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17B05" w:rsidRPr="00961707" w:rsidTr="00141D40">
        <w:tc>
          <w:tcPr>
            <w:tcW w:w="2337" w:type="dxa"/>
          </w:tcPr>
          <w:p w:rsidR="00D17B05" w:rsidRPr="00961707" w:rsidRDefault="009617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D17B05"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17B05" w:rsidRPr="00961707" w:rsidTr="00141D40">
        <w:trPr>
          <w:trHeight w:val="512"/>
        </w:trPr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Name of the app</w:t>
            </w:r>
          </w:p>
        </w:tc>
      </w:tr>
      <w:tr w:rsidR="00D17B05" w:rsidRPr="00961707" w:rsidTr="00141D40"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The category to which the app belongs</w:t>
            </w:r>
          </w:p>
        </w:tc>
      </w:tr>
      <w:tr w:rsidR="00D17B05" w:rsidRPr="00961707" w:rsidTr="00141D40"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 xml:space="preserve">Mean ratings given to the app </w:t>
            </w:r>
          </w:p>
        </w:tc>
      </w:tr>
      <w:tr w:rsidR="00D17B05" w:rsidRPr="00961707" w:rsidTr="00141D40">
        <w:trPr>
          <w:trHeight w:val="530"/>
        </w:trPr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Reviews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Number of reviews</w:t>
            </w:r>
          </w:p>
        </w:tc>
      </w:tr>
      <w:tr w:rsidR="00D17B05" w:rsidRPr="00961707" w:rsidTr="00141D40">
        <w:trPr>
          <w:trHeight w:val="530"/>
        </w:trPr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Size of the app</w:t>
            </w:r>
          </w:p>
        </w:tc>
      </w:tr>
      <w:tr w:rsidR="00D17B05" w:rsidRPr="00961707" w:rsidTr="00141D40">
        <w:trPr>
          <w:trHeight w:val="530"/>
        </w:trPr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Installs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Number of installations</w:t>
            </w:r>
          </w:p>
        </w:tc>
      </w:tr>
      <w:tr w:rsidR="00D17B05" w:rsidRPr="00961707" w:rsidTr="00141D40">
        <w:trPr>
          <w:trHeight w:val="530"/>
        </w:trPr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Type of pricing</w:t>
            </w:r>
          </w:p>
        </w:tc>
      </w:tr>
      <w:tr w:rsidR="00D17B05" w:rsidRPr="00961707" w:rsidTr="00141D40">
        <w:trPr>
          <w:trHeight w:val="530"/>
        </w:trPr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Price value of  the app</w:t>
            </w:r>
          </w:p>
        </w:tc>
      </w:tr>
      <w:tr w:rsidR="00D17B05" w:rsidRPr="00961707" w:rsidTr="00141D40"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 xml:space="preserve">Content Rating 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Rating of the app content</w:t>
            </w:r>
          </w:p>
        </w:tc>
      </w:tr>
      <w:tr w:rsidR="00D17B05" w:rsidRPr="00961707" w:rsidTr="00141D40"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Genres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Genre to which the app belong</w:t>
            </w:r>
          </w:p>
        </w:tc>
      </w:tr>
      <w:tr w:rsidR="00D17B05" w:rsidRPr="00961707" w:rsidTr="00141D40"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Last date when the app was updated</w:t>
            </w:r>
          </w:p>
        </w:tc>
      </w:tr>
      <w:tr w:rsidR="00D17B05" w:rsidRPr="00961707" w:rsidTr="00141D40"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proofErr w:type="spellStart"/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proofErr w:type="spellEnd"/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Current version of the app</w:t>
            </w:r>
          </w:p>
        </w:tc>
      </w:tr>
      <w:tr w:rsidR="00D17B05" w:rsidRPr="00961707" w:rsidTr="00141D40"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 xml:space="preserve">Android </w:t>
            </w:r>
            <w:proofErr w:type="spellStart"/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proofErr w:type="spellEnd"/>
          </w:p>
        </w:tc>
        <w:tc>
          <w:tcPr>
            <w:tcW w:w="2338" w:type="dxa"/>
          </w:tcPr>
          <w:p w:rsidR="00D17B05" w:rsidRPr="00961707" w:rsidRDefault="00D1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07">
              <w:rPr>
                <w:rFonts w:ascii="Times New Roman" w:hAnsi="Times New Roman" w:cs="Times New Roman"/>
                <w:sz w:val="24"/>
                <w:szCs w:val="24"/>
              </w:rPr>
              <w:t>Minimum android version requirement(s)</w:t>
            </w:r>
          </w:p>
        </w:tc>
      </w:tr>
    </w:tbl>
    <w:p w:rsidR="005A591B" w:rsidRPr="00961707" w:rsidRDefault="005A591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591B" w:rsidRPr="0096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40"/>
    <w:rsid w:val="00141D40"/>
    <w:rsid w:val="005A591B"/>
    <w:rsid w:val="00961707"/>
    <w:rsid w:val="00D1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3950"/>
  <w15:chartTrackingRefBased/>
  <w15:docId w15:val="{EF7C7978-08CB-4B57-A925-A773C642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8B9950F6</Template>
  <TotalTime>46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Aneek Barman Roy</dc:creator>
  <cp:keywords/>
  <dc:description/>
  <cp:lastModifiedBy>Aneek Barman Roy</cp:lastModifiedBy>
  <cp:revision>1</cp:revision>
  <dcterms:created xsi:type="dcterms:W3CDTF">2018-12-18T00:26:00Z</dcterms:created>
  <dcterms:modified xsi:type="dcterms:W3CDTF">2018-12-18T01:12:00Z</dcterms:modified>
</cp:coreProperties>
</file>