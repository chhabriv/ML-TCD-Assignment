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F8428" w14:textId="2C27CAEF" w:rsidR="00E64DB7" w:rsidRPr="00A62B50" w:rsidRDefault="00274E88" w:rsidP="00E64DB7">
      <w:pPr>
        <w:pStyle w:val="Titledocument"/>
        <w:rPr>
          <w14:ligatures w14:val="standard"/>
        </w:rPr>
      </w:pPr>
      <w:commentRangeStart w:id="0"/>
      <w:commentRangeStart w:id="1"/>
      <w:r>
        <w:rPr>
          <w14:ligatures w14:val="standard"/>
        </w:rPr>
        <w:t xml:space="preserve"> </w:t>
      </w:r>
      <w:commentRangeEnd w:id="0"/>
      <w:r>
        <w:rPr>
          <w:rStyle w:val="CommentReference"/>
          <w:rFonts w:ascii="Linux Libertine" w:eastAsiaTheme="minorHAnsi" w:hAnsi="Linux Libertine" w:cstheme="minorBidi"/>
          <w:b w:val="0"/>
        </w:rPr>
        <w:commentReference w:id="0"/>
      </w:r>
      <w:commentRangeEnd w:id="1"/>
      <w:r w:rsidR="002C7932">
        <w:rPr>
          <w:rStyle w:val="CommentReference"/>
          <w:rFonts w:ascii="Linux Libertine" w:eastAsiaTheme="minorHAnsi" w:hAnsi="Linux Libertine" w:cstheme="minorBidi"/>
          <w:b w:val="0"/>
        </w:rPr>
        <w:commentReference w:id="1"/>
      </w:r>
      <w:r w:rsidR="00335918">
        <w:rPr>
          <w14:ligatures w14:val="standard"/>
        </w:rPr>
        <w:t>Effect of Data Pruning On Algorithm Performances</w:t>
      </w:r>
      <w:r w:rsidR="006F7F20" w:rsidRPr="00A62B50">
        <w:rPr>
          <w14:ligatures w14:val="standard"/>
        </w:rPr>
        <w:t>*</w:t>
      </w:r>
      <w:commentRangeStart w:id="2"/>
      <w:r w:rsidR="005C62DE">
        <w:rPr>
          <w14:ligatures w14:val="standard"/>
        </w:rPr>
        <w:t xml:space="preserve"> </w:t>
      </w:r>
      <w:commentRangeEnd w:id="2"/>
      <w:r w:rsidR="005C62DE">
        <w:rPr>
          <w:rStyle w:val="CommentReference"/>
          <w:rFonts w:ascii="Linux Libertine" w:eastAsiaTheme="minorHAnsi" w:hAnsi="Linux Libertine" w:cstheme="minorBidi"/>
          <w:b w:val="0"/>
        </w:rPr>
        <w:commentReference w:id="2"/>
      </w:r>
    </w:p>
    <w:p w14:paraId="6ECDFF3E" w14:textId="3C21AAFD" w:rsidR="00742185" w:rsidRPr="00A62B50" w:rsidRDefault="00742185" w:rsidP="00742185">
      <w:pPr>
        <w:pStyle w:val="Subtitle"/>
        <w:rPr>
          <w:rFonts w:cs="Linux Biolinum"/>
          <w:vertAlign w:val="superscript"/>
          <w14:ligatures w14:val="standard"/>
        </w:rPr>
      </w:pPr>
    </w:p>
    <w:tbl>
      <w:tblPr>
        <w:tblW w:w="10296" w:type="dxa"/>
        <w:tblLayout w:type="fixed"/>
        <w:tblLook w:val="0000" w:firstRow="0" w:lastRow="0" w:firstColumn="0" w:lastColumn="0" w:noHBand="0" w:noVBand="0"/>
      </w:tblPr>
      <w:tblGrid>
        <w:gridCol w:w="1720"/>
        <w:gridCol w:w="1712"/>
        <w:gridCol w:w="3432"/>
        <w:gridCol w:w="3432"/>
      </w:tblGrid>
      <w:tr w:rsidR="00DA041E" w:rsidRPr="00A62B50" w14:paraId="106F86F9" w14:textId="77777777" w:rsidTr="00181A37">
        <w:tc>
          <w:tcPr>
            <w:tcW w:w="3432" w:type="dxa"/>
            <w:gridSpan w:val="2"/>
          </w:tcPr>
          <w:p w14:paraId="6FC5F285" w14:textId="5E094500" w:rsidR="00DA041E" w:rsidRPr="00A62B50" w:rsidRDefault="002C7932" w:rsidP="005C612F">
            <w:pPr>
              <w:pStyle w:val="Authors"/>
              <w:jc w:val="center"/>
              <w:rPr>
                <w14:ligatures w14:val="standard"/>
              </w:rPr>
            </w:pPr>
            <w:r>
              <w:rPr>
                <w:rStyle w:val="FirstName"/>
                <w:rFonts w:ascii="Linux Libertine" w:hAnsi="Linux Libertine" w:cs="Linux Libertine"/>
                <w14:ligatures w14:val="standard"/>
              </w:rPr>
              <w:t>Debrup Chakraborty</w:t>
            </w:r>
            <w:r w:rsidR="00DA041E" w:rsidRPr="00A62B50">
              <w:rPr>
                <w14:ligatures w14:val="standard"/>
              </w:rPr>
              <w:br/>
            </w:r>
            <w:r>
              <w:rPr>
                <w:rStyle w:val="OrgDiv"/>
                <w:rFonts w:ascii="Linux Libertine" w:hAnsi="Linux Libertine" w:cs="Linux Libertine"/>
                <w:color w:val="auto"/>
                <w:sz w:val="20"/>
                <w:szCs w:val="18"/>
                <w14:ligatures w14:val="standard"/>
              </w:rPr>
              <w:t xml:space="preserve">Department of  Computer Science &amp; </w:t>
            </w:r>
            <w:r w:rsidR="00DE1CFF">
              <w:rPr>
                <w:rStyle w:val="OrgDiv"/>
                <w:rFonts w:ascii="Linux Libertine" w:hAnsi="Linux Libertine" w:cs="Linux Libertine"/>
                <w:color w:val="auto"/>
                <w:sz w:val="20"/>
                <w:szCs w:val="18"/>
                <w14:ligatures w14:val="standard"/>
              </w:rPr>
              <w:t>Statistics</w:t>
            </w:r>
            <w:r w:rsidR="00DA041E" w:rsidRPr="00A62B50">
              <w:rPr>
                <w14:ligatures w14:val="standard"/>
              </w:rPr>
              <w:br/>
            </w:r>
            <w:r>
              <w:rPr>
                <w:rStyle w:val="PinCode"/>
                <w:rFonts w:ascii="Linux Libertine" w:eastAsia="PMingLiU" w:hAnsi="Linux Libertine" w:cs="Linux Libertine"/>
                <w:color w:val="auto"/>
                <w:sz w:val="20"/>
                <w14:ligatures w14:val="standard"/>
              </w:rPr>
              <w:t>Trinity College Dublin</w:t>
            </w:r>
            <w:r w:rsidR="00DA041E" w:rsidRPr="00A62B50">
              <w:rPr>
                <w14:ligatures w14:val="standard"/>
              </w:rPr>
              <w:br/>
            </w:r>
            <w:r w:rsidR="00243C30">
              <w:rPr>
                <w:rStyle w:val="Country"/>
                <w:rFonts w:ascii="Linux Libertine" w:hAnsi="Linux Libertine" w:cs="Linux Libertine"/>
                <w:sz w:val="20"/>
                <w14:ligatures w14:val="standard"/>
              </w:rPr>
              <w:t xml:space="preserve">Dublin, </w:t>
            </w:r>
            <w:r>
              <w:rPr>
                <w:rStyle w:val="Country"/>
                <w:rFonts w:ascii="Linux Libertine" w:hAnsi="Linux Libertine" w:cs="Linux Libertine"/>
                <w:sz w:val="20"/>
                <w14:ligatures w14:val="standard"/>
              </w:rPr>
              <w:t>Ireland</w:t>
            </w:r>
            <w:r w:rsidR="00DA041E" w:rsidRPr="00A62B50">
              <w:rPr>
                <w14:ligatures w14:val="standard"/>
              </w:rPr>
              <w:br/>
            </w:r>
            <w:r>
              <w:rPr>
                <w:rStyle w:val="Email"/>
                <w:rFonts w:ascii="Linux Libertine" w:eastAsia="PMingLiU" w:hAnsi="Linux Libertine" w:cs="Linux Libertine"/>
                <w:color w:val="auto"/>
                <w:sz w:val="20"/>
                <w14:ligatures w14:val="standard"/>
              </w:rPr>
              <w:t>chakrabd@tcd.ie</w:t>
            </w:r>
          </w:p>
        </w:tc>
        <w:tc>
          <w:tcPr>
            <w:tcW w:w="3432" w:type="dxa"/>
          </w:tcPr>
          <w:p w14:paraId="17F5C20B" w14:textId="656F0443" w:rsidR="00DA041E" w:rsidRPr="00A62B50" w:rsidRDefault="002C7932" w:rsidP="002C7932">
            <w:pPr>
              <w:pStyle w:val="Authors"/>
              <w:jc w:val="center"/>
              <w:rPr>
                <w14:ligatures w14:val="standard"/>
              </w:rPr>
            </w:pPr>
            <w:r>
              <w:rPr>
                <w:rStyle w:val="FirstName"/>
                <w:rFonts w:ascii="Linux Libertine" w:hAnsi="Linux Libertine" w:cs="Linux Libertine"/>
                <w14:ligatures w14:val="standard"/>
              </w:rPr>
              <w:t>Viren Chhabria</w:t>
            </w:r>
            <w:r w:rsidR="00DA041E" w:rsidRPr="00A62B50">
              <w:rPr>
                <w14:ligatures w14:val="standard"/>
              </w:rPr>
              <w:br/>
            </w:r>
            <w:r>
              <w:rPr>
                <w:rStyle w:val="OrgDiv"/>
                <w:rFonts w:ascii="Linux Libertine" w:hAnsi="Linux Libertine" w:cs="Linux Libertine"/>
                <w:color w:val="auto"/>
                <w:sz w:val="20"/>
                <w:szCs w:val="18"/>
                <w14:ligatures w14:val="standard"/>
              </w:rPr>
              <w:t xml:space="preserve">Department of  Computer Science &amp; </w:t>
            </w:r>
            <w:r w:rsidR="00DE1CFF">
              <w:rPr>
                <w:rStyle w:val="OrgDiv"/>
                <w:rFonts w:ascii="Linux Libertine" w:hAnsi="Linux Libertine" w:cs="Linux Libertine"/>
                <w:color w:val="auto"/>
                <w:sz w:val="20"/>
                <w:szCs w:val="18"/>
                <w14:ligatures w14:val="standard"/>
              </w:rPr>
              <w:t>Statistics</w:t>
            </w:r>
            <w:r w:rsidR="00DA041E" w:rsidRPr="00A62B50">
              <w:rPr>
                <w14:ligatures w14:val="standard"/>
              </w:rPr>
              <w:br/>
            </w:r>
            <w:r>
              <w:rPr>
                <w:rStyle w:val="PinCode"/>
                <w:rFonts w:ascii="Linux Libertine" w:eastAsia="PMingLiU" w:hAnsi="Linux Libertine" w:cs="Linux Libertine"/>
                <w:color w:val="auto"/>
                <w:sz w:val="20"/>
                <w14:ligatures w14:val="standard"/>
              </w:rPr>
              <w:t>Trinity College Dublin</w:t>
            </w:r>
            <w:r w:rsidR="00DA041E" w:rsidRPr="00A62B50">
              <w:rPr>
                <w14:ligatures w14:val="standard"/>
              </w:rPr>
              <w:br/>
            </w:r>
            <w:r w:rsidR="00243C30">
              <w:rPr>
                <w:rStyle w:val="Country"/>
                <w:rFonts w:ascii="Linux Libertine" w:hAnsi="Linux Libertine" w:cs="Linux Libertine"/>
                <w:sz w:val="20"/>
                <w:szCs w:val="18"/>
                <w14:ligatures w14:val="standard"/>
              </w:rPr>
              <w:t xml:space="preserve">Dublin, </w:t>
            </w:r>
            <w:r>
              <w:rPr>
                <w:rStyle w:val="Country"/>
                <w:rFonts w:ascii="Linux Libertine" w:hAnsi="Linux Libertine" w:cs="Linux Libertine"/>
                <w:sz w:val="20"/>
                <w:szCs w:val="18"/>
                <w14:ligatures w14:val="standard"/>
              </w:rPr>
              <w:t>Ireland</w:t>
            </w:r>
            <w:r w:rsidR="00DA041E" w:rsidRPr="00A62B50">
              <w:rPr>
                <w14:ligatures w14:val="standard"/>
              </w:rPr>
              <w:br/>
            </w:r>
            <w:r>
              <w:rPr>
                <w:rStyle w:val="Email"/>
                <w:rFonts w:ascii="Linux Libertine" w:eastAsia="PMingLiU" w:hAnsi="Linux Libertine" w:cs="Linux Libertine"/>
                <w:color w:val="auto"/>
                <w:sz w:val="20"/>
                <w14:ligatures w14:val="standard"/>
              </w:rPr>
              <w:t>chhabriv@tcd.ie</w:t>
            </w:r>
          </w:p>
        </w:tc>
        <w:tc>
          <w:tcPr>
            <w:tcW w:w="3432" w:type="dxa"/>
          </w:tcPr>
          <w:p w14:paraId="4A21DEDC" w14:textId="37996AFC" w:rsidR="00DA041E" w:rsidRPr="00A62B50" w:rsidRDefault="002C7932" w:rsidP="005C612F">
            <w:pPr>
              <w:pStyle w:val="Authors"/>
              <w:jc w:val="center"/>
              <w:rPr>
                <w14:ligatures w14:val="standard"/>
              </w:rPr>
            </w:pPr>
            <w:r>
              <w:rPr>
                <w:rStyle w:val="FirstName"/>
                <w:rFonts w:ascii="Linux Libertine" w:hAnsi="Linux Libertine" w:cs="Linux Libertine"/>
                <w14:ligatures w14:val="standard"/>
              </w:rPr>
              <w:t>Aneek Barman Roy</w:t>
            </w:r>
            <w:r w:rsidR="00DA041E" w:rsidRPr="00A62B50">
              <w:rPr>
                <w14:ligatures w14:val="standard"/>
              </w:rPr>
              <w:br/>
            </w:r>
            <w:r>
              <w:rPr>
                <w:rStyle w:val="OrgDiv"/>
                <w:rFonts w:ascii="Linux Libertine" w:hAnsi="Linux Libertine" w:cs="Linux Libertine"/>
                <w:color w:val="auto"/>
                <w:sz w:val="20"/>
                <w14:ligatures w14:val="standard"/>
              </w:rPr>
              <w:t>Department of Computer Science &amp; Statistics</w:t>
            </w:r>
            <w:r w:rsidR="00DA041E" w:rsidRPr="00A62B50">
              <w:rPr>
                <w14:ligatures w14:val="standard"/>
              </w:rPr>
              <w:br/>
            </w:r>
            <w:r>
              <w:rPr>
                <w:rStyle w:val="PinCode"/>
                <w:rFonts w:ascii="Linux Libertine" w:eastAsia="PMingLiU" w:hAnsi="Linux Libertine" w:cs="Linux Libertine"/>
                <w:color w:val="auto"/>
                <w:sz w:val="20"/>
                <w14:ligatures w14:val="standard"/>
              </w:rPr>
              <w:t>Trinity College Dublin</w:t>
            </w:r>
            <w:r w:rsidR="00DA041E" w:rsidRPr="00A62B50">
              <w:rPr>
                <w14:ligatures w14:val="standard"/>
              </w:rPr>
              <w:br/>
            </w:r>
            <w:r w:rsidR="00243C30">
              <w:rPr>
                <w:rStyle w:val="Country"/>
                <w:rFonts w:ascii="Linux Libertine" w:hAnsi="Linux Libertine" w:cs="Linux Libertine"/>
                <w:sz w:val="20"/>
                <w14:ligatures w14:val="standard"/>
              </w:rPr>
              <w:t xml:space="preserve">Dublin, </w:t>
            </w:r>
            <w:r>
              <w:rPr>
                <w:rStyle w:val="Country"/>
                <w:rFonts w:ascii="Linux Libertine" w:hAnsi="Linux Libertine" w:cs="Linux Libertine"/>
                <w:sz w:val="20"/>
                <w14:ligatures w14:val="standard"/>
              </w:rPr>
              <w:t>Ireland</w:t>
            </w:r>
            <w:r w:rsidR="00DA041E" w:rsidRPr="00A62B50">
              <w:rPr>
                <w14:ligatures w14:val="standard"/>
              </w:rPr>
              <w:br/>
            </w:r>
            <w:r>
              <w:rPr>
                <w:rStyle w:val="Email"/>
                <w:rFonts w:ascii="Linux Libertine" w:eastAsia="PMingLiU" w:hAnsi="Linux Libertine" w:cs="Linux Libertine"/>
                <w:color w:val="auto"/>
                <w:sz w:val="20"/>
                <w14:ligatures w14:val="standard"/>
              </w:rPr>
              <w:t>barmanra@tcd.ie</w:t>
            </w:r>
          </w:p>
        </w:tc>
      </w:tr>
      <w:tr w:rsidR="00181A37" w:rsidRPr="00A62B50" w14:paraId="3593BB66" w14:textId="77777777" w:rsidTr="00181A37">
        <w:trPr>
          <w:gridAfter w:val="3"/>
          <w:wAfter w:w="8576" w:type="dxa"/>
        </w:trPr>
        <w:tc>
          <w:tcPr>
            <w:tcW w:w="1720" w:type="dxa"/>
          </w:tcPr>
          <w:p w14:paraId="62A6D705" w14:textId="77777777" w:rsidR="00181A37" w:rsidRPr="00A62B50" w:rsidRDefault="00181A37" w:rsidP="00DA041E">
            <w:pPr>
              <w:pStyle w:val="Authors"/>
              <w:spacing w:after="100"/>
              <w:jc w:val="center"/>
              <w:rPr>
                <w14:ligatures w14:val="standard"/>
              </w:rPr>
            </w:pPr>
          </w:p>
        </w:tc>
      </w:tr>
    </w:tbl>
    <w:p w14:paraId="7C5503BA" w14:textId="77777777" w:rsidR="00DA041E" w:rsidRPr="00A62B50" w:rsidRDefault="00DA041E" w:rsidP="00E64DB7">
      <w:pPr>
        <w:pStyle w:val="AbsHead"/>
        <w:rPr>
          <w:bCs/>
          <w:lang w:val="en-GB" w:eastAsia="ja-JP"/>
          <w14:ligatures w14:val="standard"/>
        </w:rPr>
        <w:sectPr w:rsidR="00DA041E" w:rsidRPr="00A62B50" w:rsidSect="00DA041E">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0A8E446" w14:textId="0D71D640" w:rsidR="005C62DE" w:rsidRPr="00A62B50" w:rsidRDefault="00ED6498" w:rsidP="005C62DE">
      <w:pPr>
        <w:pStyle w:val="Heading1"/>
      </w:pPr>
      <w:r>
        <w:t>Introduction</w:t>
      </w:r>
    </w:p>
    <w:p w14:paraId="1A4A32EA" w14:textId="45A64ADD" w:rsidR="005C62DE" w:rsidRPr="00A62B50" w:rsidRDefault="005C62DE" w:rsidP="00695773">
      <w:pPr>
        <w:ind w:firstLine="0"/>
      </w:pPr>
      <w:r w:rsidRPr="00A62B50">
        <w:t xml:space="preserve">In </w:t>
      </w:r>
      <w:r w:rsidR="00335918">
        <w:t xml:space="preserve">the past, there have been a lot of research activities on </w:t>
      </w:r>
      <w:r w:rsidR="00F96E6B">
        <w:t>various predictive algorithms, followed by its measure on accuracy and consequently its comparison. It is important to have an unbiased dataset as it will help the researchers to test their hypothesis in an able manner.</w:t>
      </w:r>
      <w:r w:rsidR="00335918">
        <w:t xml:space="preserve"> </w:t>
      </w:r>
      <w:r w:rsidR="00F96E6B">
        <w:t>Most of the raw datasets require cleaning i.e. removal or correction of corrupted data.</w:t>
      </w:r>
      <w:r w:rsidR="00FC71F4">
        <w:t xml:space="preserve"> After </w:t>
      </w:r>
      <w:r w:rsidR="00DE1CFF">
        <w:t>cleansing, pruning the cleaned data is required</w:t>
      </w:r>
      <w:r w:rsidRPr="00A62B50">
        <w:t xml:space="preserve"> </w:t>
      </w:r>
      <w:r w:rsidR="00DE1CFF">
        <w:t xml:space="preserve">to make accurate predictions. The technique also reduces the risk of overfitting or under-fitting. </w:t>
      </w:r>
      <w:r w:rsidR="00BD30C5">
        <w:t xml:space="preserve">As a part of the department’s machine learning group project, we tried to </w:t>
      </w:r>
      <w:r w:rsidR="00BA1555">
        <w:t>find out how m</w:t>
      </w:r>
      <w:r w:rsidR="00BD30C5">
        <w:t xml:space="preserve">uch pruning techniques actually effect the performance of different predictive algorithms. To elaborate, </w:t>
      </w:r>
      <w:r w:rsidR="00BA1555">
        <w:t xml:space="preserve">if </w:t>
      </w:r>
      <w:r w:rsidR="00BD30C5">
        <w:t xml:space="preserve">pruning can be applied on a </w:t>
      </w:r>
      <w:r w:rsidR="00834F27">
        <w:t>cleansed</w:t>
      </w:r>
      <w:r w:rsidR="00BD30C5">
        <w:t xml:space="preserve"> dataset by removing the sub-optimal features and then checking the accuracy.</w:t>
      </w:r>
      <w:r w:rsidR="00BA1555">
        <w:t xml:space="preserve"> If an algorithm (say A) on an unpruned dataset performs better than another algorithm</w:t>
      </w:r>
      <w:r w:rsidR="003B3585">
        <w:t xml:space="preserve"> </w:t>
      </w:r>
      <w:r w:rsidR="00BA1555">
        <w:t>(say B</w:t>
      </w:r>
      <w:r w:rsidR="008C34E9">
        <w:t>),</w:t>
      </w:r>
      <w:r w:rsidR="00BA1555">
        <w:t xml:space="preserve"> will algorithm B perform better on the pruned </w:t>
      </w:r>
      <w:r w:rsidR="008C34E9">
        <w:t>data or</w:t>
      </w:r>
      <w:r w:rsidR="00BA1555">
        <w:t xml:space="preserve"> vice-versa?</w:t>
      </w:r>
      <w:r w:rsidR="00BD30C5">
        <w:t xml:space="preserve"> </w:t>
      </w:r>
      <w:r w:rsidR="00A10DA2" w:rsidRPr="00A62B50">
        <w:t>This interest has</w:t>
      </w:r>
      <w:r w:rsidR="00A10DA2">
        <w:t xml:space="preserve"> been</w:t>
      </w:r>
      <w:r w:rsidR="00A10DA2" w:rsidRPr="00A62B50">
        <w:t xml:space="preserve"> </w:t>
      </w:r>
      <w:r w:rsidR="00A10DA2">
        <w:t xml:space="preserve">taken forward as we picked an uncleaned movie dataset from Kaggle, applied pruning techniques </w:t>
      </w:r>
      <w:r w:rsidR="00A10DA2" w:rsidRPr="00A62B50">
        <w:t>and</w:t>
      </w:r>
      <w:r w:rsidR="00A10DA2">
        <w:t xml:space="preserve"> ran algorithms on the pruned dataset</w:t>
      </w:r>
      <w:r w:rsidR="001D2A6A">
        <w:t>.</w:t>
      </w:r>
      <w:r w:rsidR="001872C7">
        <w:t xml:space="preserve"> </w:t>
      </w:r>
    </w:p>
    <w:p w14:paraId="764C7CE8" w14:textId="77777777" w:rsidR="00B30E71" w:rsidRDefault="005C62DE" w:rsidP="00B7599B">
      <w:pPr>
        <w:keepNext/>
        <w:spacing w:before="240"/>
        <w:ind w:firstLine="0"/>
      </w:pPr>
      <w:r w:rsidRPr="00A62B50">
        <w:rPr>
          <w:noProof/>
          <w14:ligatures w14:val="standard"/>
        </w:rPr>
        <w:drawing>
          <wp:inline distT="0" distB="0" distL="0" distR="0" wp14:anchorId="18CC84DF" wp14:editId="1781D38A">
            <wp:extent cx="2895600" cy="80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flipV="1">
                      <a:off x="0" y="0"/>
                      <a:ext cx="3123904" cy="863184"/>
                    </a:xfrm>
                    <a:prstGeom prst="rect">
                      <a:avLst/>
                    </a:prstGeom>
                    <a:noFill/>
                    <a:ln>
                      <a:noFill/>
                    </a:ln>
                  </pic:spPr>
                </pic:pic>
              </a:graphicData>
            </a:graphic>
          </wp:inline>
        </w:drawing>
      </w:r>
    </w:p>
    <w:p w14:paraId="2B8FFAA0" w14:textId="7F40EA96" w:rsidR="005C62DE" w:rsidRDefault="00B30E71" w:rsidP="001872C7">
      <w:pPr>
        <w:pStyle w:val="Caption"/>
      </w:pPr>
      <w:bookmarkStart w:id="3" w:name="_Ref511570352"/>
      <w:r w:rsidRPr="001872C7">
        <w:t xml:space="preserve">Figure </w:t>
      </w:r>
      <w:r w:rsidRPr="001872C7">
        <w:fldChar w:fldCharType="begin"/>
      </w:r>
      <w:r w:rsidRPr="001872C7">
        <w:instrText xml:space="preserve"> SEQ Figure \* ARABIC </w:instrText>
      </w:r>
      <w:r w:rsidRPr="001872C7">
        <w:fldChar w:fldCharType="separate"/>
      </w:r>
      <w:r w:rsidR="001D2A6A">
        <w:rPr>
          <w:noProof/>
        </w:rPr>
        <w:t>1</w:t>
      </w:r>
      <w:r w:rsidRPr="001872C7">
        <w:fldChar w:fldCharType="end"/>
      </w:r>
      <w:bookmarkEnd w:id="3"/>
      <w:r w:rsidRPr="001872C7">
        <w:t xml:space="preserve">: </w:t>
      </w:r>
      <w:r w:rsidR="00834F27">
        <w:t>Plot of IMDB score v/s n</w:t>
      </w:r>
      <w:r w:rsidR="00B7599B">
        <w:t>umber of users who reviewed</w:t>
      </w:r>
      <w:r w:rsidRPr="001872C7">
        <w:t xml:space="preserve"> </w:t>
      </w:r>
      <w:r w:rsidR="00B7599B">
        <w:t>on a raw dataset</w:t>
      </w:r>
      <w:r w:rsidR="00834F27">
        <w:t>.</w:t>
      </w:r>
    </w:p>
    <w:p w14:paraId="3EC86470" w14:textId="7FB7ADC4" w:rsidR="00B66270" w:rsidRDefault="00B66270" w:rsidP="00B66270">
      <w:pPr>
        <w:ind w:firstLine="0"/>
      </w:pPr>
    </w:p>
    <w:p w14:paraId="09260216" w14:textId="200D94E7" w:rsidR="00B66270" w:rsidRPr="00A62B50" w:rsidRDefault="00B66270" w:rsidP="00B66270">
      <w:pPr>
        <w:pStyle w:val="Heading1"/>
      </w:pPr>
      <w:r>
        <w:t>RELATED WORKs</w:t>
      </w:r>
    </w:p>
    <w:p w14:paraId="0F5FFF15" w14:textId="31D6A28E" w:rsidR="00911EE2" w:rsidRDefault="00CD5354" w:rsidP="00B66270">
      <w:pPr>
        <w:ind w:firstLine="0"/>
      </w:pPr>
      <w:r>
        <w:t>Mladen Marovic</w:t>
      </w:r>
      <w:r w:rsidR="00EB0EAC">
        <w:t xml:space="preserve"> et al</w:t>
      </w:r>
      <w:r w:rsidR="00B41FFA">
        <w:t xml:space="preserve"> [1] mentioned </w:t>
      </w:r>
      <w:r w:rsidR="00B66270">
        <w:t xml:space="preserve"> </w:t>
      </w:r>
      <w:r w:rsidR="00B41FFA">
        <w:t xml:space="preserve">in their findings that the methods were not tested thoroughly </w:t>
      </w:r>
      <w:r w:rsidR="00B41FFA">
        <w:t xml:space="preserve">because of computational complexities. Their movie dataset also lacked diversity in terms of user-ratings.  </w:t>
      </w:r>
    </w:p>
    <w:p w14:paraId="11F32819" w14:textId="77777777" w:rsidR="00911EE2" w:rsidRDefault="00911EE2" w:rsidP="00B66270">
      <w:pPr>
        <w:ind w:firstLine="0"/>
      </w:pPr>
    </w:p>
    <w:p w14:paraId="44922D77" w14:textId="0A260A27" w:rsidR="00B66270" w:rsidRPr="00B66270" w:rsidRDefault="00911EE2" w:rsidP="00B66270">
      <w:pPr>
        <w:ind w:firstLine="0"/>
      </w:pPr>
      <w:r>
        <w:t>Subramaniyaswamy V</w:t>
      </w:r>
      <w:r w:rsidR="00EB0EAC">
        <w:t xml:space="preserve">. et al </w:t>
      </w:r>
      <w:r>
        <w:t>[2] have used multiple regression to find box-office success of a movie where they emphasized on r-value. They also achieved a better ac</w:t>
      </w:r>
      <w:r w:rsidR="00BC1CD5">
        <w:t>curacy rate than previous works</w:t>
      </w:r>
      <w:r>
        <w:t xml:space="preserve"> at SVM. </w:t>
      </w:r>
      <w:r w:rsidR="00B41FFA">
        <w:t xml:space="preserve"> </w:t>
      </w:r>
    </w:p>
    <w:p w14:paraId="2AAA8EE0" w14:textId="779B2C68" w:rsidR="0051798B" w:rsidRPr="00A62B50" w:rsidRDefault="00B66270" w:rsidP="00AE5006">
      <w:pPr>
        <w:pStyle w:val="Heading1"/>
      </w:pPr>
      <w:r>
        <w:t>METHODOLOGY</w:t>
      </w:r>
      <w:r w:rsidR="0051798B" w:rsidRPr="00A62B50">
        <w:t xml:space="preserve"> DETAILS</w:t>
      </w:r>
    </w:p>
    <w:p w14:paraId="33BCE133" w14:textId="685E39BB" w:rsidR="00B66270" w:rsidRPr="00A62B50" w:rsidRDefault="00B66270" w:rsidP="00B66270">
      <w:pPr>
        <w:pStyle w:val="Heading2"/>
      </w:pPr>
      <w:r>
        <w:t>Dataset</w:t>
      </w:r>
    </w:p>
    <w:p w14:paraId="0E4C2B58" w14:textId="155A6DE4" w:rsidR="00B66270" w:rsidRDefault="00B66270" w:rsidP="00B66270">
      <w:r>
        <w:t>The datas</w:t>
      </w:r>
      <w:r w:rsidR="00A10DA2">
        <w:t xml:space="preserve">et from Kaggle is based on the imdb ratings of movies in a .csv format. It contained </w:t>
      </w:r>
      <w:r w:rsidR="00196D7A">
        <w:t>5,043</w:t>
      </w:r>
      <w:r w:rsidR="00A10DA2">
        <w:t xml:space="preserve"> entries with 28 attributes namely, </w:t>
      </w:r>
      <w:r>
        <w:t>imdb_score, budget, gross, director_name, cast_total_facebook_likes,</w:t>
      </w:r>
      <w:r w:rsidR="00A10DA2">
        <w:t xml:space="preserve"> movie_name,</w:t>
      </w:r>
      <w:r>
        <w:t xml:space="preserve"> num_critic-fo</w:t>
      </w:r>
      <w:r w:rsidR="00A10DA2">
        <w:t>r_reviews, num_user_for_reviews etc.</w:t>
      </w:r>
      <w:r>
        <w:t xml:space="preserve"> </w:t>
      </w:r>
      <w:r w:rsidR="001D2A6A">
        <w:t xml:space="preserve">The visualization on the dataset provided showed that imdb score of 6.5 having the highest frequencies. </w:t>
      </w:r>
    </w:p>
    <w:p w14:paraId="286DA8DB" w14:textId="1DCEAEBD" w:rsidR="00A10DA2" w:rsidRDefault="00940C74" w:rsidP="00A10DA2">
      <w:pPr>
        <w:keepNext/>
        <w:spacing w:before="240"/>
        <w:ind w:firstLine="0"/>
      </w:pPr>
      <w:r>
        <w:rPr>
          <w:noProof/>
        </w:rPr>
        <w:drawing>
          <wp:inline distT="0" distB="0" distL="0" distR="0" wp14:anchorId="1D123C23" wp14:editId="7C39FB3A">
            <wp:extent cx="3048000" cy="168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db histogram.png"/>
                    <pic:cNvPicPr/>
                  </pic:nvPicPr>
                  <pic:blipFill>
                    <a:blip r:embed="rId14">
                      <a:extLst>
                        <a:ext uri="{28A0092B-C50C-407E-A947-70E740481C1C}">
                          <a14:useLocalDpi xmlns:a14="http://schemas.microsoft.com/office/drawing/2010/main" val="0"/>
                        </a:ext>
                      </a:extLst>
                    </a:blip>
                    <a:stretch>
                      <a:fillRect/>
                    </a:stretch>
                  </pic:blipFill>
                  <pic:spPr>
                    <a:xfrm>
                      <a:off x="0" y="0"/>
                      <a:ext cx="3048000" cy="1685925"/>
                    </a:xfrm>
                    <a:prstGeom prst="rect">
                      <a:avLst/>
                    </a:prstGeom>
                  </pic:spPr>
                </pic:pic>
              </a:graphicData>
            </a:graphic>
          </wp:inline>
        </w:drawing>
      </w:r>
    </w:p>
    <w:p w14:paraId="33AC7F41" w14:textId="180C173E" w:rsidR="00A10DA2" w:rsidRPr="00B66270" w:rsidRDefault="00A10DA2" w:rsidP="00940C74">
      <w:pPr>
        <w:pStyle w:val="Caption"/>
      </w:pPr>
      <w:r w:rsidRPr="001872C7">
        <w:t xml:space="preserve">Figure </w:t>
      </w:r>
      <w:r w:rsidR="00940C74">
        <w:t>2</w:t>
      </w:r>
      <w:r w:rsidRPr="001872C7">
        <w:t xml:space="preserve">: </w:t>
      </w:r>
      <w:r w:rsidR="00940C74">
        <w:t>Frequency of  IMDB S</w:t>
      </w:r>
      <w:r>
        <w:t xml:space="preserve">core </w:t>
      </w:r>
      <w:r w:rsidR="00940C74">
        <w:t xml:space="preserve"> of raw dataset</w:t>
      </w:r>
    </w:p>
    <w:p w14:paraId="6C37DF45" w14:textId="6CCF4BB5" w:rsidR="00040AE8" w:rsidRPr="00A62B50" w:rsidRDefault="0071400D" w:rsidP="005C62DE">
      <w:pPr>
        <w:pStyle w:val="Heading2"/>
      </w:pPr>
      <w:r>
        <w:t>Pre-processing</w:t>
      </w:r>
    </w:p>
    <w:p w14:paraId="4F4316FA" w14:textId="1EA8891E" w:rsidR="00F70484" w:rsidRDefault="003852BF" w:rsidP="00695773">
      <w:pPr>
        <w:ind w:firstLine="0"/>
      </w:pPr>
      <w:r>
        <w:t>The original dataset</w:t>
      </w:r>
      <w:r w:rsidR="00E54052">
        <w:t xml:space="preserve"> [movie_metadata]</w:t>
      </w:r>
      <w:r>
        <w:t xml:space="preserve"> had 28 attributes from which 9 attributes were removed for more accurate findi</w:t>
      </w:r>
      <w:r w:rsidR="00E54052">
        <w:t xml:space="preserve">ngs, </w:t>
      </w:r>
      <w:r w:rsidR="00E54052">
        <w:lastRenderedPageBreak/>
        <w:t>thu</w:t>
      </w:r>
      <w:r w:rsidR="00940C74">
        <w:t>s obtaining a cleaned</w:t>
      </w:r>
      <w:r w:rsidR="00E54052">
        <w:t xml:space="preserve"> dataset</w:t>
      </w:r>
      <w:r w:rsidR="00D4409E">
        <w:t xml:space="preserve"> </w:t>
      </w:r>
      <w:r w:rsidR="00243C30">
        <w:t>[processed</w:t>
      </w:r>
      <w:r w:rsidR="00D4409E">
        <w:t>_</w:t>
      </w:r>
      <w:r w:rsidR="00243C30">
        <w:t>df]</w:t>
      </w:r>
      <w:r w:rsidR="00D4409E">
        <w:t xml:space="preserve">. </w:t>
      </w:r>
      <w:r w:rsidR="00940C74">
        <w:t xml:space="preserve">Some numeric data having zero or missing values were transformed using their mean values while the missing values of categorical data were classified into a missing category altogether, besides removing the duplicate values. </w:t>
      </w:r>
      <w:r w:rsidR="00D4409E">
        <w:t>To transform categorical data for some attributes</w:t>
      </w:r>
      <w:r w:rsidR="00E54052">
        <w:t xml:space="preserve">, one-hot encoding and label encoding of scikit-learn library was used </w:t>
      </w:r>
      <w:r w:rsidR="00D4409E">
        <w:t>as most machine learning algorithms work on numerical data viz. country[USA] was encoded into country_code[63], content_rating [PG-13 ] was transformed to content_rating_code[ 8]</w:t>
      </w:r>
      <w:r w:rsidR="00E54052">
        <w:t xml:space="preserve"> </w:t>
      </w:r>
      <w:r w:rsidR="00D4409E">
        <w:t>etc.</w:t>
      </w:r>
    </w:p>
    <w:p w14:paraId="616ED724" w14:textId="2D7E11AC" w:rsidR="00A02B8A" w:rsidRDefault="00A02B8A" w:rsidP="00695773">
      <w:pPr>
        <w:ind w:firstLine="0"/>
      </w:pPr>
    </w:p>
    <w:p w14:paraId="7F947CBB" w14:textId="69F33C86" w:rsidR="00A02B8A" w:rsidRPr="00A62B50" w:rsidRDefault="00A02B8A" w:rsidP="00A02B8A">
      <w:pPr>
        <w:pStyle w:val="Heading2"/>
      </w:pPr>
      <w:r w:rsidRPr="00A62B50">
        <w:t>D</w:t>
      </w:r>
      <w:r>
        <w:t>ata Pruning</w:t>
      </w:r>
    </w:p>
    <w:p w14:paraId="7E820A91" w14:textId="610A8DF0" w:rsidR="00A02B8A" w:rsidRDefault="00A02B8A" w:rsidP="00A02B8A">
      <w:pPr>
        <w:ind w:firstLine="0"/>
      </w:pPr>
      <w:r>
        <w:t xml:space="preserve">The </w:t>
      </w:r>
      <w:r w:rsidR="00C81542">
        <w:t xml:space="preserve">cleansed data was </w:t>
      </w:r>
      <w:r>
        <w:t>pruned according to the density found in the num_user_for_revie</w:t>
      </w:r>
      <w:r w:rsidR="005E7E61">
        <w:t>ws v/s imdb_score visualization. Over a period of several incremental iterations,</w:t>
      </w:r>
      <w:r>
        <w:t xml:space="preserve"> we selected ent</w:t>
      </w:r>
      <w:r w:rsidR="005E7E61">
        <w:t>ries where num_user_for_reviews&gt;2</w:t>
      </w:r>
      <w:r>
        <w:t>0.</w:t>
      </w:r>
    </w:p>
    <w:p w14:paraId="5878D1D1" w14:textId="6EB76CBD" w:rsidR="00A02B8A" w:rsidRPr="00A62B50" w:rsidRDefault="00A02B8A" w:rsidP="00695773">
      <w:pPr>
        <w:ind w:firstLine="0"/>
      </w:pPr>
    </w:p>
    <w:p w14:paraId="7F22BBA9" w14:textId="0E81B30C" w:rsidR="00040AE8" w:rsidRPr="00A62B50" w:rsidRDefault="00DC33E1" w:rsidP="005C62DE">
      <w:pPr>
        <w:pStyle w:val="Heading2"/>
      </w:pPr>
      <w:r>
        <w:t>Algorithms</w:t>
      </w:r>
    </w:p>
    <w:p w14:paraId="5E7B9B4E" w14:textId="7EB8DCF7" w:rsidR="00243C30" w:rsidRDefault="00243C30" w:rsidP="00243C30">
      <w:pPr>
        <w:ind w:firstLine="0"/>
        <w:rPr>
          <w:rFonts w:ascii="Linux Biolinum" w:hAnsi="Linux Biolinum" w:cs="Linux Biolinum"/>
          <w:i/>
        </w:rPr>
      </w:pPr>
      <w:r>
        <w:t>We have picked three machine learning algorithms namely, Logistic Regression, Random Forest and Support Vector Machine to make a comparison of their accuracies on the pruned dataset.</w:t>
      </w:r>
    </w:p>
    <w:p w14:paraId="32F5800E" w14:textId="561218C7" w:rsidR="007D04CA" w:rsidRDefault="006B2836" w:rsidP="00DC33E1">
      <w:pPr>
        <w:ind w:firstLine="0"/>
      </w:pPr>
      <w:r>
        <w:rPr>
          <w:rFonts w:ascii="Linux Biolinum" w:hAnsi="Linux Biolinum" w:cs="Linux Biolinum"/>
          <w:i/>
        </w:rPr>
        <w:t>3.4</w:t>
      </w:r>
      <w:r w:rsidR="00DC33E1" w:rsidRPr="00A62B50">
        <w:rPr>
          <w:rFonts w:ascii="Linux Biolinum" w:hAnsi="Linux Biolinum" w:cs="Linux Biolinum"/>
          <w:i/>
        </w:rPr>
        <w:t>.1</w:t>
      </w:r>
      <w:r w:rsidR="00DC33E1" w:rsidRPr="00A62B50">
        <w:rPr>
          <w:rFonts w:ascii="Linux Biolinum" w:hAnsi="Linux Biolinum" w:cs="Linux Biolinum"/>
          <w:i/>
        </w:rPr>
        <w:t> </w:t>
      </w:r>
      <w:r w:rsidR="00DC33E1">
        <w:rPr>
          <w:rFonts w:ascii="Linux Biolinum" w:hAnsi="Linux Biolinum" w:cs="Linux Biolinum"/>
          <w:i/>
        </w:rPr>
        <w:t>Logistic Regression</w:t>
      </w:r>
      <w:r w:rsidR="00DC33E1" w:rsidRPr="00A62B50">
        <w:rPr>
          <w:rFonts w:ascii="Linux Biolinum" w:hAnsi="Linux Biolinum" w:cs="Linux Biolinum"/>
          <w:i/>
        </w:rPr>
        <w:t xml:space="preserve">. </w:t>
      </w:r>
      <w:r w:rsidR="00243C30">
        <w:t>The algorithm</w:t>
      </w:r>
      <w:r w:rsidR="00B66270">
        <w:t xml:space="preserve"> gives adjusted probability of classes</w:t>
      </w:r>
      <w:r w:rsidR="00D1533C">
        <w:t xml:space="preserve"> and works well on </w:t>
      </w:r>
      <w:r w:rsidR="007D04CA">
        <w:t>large</w:t>
      </w:r>
      <w:r w:rsidR="00D1533C">
        <w:t xml:space="preserve"> number of observations.</w:t>
      </w:r>
      <w:r w:rsidR="00243C30">
        <w:t xml:space="preserve"> </w:t>
      </w:r>
      <w:r w:rsidR="007D04CA">
        <w:t>The algorithm was chosen as it mostly have a fast prediction speed as well as training speed.</w:t>
      </w:r>
      <w:r w:rsidR="00F62712">
        <w:t xml:space="preserve"> We also found out that the algorithm gave best measure when c-param=1 for its range fro</w:t>
      </w:r>
      <w:r w:rsidR="00EB0EAC">
        <w:t>m 0.001 to 1000 with a ten time</w:t>
      </w:r>
      <w:r w:rsidR="00F62712">
        <w:t xml:space="preserve"> increase for each point.</w:t>
      </w:r>
      <w:r w:rsidR="007D04CA">
        <w:t xml:space="preserve"> The following optimized problem is solved by the L1 regularized logistic regression.</w:t>
      </w:r>
      <w:r w:rsidR="00F62712">
        <w:t xml:space="preserve"> </w:t>
      </w:r>
    </w:p>
    <w:p w14:paraId="13E99EF9" w14:textId="1031A0D1" w:rsidR="007D04CA" w:rsidRDefault="007D04CA" w:rsidP="00DC33E1">
      <w:pPr>
        <w:ind w:firstLine="0"/>
      </w:pPr>
    </w:p>
    <w:p w14:paraId="13DD0B31" w14:textId="29F3F692" w:rsidR="00390C97" w:rsidRDefault="00EB0EAC" w:rsidP="007D04CA">
      <w:pPr>
        <w:ind w:firstLine="708"/>
      </w:pPr>
      <m:oMathPara>
        <m:oMath>
          <m:limLow>
            <m:limLowPr>
              <m:ctrlPr>
                <w:rPr>
                  <w:rFonts w:ascii="Cambria Math" w:hAnsi="Cambria Math"/>
                </w:rPr>
              </m:ctrlPr>
            </m:limLowPr>
            <m:e>
              <m:r>
                <w:rPr>
                  <w:rFonts w:ascii="Cambria Math" w:hAnsi="Cambria Math"/>
                </w:rPr>
                <m:t>min</m:t>
              </m:r>
            </m:e>
            <m:lim>
              <m:r>
                <w:rPr>
                  <w:rFonts w:ascii="Cambria Math" w:hAnsi="Cambria Math"/>
                </w:rPr>
                <m:t>w,c</m:t>
              </m:r>
            </m:lim>
          </m:limLow>
          <m:r>
            <w:rPr>
              <w:rFonts w:ascii="Cambria Math" w:hAnsi="Cambria Math"/>
            </w:rPr>
            <m:t>‖w</m:t>
          </m:r>
          <m:sSub>
            <m:sSubPr>
              <m:ctrlPr>
                <w:rPr>
                  <w:rFonts w:ascii="Cambria Math" w:hAnsi="Cambria Math"/>
                </w:rPr>
              </m:ctrlPr>
            </m:sSubPr>
            <m:e>
              <m:r>
                <w:rPr>
                  <w:rFonts w:ascii="Cambria Math" w:hAnsi="Cambria Math"/>
                </w:rPr>
                <m:t>‖</m:t>
              </m:r>
            </m:e>
            <m:sub>
              <m:r>
                <w:rPr>
                  <w:rFonts w:ascii="Cambria Math" w:hAnsi="Cambria Math"/>
                </w:rPr>
                <m:t>1</m:t>
              </m:r>
            </m:sub>
          </m:sSub>
          <m:r>
            <w:rPr>
              <w:rFonts w:ascii="Cambria Math" w:hAnsi="Cambria Math"/>
            </w:rPr>
            <m:t>+C</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nary>
          <m:r>
            <m:rPr>
              <m:sty m:val="p"/>
            </m:rPr>
            <w:rPr>
              <w:rFonts w:ascii="Cambria Math" w:hAnsi="Cambria Math"/>
            </w:rPr>
            <m:t>log</m:t>
          </m:r>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w+c))+1).</m:t>
          </m:r>
        </m:oMath>
      </m:oMathPara>
    </w:p>
    <w:p w14:paraId="713046EC" w14:textId="77777777" w:rsidR="00EB0EAC" w:rsidRDefault="00EB0EAC" w:rsidP="007D04CA">
      <w:pPr>
        <w:ind w:firstLine="708"/>
      </w:pPr>
    </w:p>
    <w:p w14:paraId="6BE68A68" w14:textId="230891D0" w:rsidR="007D04CA" w:rsidRDefault="00390C97" w:rsidP="00DC33E1">
      <w:pPr>
        <w:ind w:firstLine="0"/>
      </w:pPr>
      <w:r>
        <w:rPr>
          <w:noProof/>
        </w:rPr>
        <w:drawing>
          <wp:inline distT="0" distB="0" distL="0" distR="0" wp14:anchorId="2D1576EB" wp14:editId="2C240446">
            <wp:extent cx="3048000" cy="1824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stic_accuracy_cval.png"/>
                    <pic:cNvPicPr/>
                  </pic:nvPicPr>
                  <pic:blipFill>
                    <a:blip r:embed="rId15">
                      <a:extLst>
                        <a:ext uri="{28A0092B-C50C-407E-A947-70E740481C1C}">
                          <a14:useLocalDpi xmlns:a14="http://schemas.microsoft.com/office/drawing/2010/main" val="0"/>
                        </a:ext>
                      </a:extLst>
                    </a:blip>
                    <a:stretch>
                      <a:fillRect/>
                    </a:stretch>
                  </pic:blipFill>
                  <pic:spPr>
                    <a:xfrm>
                      <a:off x="0" y="0"/>
                      <a:ext cx="3074812" cy="1840403"/>
                    </a:xfrm>
                    <a:prstGeom prst="rect">
                      <a:avLst/>
                    </a:prstGeom>
                  </pic:spPr>
                </pic:pic>
              </a:graphicData>
            </a:graphic>
          </wp:inline>
        </w:drawing>
      </w:r>
    </w:p>
    <w:p w14:paraId="1ACEA61E" w14:textId="54E7EC7D" w:rsidR="00390C97" w:rsidRDefault="00390C97" w:rsidP="00390C97">
      <w:pPr>
        <w:pStyle w:val="Caption"/>
        <w:jc w:val="both"/>
      </w:pPr>
      <w:r w:rsidRPr="001872C7">
        <w:t xml:space="preserve">Figure </w:t>
      </w:r>
      <w:r>
        <w:t>3</w:t>
      </w:r>
      <w:r w:rsidRPr="001872C7">
        <w:t xml:space="preserve">: </w:t>
      </w:r>
      <w:r>
        <w:t>c-param accuracy of logistic regression</w:t>
      </w:r>
    </w:p>
    <w:p w14:paraId="0354AA41" w14:textId="2845AC24" w:rsidR="00DC33E1" w:rsidRPr="00A62B50" w:rsidRDefault="007D04CA" w:rsidP="00DC33E1">
      <w:pPr>
        <w:ind w:firstLine="0"/>
      </w:pPr>
      <w:r>
        <w:t xml:space="preserve"> </w:t>
      </w:r>
    </w:p>
    <w:p w14:paraId="62142E97" w14:textId="4B23AFB8" w:rsidR="00DC33E1" w:rsidRDefault="006B2836" w:rsidP="00DC33E1">
      <w:pPr>
        <w:ind w:firstLine="0"/>
      </w:pPr>
      <w:r>
        <w:rPr>
          <w:rFonts w:ascii="Linux Biolinum" w:hAnsi="Linux Biolinum" w:cs="Linux Biolinum"/>
          <w:i/>
        </w:rPr>
        <w:t>3.4</w:t>
      </w:r>
      <w:r w:rsidR="00DC33E1" w:rsidRPr="00A62B50">
        <w:rPr>
          <w:rFonts w:ascii="Linux Biolinum" w:hAnsi="Linux Biolinum" w:cs="Linux Biolinum"/>
          <w:i/>
        </w:rPr>
        <w:t>.2</w:t>
      </w:r>
      <w:r w:rsidR="00DC33E1" w:rsidRPr="00A62B50">
        <w:rPr>
          <w:rFonts w:ascii="Linux Biolinum" w:hAnsi="Linux Biolinum" w:cs="Linux Biolinum"/>
          <w:i/>
        </w:rPr>
        <w:t> </w:t>
      </w:r>
      <w:r w:rsidR="00DC33E1">
        <w:rPr>
          <w:rFonts w:ascii="Linux Biolinum" w:hAnsi="Linux Biolinum" w:cs="Linux Biolinum"/>
          <w:i/>
        </w:rPr>
        <w:t>Random Forest</w:t>
      </w:r>
      <w:r w:rsidR="00DC33E1" w:rsidRPr="00A62B50">
        <w:rPr>
          <w:rFonts w:ascii="Linux Biolinum" w:hAnsi="Linux Biolinum" w:cs="Linux Biolinum"/>
          <w:i/>
        </w:rPr>
        <w:t xml:space="preserve">. </w:t>
      </w:r>
      <w:r w:rsidR="00100C14">
        <w:t>The  choice for this algorithm is due to its</w:t>
      </w:r>
      <w:r w:rsidR="00F70484">
        <w:t xml:space="preserve"> effiecient</w:t>
      </w:r>
      <w:r w:rsidR="00100C14">
        <w:t xml:space="preserve"> handling of loads</w:t>
      </w:r>
      <w:r w:rsidR="00F70484">
        <w:t xml:space="preserve"> of irrelevant features of data</w:t>
      </w:r>
      <w:r w:rsidR="00100C14">
        <w:t xml:space="preserve">set unless the noise-ratio is high. The n-estimator for random </w:t>
      </w:r>
      <w:r w:rsidR="00100C14">
        <w:t>forest for range [10,100,10] was found best for 40 o</w:t>
      </w:r>
      <w:r w:rsidR="00C545F5">
        <w:t>n an unpruned data. Hence, we applied</w:t>
      </w:r>
      <w:r w:rsidR="00100C14">
        <w:t xml:space="preserve"> it on the pruned data as well.</w:t>
      </w:r>
    </w:p>
    <w:p w14:paraId="2AF36E75" w14:textId="0CC8964E" w:rsidR="00390C97" w:rsidRDefault="00390C97" w:rsidP="00DC33E1">
      <w:pPr>
        <w:ind w:firstLine="0"/>
      </w:pPr>
    </w:p>
    <w:p w14:paraId="063ADAEC" w14:textId="6B4969D0" w:rsidR="00390C97" w:rsidRDefault="00390C97" w:rsidP="00DC33E1">
      <w:pPr>
        <w:ind w:firstLine="0"/>
      </w:pPr>
      <w:r>
        <w:rPr>
          <w:noProof/>
        </w:rPr>
        <w:drawing>
          <wp:inline distT="0" distB="0" distL="0" distR="0" wp14:anchorId="5754955D" wp14:editId="53015DC9">
            <wp:extent cx="3028493" cy="187259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f_accuracy_nestimators.png"/>
                    <pic:cNvPicPr/>
                  </pic:nvPicPr>
                  <pic:blipFill>
                    <a:blip r:embed="rId16">
                      <a:extLst>
                        <a:ext uri="{28A0092B-C50C-407E-A947-70E740481C1C}">
                          <a14:useLocalDpi xmlns:a14="http://schemas.microsoft.com/office/drawing/2010/main" val="0"/>
                        </a:ext>
                      </a:extLst>
                    </a:blip>
                    <a:stretch>
                      <a:fillRect/>
                    </a:stretch>
                  </pic:blipFill>
                  <pic:spPr>
                    <a:xfrm>
                      <a:off x="0" y="0"/>
                      <a:ext cx="3213414" cy="1986934"/>
                    </a:xfrm>
                    <a:prstGeom prst="rect">
                      <a:avLst/>
                    </a:prstGeom>
                  </pic:spPr>
                </pic:pic>
              </a:graphicData>
            </a:graphic>
          </wp:inline>
        </w:drawing>
      </w:r>
    </w:p>
    <w:p w14:paraId="2D0FAEAB" w14:textId="30634872" w:rsidR="00100C14" w:rsidRDefault="00390C97" w:rsidP="00390C97">
      <w:pPr>
        <w:pStyle w:val="Caption"/>
        <w:jc w:val="both"/>
      </w:pPr>
      <w:r w:rsidRPr="001872C7">
        <w:t xml:space="preserve">Figure </w:t>
      </w:r>
      <w:r>
        <w:t>4</w:t>
      </w:r>
      <w:r w:rsidRPr="001872C7">
        <w:t xml:space="preserve">: </w:t>
      </w:r>
      <w:r>
        <w:t>n-Estimator accuracy for random forest</w:t>
      </w:r>
    </w:p>
    <w:p w14:paraId="7DC66A15" w14:textId="77777777" w:rsidR="00100C14" w:rsidRPr="00A62B50" w:rsidRDefault="00100C14" w:rsidP="00DC33E1">
      <w:pPr>
        <w:ind w:firstLine="0"/>
      </w:pPr>
    </w:p>
    <w:p w14:paraId="3B4C52CA" w14:textId="42B28A2C" w:rsidR="00DC33E1" w:rsidRDefault="006B2836" w:rsidP="00DC33E1">
      <w:pPr>
        <w:ind w:firstLine="0"/>
      </w:pPr>
      <w:r>
        <w:rPr>
          <w:rFonts w:ascii="Linux Biolinum" w:hAnsi="Linux Biolinum" w:cs="Linux Biolinum"/>
          <w:i/>
        </w:rPr>
        <w:t>3.4</w:t>
      </w:r>
      <w:r w:rsidR="00DC33E1">
        <w:rPr>
          <w:rFonts w:ascii="Linux Biolinum" w:hAnsi="Linux Biolinum" w:cs="Linux Biolinum"/>
          <w:i/>
        </w:rPr>
        <w:t>.3</w:t>
      </w:r>
      <w:r w:rsidR="00DC33E1" w:rsidRPr="00A62B50">
        <w:rPr>
          <w:rFonts w:ascii="Linux Biolinum" w:hAnsi="Linux Biolinum" w:cs="Linux Biolinum"/>
          <w:i/>
        </w:rPr>
        <w:t> </w:t>
      </w:r>
      <w:r w:rsidR="00DC33E1">
        <w:rPr>
          <w:rFonts w:ascii="Linux Biolinum" w:hAnsi="Linux Biolinum" w:cs="Linux Biolinum"/>
          <w:i/>
        </w:rPr>
        <w:t>Support Vector Machine</w:t>
      </w:r>
      <w:r w:rsidR="00DC33E1" w:rsidRPr="00A62B50">
        <w:rPr>
          <w:rFonts w:ascii="Linux Biolinum" w:hAnsi="Linux Biolinum" w:cs="Linux Biolinum"/>
          <w:i/>
        </w:rPr>
        <w:t xml:space="preserve">. </w:t>
      </w:r>
      <w:r w:rsidR="00A07B43">
        <w:t>In our dataset, at some points there is presence of large margins which eventually help u</w:t>
      </w:r>
      <w:r w:rsidR="00F62712">
        <w:t>s in generalization. We ra</w:t>
      </w:r>
      <w:r w:rsidR="00A07B43">
        <w:t>n the SVM weights to prevent overfitting</w:t>
      </w:r>
      <w:r w:rsidR="00A02B8A">
        <w:t xml:space="preserve"> </w:t>
      </w:r>
      <w:r w:rsidR="00A07B43">
        <w:t>on larger margins.</w:t>
      </w:r>
      <w:r w:rsidR="00F62712">
        <w:t xml:space="preserve"> For c-param [0.001, 0.01,0.1,10,25,50,1000], SVM was found to perform best for c-param=0.1.</w:t>
      </w:r>
      <w:r w:rsidR="00A07B43">
        <w:t xml:space="preserve"> On the whole, this helps the test data to perform well as it doesn’t overfit the training data.</w:t>
      </w:r>
      <w:r w:rsidR="00F62712">
        <w:t xml:space="preserve"> </w:t>
      </w:r>
    </w:p>
    <w:p w14:paraId="723A9673" w14:textId="6F2CDB32" w:rsidR="00390C97" w:rsidRDefault="00390C97" w:rsidP="00DC33E1">
      <w:pPr>
        <w:ind w:firstLine="0"/>
      </w:pPr>
    </w:p>
    <w:p w14:paraId="26E1FF6E" w14:textId="0417DBA4" w:rsidR="00390C97" w:rsidRDefault="00390C97" w:rsidP="00DC33E1">
      <w:pPr>
        <w:ind w:firstLine="0"/>
      </w:pPr>
      <w:r>
        <w:rPr>
          <w:noProof/>
        </w:rPr>
        <w:drawing>
          <wp:inline distT="0" distB="0" distL="0" distR="0" wp14:anchorId="3BA8DDC5" wp14:editId="4C32671E">
            <wp:extent cx="3043124" cy="1966863"/>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m_accuracy_cval.png"/>
                    <pic:cNvPicPr/>
                  </pic:nvPicPr>
                  <pic:blipFill>
                    <a:blip r:embed="rId17">
                      <a:extLst>
                        <a:ext uri="{28A0092B-C50C-407E-A947-70E740481C1C}">
                          <a14:useLocalDpi xmlns:a14="http://schemas.microsoft.com/office/drawing/2010/main" val="0"/>
                        </a:ext>
                      </a:extLst>
                    </a:blip>
                    <a:stretch>
                      <a:fillRect/>
                    </a:stretch>
                  </pic:blipFill>
                  <pic:spPr>
                    <a:xfrm>
                      <a:off x="0" y="0"/>
                      <a:ext cx="3073848" cy="1986721"/>
                    </a:xfrm>
                    <a:prstGeom prst="rect">
                      <a:avLst/>
                    </a:prstGeom>
                  </pic:spPr>
                </pic:pic>
              </a:graphicData>
            </a:graphic>
          </wp:inline>
        </w:drawing>
      </w:r>
    </w:p>
    <w:p w14:paraId="16C2448F" w14:textId="69F32C51" w:rsidR="00390C97" w:rsidRPr="00B66270" w:rsidRDefault="00390C97" w:rsidP="00F70484">
      <w:pPr>
        <w:pStyle w:val="Caption"/>
        <w:jc w:val="both"/>
      </w:pPr>
      <w:r w:rsidRPr="001872C7">
        <w:t xml:space="preserve">Figure </w:t>
      </w:r>
      <w:r>
        <w:t>5</w:t>
      </w:r>
      <w:r w:rsidRPr="001872C7">
        <w:t xml:space="preserve">: </w:t>
      </w:r>
      <w:r>
        <w:t>c-value accuracy of SVM</w:t>
      </w:r>
    </w:p>
    <w:p w14:paraId="2251DB73" w14:textId="57705F0E" w:rsidR="00390C97" w:rsidRDefault="00390C97" w:rsidP="00DC33E1">
      <w:pPr>
        <w:ind w:firstLine="0"/>
      </w:pPr>
    </w:p>
    <w:p w14:paraId="0CFB8A4F" w14:textId="3463E2B6" w:rsidR="00F70484" w:rsidRDefault="00F70484" w:rsidP="00DC33E1">
      <w:pPr>
        <w:ind w:firstLine="0"/>
      </w:pPr>
    </w:p>
    <w:p w14:paraId="707CD323" w14:textId="1D3DD081" w:rsidR="00F70484" w:rsidRPr="00A62B50" w:rsidRDefault="00F70484" w:rsidP="00F70484">
      <w:pPr>
        <w:pStyle w:val="Heading2"/>
      </w:pPr>
      <w:r>
        <w:t>Evaluation</w:t>
      </w:r>
    </w:p>
    <w:p w14:paraId="7FBCCA44" w14:textId="5627999D" w:rsidR="00F70484" w:rsidRDefault="00F70484" w:rsidP="00F70484">
      <w:pPr>
        <w:ind w:firstLine="0"/>
      </w:pPr>
      <w:r>
        <w:t>Out of three divided train-test groups, it was found that a 20% test data would give an able accuracy measure. This was manually tested and eventually we went with the 80:20 split ratio for train-test datasets.</w:t>
      </w:r>
    </w:p>
    <w:p w14:paraId="7099E481" w14:textId="01E7000C" w:rsidR="00F70484" w:rsidRDefault="00F70484" w:rsidP="00F70484">
      <w:pPr>
        <w:ind w:firstLine="0"/>
      </w:pPr>
    </w:p>
    <w:p w14:paraId="15F97A5E" w14:textId="2BD44FA2" w:rsidR="00F70484" w:rsidRDefault="00F70484" w:rsidP="00F70484">
      <w:pPr>
        <w:ind w:firstLine="0"/>
        <w:rPr>
          <w:rFonts w:ascii="Linux Biolinum" w:hAnsi="Linux Biolinum" w:cs="Linux Biolinum"/>
          <w:i/>
        </w:rPr>
      </w:pPr>
      <w:r>
        <w:rPr>
          <w:rFonts w:ascii="Linux Biolinum" w:hAnsi="Linux Biolinum" w:cs="Linux Biolinum"/>
          <w:i/>
          <w:noProof/>
        </w:rPr>
        <w:lastRenderedPageBreak/>
        <w:drawing>
          <wp:inline distT="0" distB="0" distL="0" distR="0" wp14:anchorId="0B52089A" wp14:editId="12F6A0EF">
            <wp:extent cx="3048000" cy="20548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in-test-split-accuracy.png"/>
                    <pic:cNvPicPr/>
                  </pic:nvPicPr>
                  <pic:blipFill>
                    <a:blip r:embed="rId18">
                      <a:extLst>
                        <a:ext uri="{28A0092B-C50C-407E-A947-70E740481C1C}">
                          <a14:useLocalDpi xmlns:a14="http://schemas.microsoft.com/office/drawing/2010/main" val="0"/>
                        </a:ext>
                      </a:extLst>
                    </a:blip>
                    <a:stretch>
                      <a:fillRect/>
                    </a:stretch>
                  </pic:blipFill>
                  <pic:spPr>
                    <a:xfrm>
                      <a:off x="0" y="0"/>
                      <a:ext cx="3048000" cy="2054860"/>
                    </a:xfrm>
                    <a:prstGeom prst="rect">
                      <a:avLst/>
                    </a:prstGeom>
                  </pic:spPr>
                </pic:pic>
              </a:graphicData>
            </a:graphic>
          </wp:inline>
        </w:drawing>
      </w:r>
    </w:p>
    <w:p w14:paraId="77EB397A" w14:textId="5B4B07ED" w:rsidR="00F70484" w:rsidRPr="00B66270" w:rsidRDefault="00F70484" w:rsidP="00F70484">
      <w:pPr>
        <w:pStyle w:val="Caption"/>
        <w:jc w:val="both"/>
      </w:pPr>
      <w:r w:rsidRPr="001872C7">
        <w:t xml:space="preserve">Figure </w:t>
      </w:r>
      <w:r>
        <w:t>6</w:t>
      </w:r>
      <w:r w:rsidRPr="001872C7">
        <w:t xml:space="preserve">: </w:t>
      </w:r>
      <w:r>
        <w:t>Accuracy of train-test dataset split for various algorithms</w:t>
      </w:r>
    </w:p>
    <w:p w14:paraId="0AFFC2AF" w14:textId="77777777" w:rsidR="00F70484" w:rsidRDefault="00F70484" w:rsidP="00F70484">
      <w:pPr>
        <w:ind w:firstLine="0"/>
        <w:rPr>
          <w:rFonts w:ascii="Linux Biolinum" w:hAnsi="Linux Biolinum" w:cs="Linux Biolinum"/>
          <w:i/>
        </w:rPr>
      </w:pPr>
    </w:p>
    <w:p w14:paraId="76FD31B6" w14:textId="77777777" w:rsidR="00F70484" w:rsidRDefault="00F70484" w:rsidP="00DC33E1">
      <w:pPr>
        <w:ind w:firstLine="0"/>
      </w:pPr>
    </w:p>
    <w:p w14:paraId="70F14B6C" w14:textId="787CA888" w:rsidR="00040AE8" w:rsidRPr="00A62B50" w:rsidRDefault="00040AE8" w:rsidP="00A02B8A">
      <w:pPr>
        <w:ind w:firstLine="0"/>
        <w:rPr>
          <w:lang w:val="en-GB"/>
        </w:rPr>
      </w:pPr>
    </w:p>
    <w:p w14:paraId="0F793C8A" w14:textId="71DC025D" w:rsidR="00040AE8" w:rsidRPr="00A62B50" w:rsidRDefault="00DF2AA0" w:rsidP="00724233">
      <w:pPr>
        <w:pStyle w:val="Heading1"/>
      </w:pPr>
      <w:r w:rsidRPr="00A62B50">
        <w:t>RESULTS AND DISCUSSION</w:t>
      </w:r>
    </w:p>
    <w:p w14:paraId="0D970649" w14:textId="2FD5C858" w:rsidR="002643EA" w:rsidRDefault="00CE5E39" w:rsidP="002643EA">
      <w:pPr>
        <w:pStyle w:val="Heading2"/>
      </w:pPr>
      <w:bookmarkStart w:id="4" w:name="tb2"/>
      <w:r>
        <w:t>Metrics</w:t>
      </w:r>
    </w:p>
    <w:p w14:paraId="70EED537" w14:textId="7A216983" w:rsidR="00CE5E39" w:rsidRDefault="00CE5E39" w:rsidP="00CE5E39">
      <w:pPr>
        <w:ind w:firstLine="0"/>
      </w:pPr>
      <w:r>
        <w:t>The models have various predictive powers which needs proper measures to evaluate the classifier. W</w:t>
      </w:r>
      <w:r w:rsidR="00724233">
        <w:t>e have used accuracy score and F1-</w:t>
      </w:r>
      <w:r>
        <w:t>score for this.</w:t>
      </w:r>
    </w:p>
    <w:p w14:paraId="54B27339" w14:textId="3367840C" w:rsidR="00CE5E39" w:rsidRDefault="00CE5E39" w:rsidP="00340590">
      <w:pPr>
        <w:spacing w:line="240" w:lineRule="auto"/>
        <w:ind w:firstLine="0"/>
      </w:pPr>
      <w:r>
        <w:rPr>
          <w:rFonts w:ascii="Linux Biolinum" w:hAnsi="Linux Biolinum" w:cs="Linux Biolinum"/>
          <w:i/>
        </w:rPr>
        <w:t>4</w:t>
      </w:r>
      <w:r w:rsidRPr="00A62B50">
        <w:rPr>
          <w:rFonts w:ascii="Linux Biolinum" w:hAnsi="Linux Biolinum" w:cs="Linux Biolinum"/>
          <w:i/>
        </w:rPr>
        <w:t>.2.1</w:t>
      </w:r>
      <w:r w:rsidRPr="00A62B50">
        <w:rPr>
          <w:rFonts w:ascii="Linux Biolinum" w:hAnsi="Linux Biolinum" w:cs="Linux Biolinum"/>
          <w:i/>
        </w:rPr>
        <w:t> </w:t>
      </w:r>
      <w:r>
        <w:rPr>
          <w:rFonts w:ascii="Linux Biolinum" w:hAnsi="Linux Biolinum" w:cs="Linux Biolinum"/>
          <w:i/>
        </w:rPr>
        <w:t xml:space="preserve">Accuracy Score.   </w:t>
      </w:r>
      <w:r>
        <w:t xml:space="preserve">A common metric which is the fraction of the samples correctly predicted. </w:t>
      </w:r>
      <w:r w:rsidR="00340590">
        <w:t xml:space="preserve">For a predicted value of i-th sample i.e. </w:t>
      </w:r>
      <w:r w:rsidR="00340590" w:rsidRPr="00340590">
        <w:t> </w:t>
      </w:r>
      <m:oMath>
        <m:sSub>
          <m:sSubPr>
            <m:ctrlPr>
              <w:rPr>
                <w:rStyle w:val="Label"/>
                <w:rFonts w:ascii="Cambria Math" w:hAnsi="Cambria Math"/>
                <w:b w:val="0"/>
                <w14:ligatures w14:val="standard"/>
              </w:rPr>
            </m:ctrlPr>
          </m:sSubPr>
          <m:e>
            <m:limUpp>
              <m:limUppPr>
                <m:ctrlPr>
                  <w:rPr>
                    <w:rStyle w:val="Label"/>
                    <w:rFonts w:ascii="Cambria Math" w:hAnsi="Cambria Math"/>
                    <w:b w:val="0"/>
                    <w14:ligatures w14:val="standard"/>
                  </w:rPr>
                </m:ctrlPr>
              </m:limUppPr>
              <m:e>
                <m:r>
                  <w:rPr>
                    <w:rStyle w:val="Label"/>
                    <w:rFonts w:ascii="Cambria Math" w:hAnsi="Cambria Math"/>
                    <w14:ligatures w14:val="standard"/>
                  </w:rPr>
                  <m:t>y</m:t>
                </m:r>
              </m:e>
              <m:lim>
                <m:r>
                  <w:rPr>
                    <w:rStyle w:val="Label"/>
                    <w:rFonts w:ascii="Cambria Math" w:hAnsi="Cambria Math"/>
                    <w14:ligatures w14:val="standard"/>
                  </w:rPr>
                  <m:t>^</m:t>
                </m:r>
              </m:lim>
            </m:limUpp>
          </m:e>
          <m:sub>
            <m:r>
              <w:rPr>
                <w:rStyle w:val="Label"/>
                <w:rFonts w:ascii="Cambria Math" w:hAnsi="Cambria Math"/>
                <w14:ligatures w14:val="standard"/>
              </w:rPr>
              <m:t>i</m:t>
            </m:r>
          </m:sub>
        </m:sSub>
      </m:oMath>
      <w:r w:rsidR="00340590" w:rsidRPr="00340590">
        <w:t xml:space="preserve">  and </w:t>
      </w:r>
      <w:r w:rsidR="00340590">
        <w:t xml:space="preserve"> </w:t>
      </w:r>
      <m:oMath>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i</m:t>
            </m:r>
          </m:sub>
        </m:sSub>
      </m:oMath>
      <w:r w:rsidR="00340590">
        <w:t xml:space="preserve"> being the respective true value, </w:t>
      </w:r>
      <w:r w:rsidR="00340590" w:rsidRPr="00340590">
        <w:t xml:space="preserve">the fraction of </w:t>
      </w:r>
      <w:r w:rsidR="00340590">
        <w:t>right</w:t>
      </w:r>
      <w:r w:rsidR="00340590" w:rsidRPr="00340590">
        <w:t xml:space="preserve"> predictions over </w:t>
      </w:r>
      <m:oMath>
        <m:sSub>
          <m:sSubPr>
            <m:ctrlPr>
              <w:rPr>
                <w:rFonts w:ascii="Cambria Math" w:hAnsi="Cambria Math"/>
              </w:rPr>
            </m:ctrlPr>
          </m:sSubPr>
          <m:e>
            <m:r>
              <w:rPr>
                <w:rFonts w:ascii="Cambria Math" w:hAnsi="Cambria Math"/>
              </w:rPr>
              <m:t>n</m:t>
            </m:r>
          </m:e>
          <m:sub>
            <m:r>
              <m:rPr>
                <m:nor/>
              </m:rPr>
              <m:t>samples</m:t>
            </m:r>
          </m:sub>
        </m:sSub>
      </m:oMath>
      <w:r w:rsidR="00340590">
        <w:t xml:space="preserve">  may be</w:t>
      </w:r>
      <w:r w:rsidR="00340590" w:rsidRPr="00340590">
        <w:t xml:space="preserve"> defined as</w:t>
      </w:r>
      <w:r w:rsidR="00340590">
        <w:t xml:space="preserve"> :</w:t>
      </w:r>
    </w:p>
    <w:p w14:paraId="2A59B78D" w14:textId="77777777" w:rsidR="00CE5E39" w:rsidRPr="00CE5E39" w:rsidRDefault="00CE5E39" w:rsidP="00CE5E39">
      <w:pPr>
        <w:ind w:firstLine="0"/>
      </w:pPr>
    </w:p>
    <w:p w14:paraId="738BBF94" w14:textId="418822F7" w:rsidR="00340590" w:rsidRDefault="00A56A55" w:rsidP="008E0951">
      <w:pPr>
        <w:pStyle w:val="TableCaption"/>
        <w:rPr>
          <w:rStyle w:val="Label"/>
          <w:rFonts w:ascii="Linux Libertine" w:hAnsi="Linux Libertine"/>
        </w:rPr>
      </w:pPr>
      <m:oMath>
        <m:r>
          <m:rPr>
            <m:nor/>
          </m:rPr>
          <w:rPr>
            <w:rStyle w:val="Label"/>
            <w:rFonts w:ascii="Cambria Math" w:hAnsi="Linux Libertine"/>
            <w:b w:val="0"/>
          </w:rPr>
          <m:t xml:space="preserve">      </m:t>
        </m:r>
        <m:r>
          <m:rPr>
            <m:nor/>
          </m:rPr>
          <w:rPr>
            <w:rStyle w:val="Label"/>
            <w:rFonts w:ascii="Linux Libertine" w:hAnsi="Linux Libertine"/>
            <w:b w:val="0"/>
          </w:rPr>
          <m:t>accuracy</m:t>
        </m:r>
        <m:r>
          <w:rPr>
            <w:rStyle w:val="Label"/>
            <w:rFonts w:ascii="Cambria Math" w:hAnsi="Cambria Math"/>
          </w:rPr>
          <m:t>(</m:t>
        </m:r>
        <m:r>
          <w:rPr>
            <w:rStyle w:val="Label"/>
            <w:rFonts w:ascii="Cambria Math" w:hAnsi="Cambria Math"/>
          </w:rPr>
          <m:t>y</m:t>
        </m:r>
        <m:r>
          <w:rPr>
            <w:rStyle w:val="Label"/>
            <w:rFonts w:ascii="Cambria Math" w:hAnsi="Cambria Math"/>
          </w:rPr>
          <m:t>,</m:t>
        </m:r>
        <m:limUpp>
          <m:limUppPr>
            <m:ctrlPr>
              <w:rPr>
                <w:rStyle w:val="Label"/>
                <w:rFonts w:ascii="Cambria Math" w:hAnsi="Cambria Math"/>
                <w:b w:val="0"/>
              </w:rPr>
            </m:ctrlPr>
          </m:limUppPr>
          <m:e>
            <m:r>
              <w:rPr>
                <w:rStyle w:val="Label"/>
                <w:rFonts w:ascii="Cambria Math" w:hAnsi="Cambria Math"/>
              </w:rPr>
              <m:t>y</m:t>
            </m:r>
          </m:e>
          <m:lim>
            <m:r>
              <w:rPr>
                <w:rStyle w:val="Label"/>
                <w:rFonts w:ascii="Cambria Math" w:hAnsi="Cambria Math"/>
              </w:rPr>
              <m:t>^</m:t>
            </m:r>
          </m:lim>
        </m:limUpp>
        <m:r>
          <w:rPr>
            <w:rStyle w:val="Label"/>
            <w:rFonts w:ascii="Cambria Math" w:hAnsi="Cambria Math"/>
          </w:rPr>
          <m:t>)=</m:t>
        </m:r>
        <m:f>
          <m:fPr>
            <m:ctrlPr>
              <w:rPr>
                <w:rStyle w:val="Label"/>
                <w:rFonts w:ascii="Cambria Math" w:hAnsi="Cambria Math"/>
                <w:b w:val="0"/>
              </w:rPr>
            </m:ctrlPr>
          </m:fPr>
          <m:num>
            <m:r>
              <w:rPr>
                <w:rStyle w:val="Label"/>
                <w:rFonts w:ascii="Cambria Math" w:hAnsi="Cambria Math"/>
              </w:rPr>
              <m:t>1</m:t>
            </m:r>
          </m:num>
          <m:den>
            <m:sSub>
              <m:sSubPr>
                <m:ctrlPr>
                  <w:rPr>
                    <w:rStyle w:val="Label"/>
                    <w:rFonts w:ascii="Cambria Math" w:hAnsi="Cambria Math"/>
                    <w:b w:val="0"/>
                  </w:rPr>
                </m:ctrlPr>
              </m:sSubPr>
              <m:e>
                <m:r>
                  <w:rPr>
                    <w:rStyle w:val="Label"/>
                    <w:rFonts w:ascii="Cambria Math" w:hAnsi="Cambria Math"/>
                  </w:rPr>
                  <m:t>n</m:t>
                </m:r>
              </m:e>
              <m:sub>
                <m:r>
                  <m:rPr>
                    <m:nor/>
                  </m:rPr>
                  <w:rPr>
                    <w:rStyle w:val="Label"/>
                    <w:rFonts w:ascii="Linux Libertine" w:hAnsi="Linux Libertine"/>
                    <w:b w:val="0"/>
                  </w:rPr>
                  <m:t>samples</m:t>
                </m:r>
              </m:sub>
            </m:sSub>
          </m:den>
        </m:f>
        <m:nary>
          <m:naryPr>
            <m:chr m:val="∑"/>
            <m:limLoc m:val="undOvr"/>
            <m:grow m:val="1"/>
            <m:ctrlPr>
              <w:rPr>
                <w:rStyle w:val="Label"/>
                <w:rFonts w:ascii="Cambria Math" w:hAnsi="Cambria Math"/>
                <w:b w:val="0"/>
              </w:rPr>
            </m:ctrlPr>
          </m:naryPr>
          <m:sub>
            <m:r>
              <w:rPr>
                <w:rStyle w:val="Label"/>
                <w:rFonts w:ascii="Cambria Math" w:hAnsi="Cambria Math"/>
              </w:rPr>
              <m:t>i</m:t>
            </m:r>
            <m:r>
              <w:rPr>
                <w:rStyle w:val="Label"/>
                <w:rFonts w:ascii="Cambria Math" w:hAnsi="Cambria Math"/>
              </w:rPr>
              <m:t>=0</m:t>
            </m:r>
          </m:sub>
          <m:sup>
            <m:sSub>
              <m:sSubPr>
                <m:ctrlPr>
                  <w:rPr>
                    <w:rStyle w:val="Label"/>
                    <w:rFonts w:ascii="Cambria Math" w:hAnsi="Cambria Math"/>
                    <w:b w:val="0"/>
                  </w:rPr>
                </m:ctrlPr>
              </m:sSubPr>
              <m:e>
                <m:r>
                  <w:rPr>
                    <w:rStyle w:val="Label"/>
                    <w:rFonts w:ascii="Cambria Math" w:hAnsi="Cambria Math"/>
                  </w:rPr>
                  <m:t>n</m:t>
                </m:r>
              </m:e>
              <m:sub>
                <m:r>
                  <m:rPr>
                    <m:nor/>
                  </m:rPr>
                  <w:rPr>
                    <w:rStyle w:val="Label"/>
                    <w:rFonts w:ascii="Linux Libertine" w:hAnsi="Linux Libertine"/>
                    <w:b w:val="0"/>
                  </w:rPr>
                  <m:t>samples</m:t>
                </m:r>
              </m:sub>
            </m:sSub>
            <m:r>
              <w:rPr>
                <w:rStyle w:val="Label"/>
                <w:rFonts w:ascii="Cambria Math" w:hAnsi="Cambria Math"/>
              </w:rPr>
              <m:t>-1</m:t>
            </m:r>
          </m:sup>
          <m:e/>
        </m:nary>
        <m:r>
          <w:rPr>
            <w:rStyle w:val="Label"/>
            <w:rFonts w:ascii="Cambria Math" w:hAnsi="Cambria Math"/>
          </w:rPr>
          <m:t>1(</m:t>
        </m:r>
        <m:sSub>
          <m:sSubPr>
            <m:ctrlPr>
              <w:rPr>
                <w:rStyle w:val="Label"/>
                <w:rFonts w:ascii="Cambria Math" w:hAnsi="Cambria Math"/>
                <w:b w:val="0"/>
              </w:rPr>
            </m:ctrlPr>
          </m:sSubPr>
          <m:e>
            <m:limUpp>
              <m:limUppPr>
                <m:ctrlPr>
                  <w:rPr>
                    <w:rStyle w:val="Label"/>
                    <w:rFonts w:ascii="Cambria Math" w:hAnsi="Cambria Math"/>
                    <w:b w:val="0"/>
                  </w:rPr>
                </m:ctrlPr>
              </m:limUppPr>
              <m:e>
                <m:r>
                  <w:rPr>
                    <w:rStyle w:val="Label"/>
                    <w:rFonts w:ascii="Cambria Math" w:hAnsi="Cambria Math"/>
                  </w:rPr>
                  <m:t>y</m:t>
                </m:r>
              </m:e>
              <m:lim>
                <m:r>
                  <w:rPr>
                    <w:rStyle w:val="Label"/>
                    <w:rFonts w:ascii="Cambria Math" w:hAnsi="Cambria Math"/>
                  </w:rPr>
                  <m:t>^</m:t>
                </m:r>
              </m:lim>
            </m:limUpp>
          </m:e>
          <m:sub>
            <m:r>
              <w:rPr>
                <w:rStyle w:val="Label"/>
                <w:rFonts w:ascii="Cambria Math" w:hAnsi="Cambria Math"/>
              </w:rPr>
              <m:t>i</m:t>
            </m:r>
          </m:sub>
        </m:sSub>
        <m:r>
          <w:rPr>
            <w:rStyle w:val="Label"/>
            <w:rFonts w:ascii="Cambria Math" w:hAnsi="Cambria Math"/>
          </w:rPr>
          <m:t>=</m:t>
        </m:r>
        <m:sSub>
          <m:sSubPr>
            <m:ctrlPr>
              <w:rPr>
                <w:rStyle w:val="Label"/>
                <w:rFonts w:ascii="Cambria Math" w:hAnsi="Cambria Math"/>
                <w:b w:val="0"/>
              </w:rPr>
            </m:ctrlPr>
          </m:sSubPr>
          <m:e>
            <m:r>
              <w:rPr>
                <w:rStyle w:val="Label"/>
                <w:rFonts w:ascii="Cambria Math" w:hAnsi="Cambria Math"/>
              </w:rPr>
              <m:t>y</m:t>
            </m:r>
          </m:e>
          <m:sub>
            <m:r>
              <w:rPr>
                <w:rStyle w:val="Label"/>
                <w:rFonts w:ascii="Cambria Math" w:hAnsi="Cambria Math"/>
              </w:rPr>
              <m:t>i</m:t>
            </m:r>
          </m:sub>
        </m:sSub>
        <m:r>
          <w:rPr>
            <w:rStyle w:val="Label"/>
            <w:rFonts w:ascii="Cambria Math" w:hAnsi="Cambria Math"/>
          </w:rPr>
          <m:t>)</m:t>
        </m:r>
      </m:oMath>
      <w:r w:rsidR="006454BD">
        <w:rPr>
          <w:rStyle w:val="Label"/>
          <w:rFonts w:ascii="Linux Libertine" w:hAnsi="Linux Libertine"/>
          <w:b w:val="0"/>
        </w:rPr>
        <w:t xml:space="preserve"> </w:t>
      </w:r>
      <w:r w:rsidR="006454BD" w:rsidRPr="009027AE">
        <w:rPr>
          <w:rStyle w:val="Label"/>
          <w:rFonts w:ascii="Linux Libertine" w:hAnsi="Linux Libertine"/>
        </w:rPr>
        <w:t>[4]</w:t>
      </w:r>
    </w:p>
    <w:p w14:paraId="148EB6C7" w14:textId="3D80C7A1" w:rsidR="009027AE" w:rsidRPr="000B4576" w:rsidRDefault="006C0160" w:rsidP="008E0951">
      <w:pPr>
        <w:pStyle w:val="TableCaption"/>
        <w:rPr>
          <w:rStyle w:val="Label"/>
          <w:rFonts w:ascii="Linux Libertine" w:hAnsi="Linux Libertine"/>
          <w:b w:val="0"/>
        </w:rPr>
      </w:pPr>
      <w:r w:rsidRPr="008E0951">
        <w:rPr>
          <w:rStyle w:val="Label"/>
          <w:rFonts w:ascii="Linux Libertine" w:hAnsi="Linux Libertine"/>
          <w:b w:val="0"/>
        </w:rPr>
        <w:t>The mean and standard deviation of the accuracy of the three algorithms has been stated in the table below</w:t>
      </w:r>
      <w:r>
        <w:rPr>
          <w:rStyle w:val="Label"/>
          <w:rFonts w:ascii="Linux Libertine" w:hAnsi="Linux Libertine"/>
        </w:rPr>
        <w:t>.</w:t>
      </w:r>
    </w:p>
    <w:p w14:paraId="5B39C2F3" w14:textId="77777777" w:rsidR="000B4576" w:rsidRPr="008E0951" w:rsidRDefault="000B4576" w:rsidP="008E0951">
      <w:pPr>
        <w:pStyle w:val="TableCaption"/>
      </w:pPr>
      <w:r w:rsidRPr="008E0951">
        <w:rPr>
          <w:rStyle w:val="Label"/>
          <w:rFonts w:ascii="Linux Libertine" w:hAnsi="Linux Libertine"/>
        </w:rPr>
        <w:t>Table 1:</w:t>
      </w:r>
      <w:r w:rsidRPr="008E0951">
        <w:t xml:space="preserve"> </w:t>
      </w:r>
      <w:r w:rsidRPr="0041557F">
        <w:rPr>
          <w:b/>
        </w:rPr>
        <w:t>Mean and deviations of accuracies</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985"/>
        <w:gridCol w:w="1085"/>
        <w:gridCol w:w="1080"/>
        <w:gridCol w:w="810"/>
      </w:tblGrid>
      <w:tr w:rsidR="000B4576" w:rsidRPr="00A62B50" w14:paraId="4C56728C" w14:textId="77777777" w:rsidTr="000B4576">
        <w:trPr>
          <w:jc w:val="center"/>
        </w:trPr>
        <w:tc>
          <w:tcPr>
            <w:tcW w:w="985" w:type="dxa"/>
            <w:shd w:val="clear" w:color="000000" w:fill="auto"/>
          </w:tcPr>
          <w:p w14:paraId="51F8BCC4" w14:textId="77777777" w:rsidR="000B4576" w:rsidRDefault="000B4576" w:rsidP="000B4576">
            <w:pPr>
              <w:spacing w:line="240" w:lineRule="auto"/>
              <w:ind w:firstLine="0"/>
              <w:jc w:val="left"/>
              <w:rPr>
                <w:rFonts w:cs="Linux Libertine"/>
                <w14:ligatures w14:val="standard"/>
              </w:rPr>
            </w:pPr>
          </w:p>
        </w:tc>
        <w:tc>
          <w:tcPr>
            <w:tcW w:w="1085" w:type="dxa"/>
            <w:shd w:val="clear" w:color="000000" w:fill="auto"/>
          </w:tcPr>
          <w:p w14:paraId="4E6E98E6"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Random  Forest</w:t>
            </w:r>
          </w:p>
        </w:tc>
        <w:tc>
          <w:tcPr>
            <w:tcW w:w="1080" w:type="dxa"/>
            <w:shd w:val="clear" w:color="000000" w:fill="auto"/>
          </w:tcPr>
          <w:p w14:paraId="03EC8667"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Logistic Regression</w:t>
            </w:r>
          </w:p>
        </w:tc>
        <w:tc>
          <w:tcPr>
            <w:tcW w:w="810" w:type="dxa"/>
            <w:shd w:val="clear" w:color="000000" w:fill="auto"/>
          </w:tcPr>
          <w:p w14:paraId="23ECBE8A"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SVC</w:t>
            </w:r>
          </w:p>
        </w:tc>
      </w:tr>
      <w:tr w:rsidR="000B4576" w:rsidRPr="00A62B50" w14:paraId="4FCA98D7" w14:textId="77777777" w:rsidTr="000B4576">
        <w:trPr>
          <w:jc w:val="center"/>
        </w:trPr>
        <w:tc>
          <w:tcPr>
            <w:tcW w:w="985" w:type="dxa"/>
            <w:shd w:val="clear" w:color="000000" w:fill="auto"/>
          </w:tcPr>
          <w:p w14:paraId="2B754A77" w14:textId="37DC7B41" w:rsidR="000B4576" w:rsidRPr="00A62B50" w:rsidRDefault="00724233" w:rsidP="000B4576">
            <w:pPr>
              <w:spacing w:line="240" w:lineRule="auto"/>
              <w:ind w:firstLine="0"/>
              <w:jc w:val="left"/>
              <w:rPr>
                <w:rFonts w:cs="Linux Libertine"/>
                <w14:ligatures w14:val="standard"/>
              </w:rPr>
            </w:pPr>
            <w:r>
              <w:rPr>
                <w:rFonts w:cs="Linux Libertine"/>
                <w14:ligatures w14:val="standard"/>
              </w:rPr>
              <w:t>Mean (</w:t>
            </w:r>
            <w:r w:rsidR="000B4576">
              <w:rPr>
                <w:rFonts w:cs="Linux Libertine"/>
                <w14:ligatures w14:val="standard"/>
              </w:rPr>
              <w:t>%)</w:t>
            </w:r>
          </w:p>
        </w:tc>
        <w:tc>
          <w:tcPr>
            <w:tcW w:w="1085" w:type="dxa"/>
            <w:shd w:val="clear" w:color="000000" w:fill="auto"/>
          </w:tcPr>
          <w:p w14:paraId="4DB67665"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71.99</w:t>
            </w:r>
          </w:p>
        </w:tc>
        <w:tc>
          <w:tcPr>
            <w:tcW w:w="1080" w:type="dxa"/>
            <w:shd w:val="clear" w:color="000000" w:fill="auto"/>
          </w:tcPr>
          <w:p w14:paraId="6BE8DF40"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66.79</w:t>
            </w:r>
          </w:p>
        </w:tc>
        <w:tc>
          <w:tcPr>
            <w:tcW w:w="810" w:type="dxa"/>
            <w:shd w:val="clear" w:color="000000" w:fill="auto"/>
          </w:tcPr>
          <w:p w14:paraId="5FC97CEE"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64.86</w:t>
            </w:r>
          </w:p>
        </w:tc>
      </w:tr>
      <w:tr w:rsidR="000B4576" w:rsidRPr="00A62B50" w14:paraId="5CBBE39F" w14:textId="77777777" w:rsidTr="000B4576">
        <w:trPr>
          <w:jc w:val="center"/>
        </w:trPr>
        <w:tc>
          <w:tcPr>
            <w:tcW w:w="985" w:type="dxa"/>
            <w:shd w:val="clear" w:color="000000" w:fill="auto"/>
          </w:tcPr>
          <w:p w14:paraId="2A565CE7"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Standard Deviation</w:t>
            </w:r>
          </w:p>
        </w:tc>
        <w:tc>
          <w:tcPr>
            <w:tcW w:w="1085" w:type="dxa"/>
            <w:shd w:val="clear" w:color="000000" w:fill="auto"/>
          </w:tcPr>
          <w:p w14:paraId="4E36D9DE" w14:textId="77777777" w:rsidR="000B4576" w:rsidRPr="002643EA" w:rsidRDefault="000B4576" w:rsidP="000B4576">
            <w:pPr>
              <w:spacing w:line="240" w:lineRule="auto"/>
              <w:ind w:firstLine="0"/>
              <w:jc w:val="left"/>
              <w:rPr>
                <w:rFonts w:ascii="Calibri" w:eastAsia="Times New Roman" w:hAnsi="Calibri" w:cs="Calibri"/>
                <w:color w:val="000000"/>
                <w:sz w:val="22"/>
              </w:rPr>
            </w:pPr>
            <w:r>
              <w:rPr>
                <w:rFonts w:cs="Linux Libertine"/>
                <w14:ligatures w14:val="standard"/>
              </w:rPr>
              <w:t>1.55</w:t>
            </w:r>
          </w:p>
        </w:tc>
        <w:tc>
          <w:tcPr>
            <w:tcW w:w="1080" w:type="dxa"/>
            <w:shd w:val="clear" w:color="000000" w:fill="auto"/>
          </w:tcPr>
          <w:p w14:paraId="2950EC39"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1.39</w:t>
            </w:r>
          </w:p>
        </w:tc>
        <w:tc>
          <w:tcPr>
            <w:tcW w:w="810" w:type="dxa"/>
            <w:shd w:val="clear" w:color="000000" w:fill="auto"/>
          </w:tcPr>
          <w:p w14:paraId="208300A1"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1.46</w:t>
            </w:r>
          </w:p>
        </w:tc>
      </w:tr>
    </w:tbl>
    <w:p w14:paraId="453DF5DB" w14:textId="23FE5D88" w:rsidR="00A62ACC" w:rsidRPr="006A4CDC" w:rsidRDefault="00A62ACC" w:rsidP="008E0951">
      <w:pPr>
        <w:pStyle w:val="TableCaption"/>
      </w:pPr>
      <w:r w:rsidRPr="006A4CDC">
        <w:rPr>
          <w:i/>
        </w:rPr>
        <w:t>4.2.2</w:t>
      </w:r>
      <w:r w:rsidR="000B4576" w:rsidRPr="000B4576">
        <w:rPr>
          <w:i/>
        </w:rPr>
        <w:t> </w:t>
      </w:r>
      <w:r w:rsidRPr="006A4CDC">
        <w:rPr>
          <w:i/>
        </w:rPr>
        <w:t>F1-</w:t>
      </w:r>
      <w:r w:rsidR="000B4576" w:rsidRPr="006A4CDC">
        <w:rPr>
          <w:i/>
        </w:rPr>
        <w:t>Score</w:t>
      </w:r>
      <w:r w:rsidR="000B4576" w:rsidRPr="000B4576">
        <w:rPr>
          <w:i/>
        </w:rPr>
        <w:t xml:space="preserve">.   </w:t>
      </w:r>
      <w:r w:rsidRPr="006A4CDC">
        <w:t xml:space="preserve">We selected this metric to strike a balance between precision and recall. For </w:t>
      </w:r>
      <m:oMath>
        <m:r>
          <w:rPr>
            <w:rFonts w:ascii="Cambria Math" w:hAnsi="Cambria Math"/>
          </w:rPr>
          <m:t>β</m:t>
        </m:r>
      </m:oMath>
      <w:r w:rsidR="006A4CDC" w:rsidRPr="006A4CDC">
        <w:t>=</w:t>
      </w:r>
      <w:r w:rsidR="008E0951" w:rsidRPr="006A4CDC">
        <w:t>1,</w:t>
      </w:r>
      <w:r w:rsidR="006A4CDC" w:rsidRPr="006A4CDC">
        <w:t xml:space="preserve"> F1 is derived </w:t>
      </w:r>
      <w:r w:rsidR="008E0951" w:rsidRPr="006A4CDC">
        <w:t>from</w:t>
      </w:r>
      <w:r w:rsidR="008E0951">
        <w:t>:</w:t>
      </w:r>
    </w:p>
    <w:p w14:paraId="28487DEE" w14:textId="787A1882" w:rsidR="00A62ACC" w:rsidRPr="000B4576" w:rsidRDefault="00A62ACC" w:rsidP="008E0951">
      <w:pPr>
        <w:pStyle w:val="TableCaption"/>
        <w:rPr>
          <w:rStyle w:val="Label"/>
          <w:rFonts w:ascii="Linux Libertine" w:hAnsi="Linux Libertine"/>
          <w:b w:val="0"/>
        </w:rPr>
      </w:pPr>
      <m:oMathPara>
        <m:oMath>
          <m:sSub>
            <m:sSubPr>
              <m:ctrlPr>
                <w:rPr>
                  <w:rStyle w:val="Label"/>
                  <w:rFonts w:ascii="Cambria Math" w:hAnsi="Cambria Math"/>
                  <w:b w:val="0"/>
                </w:rPr>
              </m:ctrlPr>
            </m:sSubPr>
            <m:e>
              <m:r>
                <w:rPr>
                  <w:rStyle w:val="Label"/>
                  <w:rFonts w:ascii="Cambria Math" w:hAnsi="Cambria Math"/>
                </w:rPr>
                <m:t>F</m:t>
              </m:r>
            </m:e>
            <m:sub>
              <m:r>
                <w:rPr>
                  <w:rStyle w:val="Label"/>
                  <w:rFonts w:ascii="Cambria Math" w:hAnsi="Cambria Math"/>
                </w:rPr>
                <m:t>β</m:t>
              </m:r>
            </m:sub>
          </m:sSub>
          <m:r>
            <w:rPr>
              <w:rStyle w:val="Label"/>
              <w:rFonts w:ascii="Cambria Math" w:hAnsi="Cambria Math"/>
            </w:rPr>
            <m:t>=(1+</m:t>
          </m:r>
          <m:sSup>
            <m:sSupPr>
              <m:ctrlPr>
                <w:rPr>
                  <w:rStyle w:val="Label"/>
                  <w:rFonts w:ascii="Cambria Math" w:hAnsi="Cambria Math"/>
                  <w:b w:val="0"/>
                </w:rPr>
              </m:ctrlPr>
            </m:sSupPr>
            <m:e>
              <m:r>
                <w:rPr>
                  <w:rStyle w:val="Label"/>
                  <w:rFonts w:ascii="Cambria Math" w:hAnsi="Cambria Math"/>
                </w:rPr>
                <m:t>β</m:t>
              </m:r>
            </m:e>
            <m:sup>
              <m:r>
                <w:rPr>
                  <w:rStyle w:val="Label"/>
                  <w:rFonts w:ascii="Cambria Math" w:hAnsi="Cambria Math"/>
                </w:rPr>
                <m:t>2</m:t>
              </m:r>
            </m:sup>
          </m:sSup>
          <m:r>
            <w:rPr>
              <w:rStyle w:val="Label"/>
              <w:rFonts w:ascii="Cambria Math" w:hAnsi="Cambria Math"/>
            </w:rPr>
            <m:t>)</m:t>
          </m:r>
          <m:f>
            <m:fPr>
              <m:ctrlPr>
                <w:rPr>
                  <w:rStyle w:val="Label"/>
                  <w:rFonts w:ascii="Cambria Math" w:hAnsi="Cambria Math"/>
                  <w:b w:val="0"/>
                </w:rPr>
              </m:ctrlPr>
            </m:fPr>
            <m:num>
              <m:r>
                <m:rPr>
                  <m:nor/>
                </m:rPr>
                <w:rPr>
                  <w:rStyle w:val="Label"/>
                  <w:rFonts w:ascii="Linux Libertine" w:hAnsi="Linux Libertine"/>
                  <w:b w:val="0"/>
                </w:rPr>
                <m:t>precision</m:t>
              </m:r>
              <m:r>
                <w:rPr>
                  <w:rStyle w:val="Label"/>
                  <w:rFonts w:ascii="Cambria Math" w:hAnsi="Cambria Math"/>
                </w:rPr>
                <m:t>×</m:t>
              </m:r>
              <m:r>
                <m:rPr>
                  <m:nor/>
                </m:rPr>
                <w:rPr>
                  <w:rStyle w:val="Label"/>
                  <w:rFonts w:ascii="Linux Libertine" w:hAnsi="Linux Libertine"/>
                  <w:b w:val="0"/>
                </w:rPr>
                <m:t>recall</m:t>
              </m:r>
            </m:num>
            <m:den>
              <m:sSup>
                <m:sSupPr>
                  <m:ctrlPr>
                    <w:rPr>
                      <w:rStyle w:val="Label"/>
                      <w:rFonts w:ascii="Cambria Math" w:hAnsi="Cambria Math"/>
                      <w:b w:val="0"/>
                    </w:rPr>
                  </m:ctrlPr>
                </m:sSupPr>
                <m:e>
                  <m:r>
                    <w:rPr>
                      <w:rStyle w:val="Label"/>
                      <w:rFonts w:ascii="Cambria Math" w:hAnsi="Cambria Math"/>
                    </w:rPr>
                    <m:t>β</m:t>
                  </m:r>
                </m:e>
                <m:sup>
                  <m:r>
                    <w:rPr>
                      <w:rStyle w:val="Label"/>
                      <w:rFonts w:ascii="Cambria Math" w:hAnsi="Cambria Math"/>
                    </w:rPr>
                    <m:t>2</m:t>
                  </m:r>
                </m:sup>
              </m:sSup>
              <m:r>
                <m:rPr>
                  <m:nor/>
                </m:rPr>
                <w:rPr>
                  <w:rStyle w:val="Label"/>
                  <w:rFonts w:ascii="Linux Libertine" w:hAnsi="Linux Libertine"/>
                  <w:b w:val="0"/>
                </w:rPr>
                <m:t>precision</m:t>
              </m:r>
              <m:r>
                <w:rPr>
                  <w:rStyle w:val="Label"/>
                  <w:rFonts w:ascii="Cambria Math" w:hAnsi="Cambria Math"/>
                </w:rPr>
                <m:t>+</m:t>
              </m:r>
              <m:r>
                <m:rPr>
                  <m:nor/>
                </m:rPr>
                <w:rPr>
                  <w:rStyle w:val="Label"/>
                  <w:rFonts w:ascii="Linux Libertine" w:hAnsi="Linux Libertine"/>
                  <w:b w:val="0"/>
                </w:rPr>
                <m:t>recall</m:t>
              </m:r>
            </m:den>
          </m:f>
          <m:r>
            <w:rPr>
              <w:rStyle w:val="Label"/>
              <w:rFonts w:ascii="Cambria Math" w:hAnsi="Cambria Math"/>
            </w:rPr>
            <m:t>.</m:t>
          </m:r>
        </m:oMath>
      </m:oMathPara>
    </w:p>
    <w:p w14:paraId="65C1E471" w14:textId="46E15A0B" w:rsidR="000B4576" w:rsidRPr="008E0951" w:rsidRDefault="008E0951" w:rsidP="008E0951">
      <w:pPr>
        <w:pStyle w:val="TableCaption"/>
        <w:rPr>
          <w:rStyle w:val="Label"/>
          <w:rFonts w:ascii="Linux Libertine" w:hAnsi="Linux Libertine"/>
          <w:b w:val="0"/>
        </w:rPr>
      </w:pPr>
      <w:r w:rsidRPr="008E0951">
        <w:rPr>
          <w:rStyle w:val="Label"/>
          <w:rFonts w:ascii="Linux Libertine" w:hAnsi="Linux Libertine"/>
          <w:b w:val="0"/>
        </w:rPr>
        <w:t>The mean and standard deviation of F1 scores for the three algorithms have been mentioned in the table.</w:t>
      </w:r>
    </w:p>
    <w:p w14:paraId="2810D280" w14:textId="69D65450" w:rsidR="009027AE" w:rsidRPr="008E0951" w:rsidRDefault="009027AE" w:rsidP="008E0951">
      <w:pPr>
        <w:pStyle w:val="TableCaption"/>
      </w:pPr>
      <w:r w:rsidRPr="008E0951">
        <w:rPr>
          <w:rStyle w:val="Label"/>
          <w:rFonts w:ascii="Linux Libertine" w:hAnsi="Linux Libertine"/>
        </w:rPr>
        <w:t xml:space="preserve">Table </w:t>
      </w:r>
      <w:r w:rsidR="00724233" w:rsidRPr="008E0951">
        <w:rPr>
          <w:rStyle w:val="Label"/>
          <w:rFonts w:ascii="Linux Libertine" w:hAnsi="Linux Libertine"/>
        </w:rPr>
        <w:t>2</w:t>
      </w:r>
      <w:r w:rsidRPr="008E0951">
        <w:rPr>
          <w:rStyle w:val="Label"/>
          <w:rFonts w:ascii="Linux Libertine" w:hAnsi="Linux Libertine"/>
        </w:rPr>
        <w:t>:</w:t>
      </w:r>
      <w:r w:rsidRPr="008E0951">
        <w:t xml:space="preserve"> </w:t>
      </w:r>
      <w:r w:rsidRPr="0041557F">
        <w:rPr>
          <w:b/>
        </w:rPr>
        <w:t>Mean and deviations of F1 score</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985"/>
        <w:gridCol w:w="1085"/>
        <w:gridCol w:w="1080"/>
        <w:gridCol w:w="810"/>
      </w:tblGrid>
      <w:tr w:rsidR="009027AE" w:rsidRPr="00A62B50" w14:paraId="49ED86FF" w14:textId="77777777" w:rsidTr="00A56A55">
        <w:trPr>
          <w:jc w:val="center"/>
        </w:trPr>
        <w:tc>
          <w:tcPr>
            <w:tcW w:w="985" w:type="dxa"/>
            <w:shd w:val="clear" w:color="000000" w:fill="auto"/>
          </w:tcPr>
          <w:p w14:paraId="2868314C" w14:textId="77777777" w:rsidR="009027AE" w:rsidRDefault="009027AE" w:rsidP="009027AE">
            <w:pPr>
              <w:spacing w:line="240" w:lineRule="auto"/>
              <w:ind w:firstLine="0"/>
              <w:jc w:val="left"/>
              <w:rPr>
                <w:rFonts w:cs="Linux Libertine"/>
                <w14:ligatures w14:val="standard"/>
              </w:rPr>
            </w:pPr>
          </w:p>
        </w:tc>
        <w:tc>
          <w:tcPr>
            <w:tcW w:w="1085" w:type="dxa"/>
            <w:shd w:val="clear" w:color="000000" w:fill="auto"/>
          </w:tcPr>
          <w:p w14:paraId="4037FE4F"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Random  Forest</w:t>
            </w:r>
          </w:p>
        </w:tc>
        <w:tc>
          <w:tcPr>
            <w:tcW w:w="1080" w:type="dxa"/>
            <w:shd w:val="clear" w:color="000000" w:fill="auto"/>
          </w:tcPr>
          <w:p w14:paraId="3F240466"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Logistic Regression</w:t>
            </w:r>
          </w:p>
        </w:tc>
        <w:tc>
          <w:tcPr>
            <w:tcW w:w="810" w:type="dxa"/>
            <w:shd w:val="clear" w:color="000000" w:fill="auto"/>
          </w:tcPr>
          <w:p w14:paraId="63C9A5E1"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SVC</w:t>
            </w:r>
          </w:p>
        </w:tc>
      </w:tr>
      <w:tr w:rsidR="009027AE" w:rsidRPr="00A62B50" w14:paraId="3E4ED35F" w14:textId="77777777" w:rsidTr="00A56A55">
        <w:trPr>
          <w:jc w:val="center"/>
        </w:trPr>
        <w:tc>
          <w:tcPr>
            <w:tcW w:w="985" w:type="dxa"/>
            <w:shd w:val="clear" w:color="000000" w:fill="auto"/>
          </w:tcPr>
          <w:p w14:paraId="3860D1CF"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Mean</w:t>
            </w:r>
          </w:p>
        </w:tc>
        <w:tc>
          <w:tcPr>
            <w:tcW w:w="1085" w:type="dxa"/>
            <w:shd w:val="clear" w:color="000000" w:fill="auto"/>
          </w:tcPr>
          <w:p w14:paraId="755DBEA0"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0,70</w:t>
            </w:r>
          </w:p>
        </w:tc>
        <w:tc>
          <w:tcPr>
            <w:tcW w:w="1080" w:type="dxa"/>
            <w:shd w:val="clear" w:color="000000" w:fill="auto"/>
          </w:tcPr>
          <w:p w14:paraId="2866E475"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0.63</w:t>
            </w:r>
          </w:p>
        </w:tc>
        <w:tc>
          <w:tcPr>
            <w:tcW w:w="810" w:type="dxa"/>
            <w:shd w:val="clear" w:color="000000" w:fill="auto"/>
          </w:tcPr>
          <w:p w14:paraId="0E571860"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0.58</w:t>
            </w:r>
          </w:p>
        </w:tc>
      </w:tr>
      <w:tr w:rsidR="009027AE" w:rsidRPr="00A62B50" w14:paraId="79CA990E" w14:textId="77777777" w:rsidTr="00A56A55">
        <w:trPr>
          <w:jc w:val="center"/>
        </w:trPr>
        <w:tc>
          <w:tcPr>
            <w:tcW w:w="985" w:type="dxa"/>
            <w:shd w:val="clear" w:color="000000" w:fill="auto"/>
          </w:tcPr>
          <w:p w14:paraId="710FBBB3"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Standard Deviation</w:t>
            </w:r>
          </w:p>
        </w:tc>
        <w:tc>
          <w:tcPr>
            <w:tcW w:w="1085" w:type="dxa"/>
            <w:shd w:val="clear" w:color="000000" w:fill="auto"/>
          </w:tcPr>
          <w:p w14:paraId="03A0BA37" w14:textId="77777777" w:rsidR="009027AE" w:rsidRPr="002643EA" w:rsidRDefault="009027AE" w:rsidP="009027AE">
            <w:pPr>
              <w:spacing w:line="240" w:lineRule="auto"/>
              <w:ind w:firstLine="0"/>
              <w:jc w:val="left"/>
              <w:rPr>
                <w:rFonts w:ascii="Calibri" w:eastAsia="Times New Roman" w:hAnsi="Calibri" w:cs="Calibri"/>
                <w:color w:val="000000"/>
                <w:sz w:val="22"/>
              </w:rPr>
            </w:pPr>
            <w:r>
              <w:rPr>
                <w:rFonts w:cs="Linux Libertine"/>
                <w14:ligatures w14:val="standard"/>
              </w:rPr>
              <w:t>0.02</w:t>
            </w:r>
          </w:p>
        </w:tc>
        <w:tc>
          <w:tcPr>
            <w:tcW w:w="1080" w:type="dxa"/>
            <w:shd w:val="clear" w:color="000000" w:fill="auto"/>
          </w:tcPr>
          <w:p w14:paraId="481490F1"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0.02</w:t>
            </w:r>
          </w:p>
        </w:tc>
        <w:tc>
          <w:tcPr>
            <w:tcW w:w="810" w:type="dxa"/>
            <w:shd w:val="clear" w:color="000000" w:fill="auto"/>
          </w:tcPr>
          <w:p w14:paraId="580959E5"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0.02</w:t>
            </w:r>
          </w:p>
        </w:tc>
      </w:tr>
    </w:tbl>
    <w:p w14:paraId="079A04D3" w14:textId="0DBCD79A" w:rsidR="00724233" w:rsidRDefault="00724233" w:rsidP="00B94366">
      <w:pPr>
        <w:pStyle w:val="Heading2"/>
      </w:pPr>
      <w:r>
        <w:t>Discussion</w:t>
      </w:r>
    </w:p>
    <w:p w14:paraId="20A7F9E0" w14:textId="6FF03F73" w:rsidR="00724233" w:rsidRDefault="00724233" w:rsidP="00724233">
      <w:pPr>
        <w:ind w:firstLine="0"/>
      </w:pPr>
      <w:r>
        <w:t>We</w:t>
      </w:r>
      <w:r w:rsidR="006C0160">
        <w:t xml:space="preserve"> ran 20</w:t>
      </w:r>
      <w:r w:rsidR="00CC3F29">
        <w:t xml:space="preserve"> iterations on the</w:t>
      </w:r>
      <w:r>
        <w:t xml:space="preserve"> dataset</w:t>
      </w:r>
      <w:r w:rsidR="00910642">
        <w:t xml:space="preserve"> to check how the three algorithms responded with each iteration. For the 0</w:t>
      </w:r>
      <w:r w:rsidR="00910642" w:rsidRPr="00910642">
        <w:rPr>
          <w:vertAlign w:val="superscript"/>
        </w:rPr>
        <w:t>th</w:t>
      </w:r>
      <w:r w:rsidR="00910642">
        <w:t xml:space="preserve"> iteration</w:t>
      </w:r>
      <w:r w:rsidR="00CC3F29">
        <w:t>,</w:t>
      </w:r>
      <w:r w:rsidR="00910642">
        <w:t xml:space="preserve"> the</w:t>
      </w:r>
      <w:r w:rsidR="00CC3F29">
        <w:t xml:space="preserve"> dataset was unpruned and random forest responded the best. We used the metric measures to determine algorithm stat</w:t>
      </w:r>
      <w:r w:rsidR="006C0160">
        <w:t>istics and performance. For 2</w:t>
      </w:r>
      <w:r w:rsidR="006C0160">
        <w:rPr>
          <w:vertAlign w:val="superscript"/>
        </w:rPr>
        <w:t>nd</w:t>
      </w:r>
      <w:r w:rsidR="00CC3F29">
        <w:t xml:space="preserve"> iteration, the </w:t>
      </w:r>
      <w:r w:rsidR="006C0160">
        <w:t>accuracy decreased</w:t>
      </w:r>
      <w:r w:rsidR="00CC3F29">
        <w:t xml:space="preserve"> for random forest while it increased for logistic regression and decreased for SVM; however the rankin</w:t>
      </w:r>
      <w:r w:rsidR="006C0160">
        <w:t>gs remained unchanged. On the other hand</w:t>
      </w:r>
      <w:r w:rsidR="00CC3F29">
        <w:t xml:space="preserve">, for its </w:t>
      </w:r>
      <w:r w:rsidR="006C0160">
        <w:t>6</w:t>
      </w:r>
      <w:r w:rsidR="00CC3F29" w:rsidRPr="00CC3F29">
        <w:rPr>
          <w:vertAlign w:val="superscript"/>
        </w:rPr>
        <w:t>th</w:t>
      </w:r>
      <w:r w:rsidR="00CC3F29">
        <w:t xml:space="preserve"> iteration, the accuracy for random forest increased</w:t>
      </w:r>
      <w:r w:rsidR="006C0160">
        <w:t xml:space="preserve"> by 3%</w:t>
      </w:r>
      <w:r w:rsidR="00CC3F29">
        <w:t xml:space="preserve"> when compared to its original accuracy</w:t>
      </w:r>
      <w:r w:rsidR="006C0160">
        <w:t>, logistic regression show negligible increase whereas SVM showed 3% decrease in its accuracy</w:t>
      </w:r>
      <w:r w:rsidR="008E0951">
        <w:t>. On the whole, fluctuations were</w:t>
      </w:r>
      <w:r w:rsidR="006C0160">
        <w:t xml:space="preserve"> seen in their respective accuracies with each iteration.</w:t>
      </w:r>
    </w:p>
    <w:p w14:paraId="3546C5BA" w14:textId="77777777" w:rsidR="00724233" w:rsidRPr="00724233" w:rsidRDefault="00724233" w:rsidP="00724233">
      <w:pPr>
        <w:ind w:firstLine="0"/>
      </w:pPr>
    </w:p>
    <w:p w14:paraId="37ACA7B4" w14:textId="5109FF75" w:rsidR="00B94366" w:rsidRDefault="00B94366" w:rsidP="00B94366">
      <w:pPr>
        <w:pStyle w:val="Heading2"/>
      </w:pPr>
      <w:r>
        <w:t>Results</w:t>
      </w:r>
    </w:p>
    <w:p w14:paraId="638AC13E" w14:textId="7C03EA6F" w:rsidR="009A3B36" w:rsidRDefault="006B2836" w:rsidP="00B94366">
      <w:pPr>
        <w:ind w:firstLine="0"/>
      </w:pPr>
      <w:r>
        <w:t xml:space="preserve">Some related literary works on movie datasets were mostly centred on random forest decision trees while some focused improving SVM accuracy. </w:t>
      </w:r>
      <w:r w:rsidR="00D91E4B">
        <w:t>We</w:t>
      </w:r>
      <w:r>
        <w:t xml:space="preserve"> ran unbiased analysis on the three algorithms and</w:t>
      </w:r>
      <w:r w:rsidR="00D91E4B">
        <w:t xml:space="preserve"> observed that random forest performed the best followed by logistic regression and SVM. Their rankings remain unchanged on unpruned and pruned datasets across two metric measures. However, several iterations showed some fluctuations in terms of their accuracies</w:t>
      </w:r>
      <w:r w:rsidR="009A3B36">
        <w:t>. To conclude, pruning of datasets didn’t affect algorithm rankings.</w:t>
      </w:r>
      <w:r>
        <w:t xml:space="preserve"> </w:t>
      </w:r>
    </w:p>
    <w:p w14:paraId="05EE2EF4" w14:textId="4C72EBEC" w:rsidR="00724233" w:rsidRDefault="00724233" w:rsidP="00B94366">
      <w:pPr>
        <w:ind w:firstLine="0"/>
      </w:pPr>
    </w:p>
    <w:p w14:paraId="25F84C65" w14:textId="77777777" w:rsidR="00724233" w:rsidRPr="00A62B50" w:rsidRDefault="00724233" w:rsidP="00724233">
      <w:pPr>
        <w:ind w:firstLine="0"/>
        <w:rPr>
          <w:lang w:val="en-GB"/>
        </w:rPr>
      </w:pPr>
    </w:p>
    <w:p w14:paraId="41979861" w14:textId="34F10945" w:rsidR="00724233" w:rsidRPr="00A62B50" w:rsidRDefault="00724233" w:rsidP="00724233">
      <w:pPr>
        <w:pStyle w:val="Heading1"/>
      </w:pPr>
      <w:r>
        <w:t>Limitation and outlook</w:t>
      </w:r>
    </w:p>
    <w:p w14:paraId="42A49566" w14:textId="1F56A3CD" w:rsidR="00340590" w:rsidRPr="008E0951" w:rsidRDefault="00EB0EAC" w:rsidP="008E0951">
      <w:pPr>
        <w:pStyle w:val="TableCaption"/>
      </w:pPr>
      <w:r>
        <w:rPr>
          <w:rFonts w:eastAsiaTheme="minorHAnsi" w:cstheme="minorBidi"/>
          <w14:ligatures w14:val="none"/>
        </w:rPr>
        <w:t>The work ca</w:t>
      </w:r>
      <w:r w:rsidR="00A56A55">
        <w:rPr>
          <w:rFonts w:eastAsiaTheme="minorHAnsi" w:cstheme="minorBidi"/>
          <w14:ligatures w14:val="none"/>
        </w:rPr>
        <w:t>n be improved if analysis is run</w:t>
      </w:r>
      <w:r>
        <w:rPr>
          <w:rFonts w:eastAsiaTheme="minorHAnsi" w:cstheme="minorBidi"/>
          <w14:ligatures w14:val="none"/>
        </w:rPr>
        <w:t xml:space="preserve"> on</w:t>
      </w:r>
      <w:r w:rsidR="00A56A55">
        <w:rPr>
          <w:rFonts w:eastAsiaTheme="minorHAnsi" w:cstheme="minorBidi"/>
          <w14:ligatures w14:val="none"/>
        </w:rPr>
        <w:t xml:space="preserve"> enormous dataset or</w:t>
      </w:r>
      <w:r>
        <w:rPr>
          <w:rFonts w:eastAsiaTheme="minorHAnsi" w:cstheme="minorBidi"/>
          <w14:ligatures w14:val="none"/>
        </w:rPr>
        <w:t xml:space="preserve"> multiple datasets</w:t>
      </w:r>
      <w:r w:rsidR="00A56A55">
        <w:rPr>
          <w:rFonts w:eastAsiaTheme="minorHAnsi" w:cstheme="minorBidi"/>
          <w14:ligatures w14:val="none"/>
        </w:rPr>
        <w:t xml:space="preserve"> along with the use of multiple parameter for the three</w:t>
      </w:r>
      <w:r w:rsidR="006B2836">
        <w:rPr>
          <w:rFonts w:eastAsiaTheme="minorHAnsi" w:cstheme="minorBidi"/>
          <w14:ligatures w14:val="none"/>
        </w:rPr>
        <w:t xml:space="preserve"> or more</w:t>
      </w:r>
      <w:r w:rsidR="00A56A55">
        <w:rPr>
          <w:rFonts w:eastAsiaTheme="minorHAnsi" w:cstheme="minorBidi"/>
          <w14:ligatures w14:val="none"/>
        </w:rPr>
        <w:t xml:space="preserve"> algorithms. The future work can also include running neural network algorithms to check their accuracies on multip</w:t>
      </w:r>
      <w:bookmarkStart w:id="5" w:name="_GoBack"/>
      <w:bookmarkEnd w:id="5"/>
      <w:r w:rsidR="00A56A55">
        <w:rPr>
          <w:rFonts w:eastAsiaTheme="minorHAnsi" w:cstheme="minorBidi"/>
          <w14:ligatures w14:val="none"/>
        </w:rPr>
        <w:t xml:space="preserve">le pruning techniques. </w:t>
      </w:r>
    </w:p>
    <w:p w14:paraId="24FD826A" w14:textId="791552DF" w:rsidR="006A4CDC" w:rsidRDefault="006A4CDC" w:rsidP="008E0951">
      <w:pPr>
        <w:pStyle w:val="TableCaption"/>
      </w:pPr>
    </w:p>
    <w:p w14:paraId="421931B1" w14:textId="541D76EE" w:rsidR="006A4CDC" w:rsidRDefault="006A4CDC" w:rsidP="008E0951">
      <w:pPr>
        <w:pStyle w:val="TableCaption"/>
      </w:pPr>
    </w:p>
    <w:p w14:paraId="09685B09" w14:textId="0A8C1D8C" w:rsidR="006A4CDC" w:rsidRDefault="006A4CDC" w:rsidP="008E0951">
      <w:pPr>
        <w:pStyle w:val="TableCaption"/>
      </w:pPr>
    </w:p>
    <w:p w14:paraId="3C563E87" w14:textId="5ADB1A7F" w:rsidR="006A4CDC" w:rsidRDefault="006A4CDC" w:rsidP="008E0951">
      <w:pPr>
        <w:pStyle w:val="TableCaption"/>
      </w:pPr>
    </w:p>
    <w:p w14:paraId="2294564D" w14:textId="7F18A451" w:rsidR="006A4CDC" w:rsidRDefault="006A4CDC" w:rsidP="008E0951">
      <w:pPr>
        <w:pStyle w:val="TableCaption"/>
      </w:pPr>
    </w:p>
    <w:p w14:paraId="6F64BBAC" w14:textId="3CBE12DE" w:rsidR="006A4CDC" w:rsidRDefault="006A4CDC" w:rsidP="008E0951">
      <w:pPr>
        <w:pStyle w:val="TableCaption"/>
      </w:pPr>
    </w:p>
    <w:p w14:paraId="62E6A890" w14:textId="67DD3972" w:rsidR="006A4CDC" w:rsidRDefault="006A4CDC" w:rsidP="008E0951">
      <w:pPr>
        <w:pStyle w:val="TableCaption"/>
      </w:pPr>
    </w:p>
    <w:p w14:paraId="2CF1C60C" w14:textId="625DB622" w:rsidR="006A4CDC" w:rsidRDefault="006A4CDC" w:rsidP="008E0951">
      <w:pPr>
        <w:pStyle w:val="TableCaption"/>
      </w:pPr>
    </w:p>
    <w:p w14:paraId="4021270B" w14:textId="7E6ED590" w:rsidR="006A4CDC" w:rsidRDefault="006A4CDC" w:rsidP="008E0951">
      <w:pPr>
        <w:pStyle w:val="TableCaption"/>
      </w:pPr>
    </w:p>
    <w:p w14:paraId="7D03F4B0" w14:textId="1606D1BC" w:rsidR="006A4CDC" w:rsidRDefault="006A4CDC" w:rsidP="008E0951">
      <w:pPr>
        <w:pStyle w:val="TableCaption"/>
      </w:pPr>
    </w:p>
    <w:p w14:paraId="1EA8E474" w14:textId="7A65A134" w:rsidR="006A4CDC" w:rsidRDefault="006A4CDC" w:rsidP="008E0951">
      <w:pPr>
        <w:pStyle w:val="TableCaption"/>
      </w:pPr>
    </w:p>
    <w:p w14:paraId="27E645FF" w14:textId="243BD7C9" w:rsidR="006A4CDC" w:rsidRDefault="006A4CDC" w:rsidP="008E0951">
      <w:pPr>
        <w:pStyle w:val="TableCaption"/>
      </w:pPr>
    </w:p>
    <w:p w14:paraId="26D2015A" w14:textId="196EA0F7" w:rsidR="006A4CDC" w:rsidRDefault="006A4CDC" w:rsidP="008E0951">
      <w:pPr>
        <w:pStyle w:val="TableCaption"/>
      </w:pPr>
    </w:p>
    <w:p w14:paraId="4421E298" w14:textId="77777777" w:rsidR="006A4CDC" w:rsidRPr="00340590" w:rsidRDefault="006A4CDC" w:rsidP="008E0951">
      <w:pPr>
        <w:pStyle w:val="TableCaption"/>
      </w:pPr>
    </w:p>
    <w:p w14:paraId="13FF4016" w14:textId="16C08A71" w:rsidR="000644CD" w:rsidRPr="00A62B50" w:rsidRDefault="000644CD" w:rsidP="008E0951">
      <w:pPr>
        <w:pStyle w:val="TableCaption"/>
      </w:pPr>
      <w:r w:rsidRPr="00A62B50">
        <w:rPr>
          <w:rStyle w:val="Label"/>
          <w:rFonts w:ascii="Linux Libertine" w:hAnsi="Linux Libertine"/>
          <w:b w:val="0"/>
        </w:rPr>
        <w:t xml:space="preserve">Table </w:t>
      </w:r>
      <w:bookmarkEnd w:id="4"/>
      <w:r w:rsidR="00E02B03">
        <w:rPr>
          <w:rStyle w:val="Label"/>
          <w:rFonts w:ascii="Linux Libertine" w:hAnsi="Linux Libertine"/>
          <w:b w:val="0"/>
        </w:rPr>
        <w:t>1</w:t>
      </w:r>
      <w:r w:rsidRPr="00A62B50">
        <w:rPr>
          <w:rStyle w:val="Label"/>
          <w:rFonts w:ascii="Linux Libertine" w:hAnsi="Linux Libertine"/>
          <w:b w:val="0"/>
        </w:rPr>
        <w:t>:</w:t>
      </w:r>
      <w:r w:rsidRPr="00A62B50">
        <w:t xml:space="preserve"> Comparison of </w:t>
      </w:r>
      <w:r w:rsidR="00E02B03">
        <w:t>Accuracies of Algorithms(%)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1255"/>
        <w:gridCol w:w="1350"/>
        <w:gridCol w:w="1530"/>
      </w:tblGrid>
      <w:tr w:rsidR="000644CD" w:rsidRPr="00A62B50" w14:paraId="73D885F9" w14:textId="77777777" w:rsidTr="00CC3F29">
        <w:trPr>
          <w:jc w:val="center"/>
        </w:trPr>
        <w:tc>
          <w:tcPr>
            <w:tcW w:w="1255" w:type="dxa"/>
            <w:shd w:val="clear" w:color="000000" w:fill="auto"/>
          </w:tcPr>
          <w:p w14:paraId="424A5606" w14:textId="24A91181" w:rsidR="000644CD" w:rsidRPr="00A62B50" w:rsidRDefault="00E02B03" w:rsidP="00E02B03">
            <w:pPr>
              <w:spacing w:line="240" w:lineRule="auto"/>
              <w:ind w:firstLine="0"/>
              <w:rPr>
                <w:rFonts w:cs="Linux Libertine"/>
                <w14:ligatures w14:val="standard"/>
              </w:rPr>
            </w:pPr>
            <w:r>
              <w:rPr>
                <w:rFonts w:cs="Linux Libertine"/>
                <w14:ligatures w14:val="standard"/>
              </w:rPr>
              <w:t>Random  Forest</w:t>
            </w:r>
          </w:p>
        </w:tc>
        <w:tc>
          <w:tcPr>
            <w:tcW w:w="1350" w:type="dxa"/>
            <w:shd w:val="clear" w:color="000000" w:fill="auto"/>
          </w:tcPr>
          <w:p w14:paraId="38D2E957" w14:textId="3FBCB693" w:rsidR="000644CD" w:rsidRPr="00A62B50" w:rsidRDefault="00E02B03" w:rsidP="00E02B03">
            <w:pPr>
              <w:spacing w:line="240" w:lineRule="auto"/>
              <w:ind w:firstLine="0"/>
              <w:rPr>
                <w:rFonts w:cs="Linux Libertine"/>
                <w14:ligatures w14:val="standard"/>
              </w:rPr>
            </w:pPr>
            <w:r>
              <w:rPr>
                <w:rFonts w:cs="Linux Libertine"/>
                <w14:ligatures w14:val="standard"/>
              </w:rPr>
              <w:t>Logistic Regression</w:t>
            </w:r>
          </w:p>
        </w:tc>
        <w:tc>
          <w:tcPr>
            <w:tcW w:w="1530" w:type="dxa"/>
            <w:shd w:val="clear" w:color="000000" w:fill="auto"/>
          </w:tcPr>
          <w:p w14:paraId="0E4E7B2F" w14:textId="78973944" w:rsidR="000644CD" w:rsidRPr="00A62B50" w:rsidRDefault="00E02B03" w:rsidP="00D31160">
            <w:pPr>
              <w:spacing w:line="240" w:lineRule="auto"/>
              <w:jc w:val="center"/>
              <w:rPr>
                <w:rFonts w:cs="Linux Libertine"/>
                <w14:ligatures w14:val="standard"/>
              </w:rPr>
            </w:pPr>
            <w:r>
              <w:rPr>
                <w:rFonts w:cs="Linux Libertine"/>
                <w14:ligatures w14:val="standard"/>
              </w:rPr>
              <w:t>SVC</w:t>
            </w:r>
          </w:p>
        </w:tc>
      </w:tr>
      <w:tr w:rsidR="000644CD" w:rsidRPr="00A62B50" w14:paraId="690BBC40" w14:textId="77777777" w:rsidTr="00CC3F29">
        <w:trPr>
          <w:jc w:val="center"/>
        </w:trPr>
        <w:tc>
          <w:tcPr>
            <w:tcW w:w="1255" w:type="dxa"/>
            <w:shd w:val="clear" w:color="000000" w:fill="auto"/>
          </w:tcPr>
          <w:p w14:paraId="6E1343B9" w14:textId="3E28FACB" w:rsidR="00E02B03" w:rsidRDefault="00E02B03" w:rsidP="00E02B03">
            <w:pPr>
              <w:spacing w:line="240" w:lineRule="auto"/>
              <w:rPr>
                <w:rFonts w:cs="Linux Libertine"/>
                <w14:ligatures w14:val="standard"/>
              </w:rPr>
            </w:pPr>
            <w:r>
              <w:rPr>
                <w:rFonts w:cs="Linux Libertine"/>
                <w14:ligatures w14:val="standard"/>
              </w:rPr>
              <w:t>72.50</w:t>
            </w:r>
          </w:p>
          <w:p w14:paraId="3C18DE5C" w14:textId="45872E97" w:rsidR="00E02B03" w:rsidRPr="00E02B03" w:rsidRDefault="00E02B03" w:rsidP="00E02B03">
            <w:pPr>
              <w:spacing w:line="240" w:lineRule="auto"/>
              <w:rPr>
                <w:rFonts w:cs="Linux Libertine"/>
                <w14:ligatures w14:val="standard"/>
              </w:rPr>
            </w:pPr>
            <w:r w:rsidRPr="00E02B03">
              <w:rPr>
                <w:rFonts w:cs="Linux Libertine"/>
                <w14:ligatures w14:val="standard"/>
              </w:rPr>
              <w:t>71.01</w:t>
            </w:r>
          </w:p>
          <w:p w14:paraId="211731D0"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71.01</w:t>
            </w:r>
          </w:p>
          <w:p w14:paraId="11DEA97E"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69.81</w:t>
            </w:r>
          </w:p>
          <w:p w14:paraId="261911B4"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71.50</w:t>
            </w:r>
          </w:p>
          <w:p w14:paraId="2AC8F272"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75.21</w:t>
            </w:r>
          </w:p>
          <w:p w14:paraId="7A09C0E6"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74.35</w:t>
            </w:r>
          </w:p>
          <w:p w14:paraId="633A2E50"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71.53</w:t>
            </w:r>
          </w:p>
          <w:p w14:paraId="4A0FAF85"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73.48</w:t>
            </w:r>
          </w:p>
          <w:p w14:paraId="56CD4FD7"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72.42</w:t>
            </w:r>
          </w:p>
          <w:p w14:paraId="1D7CD2BC"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72.56</w:t>
            </w:r>
          </w:p>
          <w:p w14:paraId="58AD31CA"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71.46</w:t>
            </w:r>
          </w:p>
          <w:p w14:paraId="075BF4C4"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68.48</w:t>
            </w:r>
          </w:p>
          <w:p w14:paraId="6DC9C9A2"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69.96</w:t>
            </w:r>
          </w:p>
          <w:p w14:paraId="71494229"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71.23</w:t>
            </w:r>
          </w:p>
          <w:p w14:paraId="227C17E8"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73.24</w:t>
            </w:r>
          </w:p>
          <w:p w14:paraId="0DADE03F"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72.91</w:t>
            </w:r>
          </w:p>
          <w:p w14:paraId="628096DE"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73.25</w:t>
            </w:r>
          </w:p>
          <w:p w14:paraId="7A28B583"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71.38</w:t>
            </w:r>
          </w:p>
          <w:p w14:paraId="5498A1BC" w14:textId="015FAC9A" w:rsidR="000644CD" w:rsidRPr="00A62B50" w:rsidRDefault="00E02B03" w:rsidP="00E02B03">
            <w:pPr>
              <w:spacing w:line="240" w:lineRule="auto"/>
              <w:rPr>
                <w:rFonts w:cs="Linux Libertine"/>
                <w14:ligatures w14:val="standard"/>
              </w:rPr>
            </w:pPr>
            <w:r w:rsidRPr="00E02B03">
              <w:rPr>
                <w:rFonts w:cs="Linux Libertine"/>
                <w14:ligatures w14:val="standard"/>
              </w:rPr>
              <w:t>72.50</w:t>
            </w:r>
          </w:p>
        </w:tc>
        <w:tc>
          <w:tcPr>
            <w:tcW w:w="1350" w:type="dxa"/>
            <w:shd w:val="clear" w:color="000000" w:fill="auto"/>
          </w:tcPr>
          <w:p w14:paraId="1EF2BA73"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68.00</w:t>
            </w:r>
          </w:p>
          <w:p w14:paraId="60E78E10"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68.99</w:t>
            </w:r>
          </w:p>
          <w:p w14:paraId="2E41F62C"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66.12</w:t>
            </w:r>
          </w:p>
          <w:p w14:paraId="338DC137"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66.33</w:t>
            </w:r>
          </w:p>
          <w:p w14:paraId="603A1C8B"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67.18</w:t>
            </w:r>
          </w:p>
          <w:p w14:paraId="3065D7DD"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66.84</w:t>
            </w:r>
          </w:p>
          <w:p w14:paraId="4E170B2E"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69.16</w:t>
            </w:r>
          </w:p>
          <w:p w14:paraId="6514D201"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65.90</w:t>
            </w:r>
          </w:p>
          <w:p w14:paraId="6AC95896"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68.55</w:t>
            </w:r>
          </w:p>
          <w:p w14:paraId="495865BB"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67.05</w:t>
            </w:r>
          </w:p>
          <w:p w14:paraId="5F439EDC"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68.64</w:t>
            </w:r>
          </w:p>
          <w:p w14:paraId="4032354A"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66.24</w:t>
            </w:r>
          </w:p>
          <w:p w14:paraId="613329C7"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64.10</w:t>
            </w:r>
          </w:p>
          <w:p w14:paraId="02D6A597"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65.45</w:t>
            </w:r>
          </w:p>
          <w:p w14:paraId="7F9B53B7"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66.70</w:t>
            </w:r>
          </w:p>
          <w:p w14:paraId="04E786BA"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68.04</w:t>
            </w:r>
          </w:p>
          <w:p w14:paraId="41283FB3"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64.53</w:t>
            </w:r>
          </w:p>
          <w:p w14:paraId="40207D5C"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66.16</w:t>
            </w:r>
          </w:p>
          <w:p w14:paraId="39760944"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65.35</w:t>
            </w:r>
          </w:p>
          <w:p w14:paraId="7E8181EF" w14:textId="004E3D30" w:rsidR="000644CD" w:rsidRPr="00A62B50" w:rsidRDefault="00E02B03" w:rsidP="00E02B03">
            <w:pPr>
              <w:spacing w:line="240" w:lineRule="auto"/>
              <w:jc w:val="center"/>
              <w:rPr>
                <w:rFonts w:cs="Linux Libertine"/>
                <w14:ligatures w14:val="standard"/>
              </w:rPr>
            </w:pPr>
            <w:r w:rsidRPr="00E02B03">
              <w:rPr>
                <w:rFonts w:cs="Linux Libertine"/>
                <w14:ligatures w14:val="standard"/>
              </w:rPr>
              <w:t>66.56</w:t>
            </w:r>
          </w:p>
        </w:tc>
        <w:tc>
          <w:tcPr>
            <w:tcW w:w="1530" w:type="dxa"/>
            <w:shd w:val="clear" w:color="000000" w:fill="auto"/>
          </w:tcPr>
          <w:p w14:paraId="42C22936"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67.00</w:t>
            </w:r>
          </w:p>
          <w:p w14:paraId="2DB3CF1D"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66.36</w:t>
            </w:r>
          </w:p>
          <w:p w14:paraId="661D64D9"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64.09</w:t>
            </w:r>
          </w:p>
          <w:p w14:paraId="10B2C675"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64.07</w:t>
            </w:r>
          </w:p>
          <w:p w14:paraId="35742004"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66.05</w:t>
            </w:r>
          </w:p>
          <w:p w14:paraId="42FD050E"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64.98</w:t>
            </w:r>
          </w:p>
          <w:p w14:paraId="7FB7CE7C"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66.77</w:t>
            </w:r>
          </w:p>
          <w:p w14:paraId="49797A89"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62.46</w:t>
            </w:r>
          </w:p>
          <w:p w14:paraId="545EAD9D"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66.67</w:t>
            </w:r>
          </w:p>
          <w:p w14:paraId="4F3743B0"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64.42</w:t>
            </w:r>
          </w:p>
          <w:p w14:paraId="162CA71C"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66.63</w:t>
            </w:r>
          </w:p>
          <w:p w14:paraId="4A138D6D"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64.86</w:t>
            </w:r>
          </w:p>
          <w:p w14:paraId="6B256789"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61.22</w:t>
            </w:r>
          </w:p>
          <w:p w14:paraId="1501E3EA"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64.16</w:t>
            </w:r>
          </w:p>
          <w:p w14:paraId="04914647"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65.30</w:t>
            </w:r>
          </w:p>
          <w:p w14:paraId="5441C318"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65.55</w:t>
            </w:r>
          </w:p>
          <w:p w14:paraId="79E65D7C"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63.66</w:t>
            </w:r>
          </w:p>
          <w:p w14:paraId="159D6239"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64.63</w:t>
            </w:r>
          </w:p>
          <w:p w14:paraId="51CDE811"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64.04</w:t>
            </w:r>
          </w:p>
          <w:p w14:paraId="4962A975" w14:textId="634CB954" w:rsidR="000644CD" w:rsidRPr="00A62B50" w:rsidRDefault="00E02B03" w:rsidP="00E02B03">
            <w:pPr>
              <w:spacing w:line="240" w:lineRule="auto"/>
              <w:jc w:val="center"/>
              <w:rPr>
                <w:rFonts w:cs="Linux Libertine"/>
                <w14:ligatures w14:val="standard"/>
              </w:rPr>
            </w:pPr>
            <w:r w:rsidRPr="00E02B03">
              <w:rPr>
                <w:rFonts w:cs="Linux Libertine"/>
                <w14:ligatures w14:val="standard"/>
              </w:rPr>
              <w:t>64.25</w:t>
            </w:r>
          </w:p>
        </w:tc>
      </w:tr>
    </w:tbl>
    <w:p w14:paraId="00E8CBB9" w14:textId="3B15233C" w:rsidR="009C1B5B" w:rsidRDefault="009C1B5B" w:rsidP="00DA041E">
      <w:pPr>
        <w:spacing w:before="240"/>
        <w:jc w:val="center"/>
        <w:rPr>
          <w14:ligatures w14:val="standard"/>
        </w:rPr>
      </w:pPr>
    </w:p>
    <w:p w14:paraId="668788FB" w14:textId="1BEE679A" w:rsidR="006A4CDC" w:rsidRDefault="006A4CDC" w:rsidP="00DA041E">
      <w:pPr>
        <w:spacing w:before="240"/>
        <w:jc w:val="center"/>
        <w:rPr>
          <w14:ligatures w14:val="standard"/>
        </w:rPr>
      </w:pPr>
    </w:p>
    <w:p w14:paraId="24093558" w14:textId="77777777" w:rsidR="006A4CDC" w:rsidRPr="00A62B50" w:rsidRDefault="006A4CDC" w:rsidP="00DA041E">
      <w:pPr>
        <w:spacing w:before="240"/>
        <w:jc w:val="center"/>
        <w:rPr>
          <w14:ligatures w14:val="standard"/>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1165"/>
        <w:gridCol w:w="1260"/>
        <w:gridCol w:w="1403"/>
      </w:tblGrid>
      <w:tr w:rsidR="00E02B03" w:rsidRPr="00A62B50" w14:paraId="181E6419" w14:textId="77777777" w:rsidTr="00E02B03">
        <w:trPr>
          <w:jc w:val="center"/>
        </w:trPr>
        <w:tc>
          <w:tcPr>
            <w:tcW w:w="1165" w:type="dxa"/>
            <w:shd w:val="clear" w:color="000000" w:fill="auto"/>
          </w:tcPr>
          <w:p w14:paraId="4419830A" w14:textId="77777777" w:rsidR="00E02B03" w:rsidRPr="00A62B50" w:rsidRDefault="00E02B03" w:rsidP="00E02B03">
            <w:pPr>
              <w:spacing w:line="240" w:lineRule="auto"/>
              <w:ind w:firstLine="0"/>
              <w:rPr>
                <w:rFonts w:cs="Linux Libertine"/>
                <w14:ligatures w14:val="standard"/>
              </w:rPr>
            </w:pPr>
            <w:r>
              <w:rPr>
                <w:rFonts w:cs="Linux Libertine"/>
                <w14:ligatures w14:val="standard"/>
              </w:rPr>
              <w:t>Random  Forest</w:t>
            </w:r>
          </w:p>
        </w:tc>
        <w:tc>
          <w:tcPr>
            <w:tcW w:w="1260" w:type="dxa"/>
            <w:shd w:val="clear" w:color="000000" w:fill="auto"/>
          </w:tcPr>
          <w:p w14:paraId="21C4EB87" w14:textId="77777777" w:rsidR="00E02B03" w:rsidRPr="00A62B50" w:rsidRDefault="00E02B03" w:rsidP="00E02B03">
            <w:pPr>
              <w:spacing w:line="240" w:lineRule="auto"/>
              <w:ind w:firstLine="0"/>
              <w:rPr>
                <w:rFonts w:cs="Linux Libertine"/>
                <w14:ligatures w14:val="standard"/>
              </w:rPr>
            </w:pPr>
            <w:r>
              <w:rPr>
                <w:rFonts w:cs="Linux Libertine"/>
                <w14:ligatures w14:val="standard"/>
              </w:rPr>
              <w:t>Logistic Regression</w:t>
            </w:r>
          </w:p>
        </w:tc>
        <w:tc>
          <w:tcPr>
            <w:tcW w:w="1403" w:type="dxa"/>
            <w:shd w:val="clear" w:color="000000" w:fill="auto"/>
          </w:tcPr>
          <w:p w14:paraId="1A8C6C2B" w14:textId="77777777" w:rsidR="00E02B03" w:rsidRPr="00A62B50" w:rsidRDefault="00E02B03" w:rsidP="00E02B03">
            <w:pPr>
              <w:spacing w:line="240" w:lineRule="auto"/>
              <w:jc w:val="center"/>
              <w:rPr>
                <w:rFonts w:cs="Linux Libertine"/>
                <w14:ligatures w14:val="standard"/>
              </w:rPr>
            </w:pPr>
            <w:r>
              <w:rPr>
                <w:rFonts w:cs="Linux Libertine"/>
                <w14:ligatures w14:val="standard"/>
              </w:rPr>
              <w:t>SVC</w:t>
            </w:r>
          </w:p>
        </w:tc>
      </w:tr>
      <w:tr w:rsidR="00E02B03" w:rsidRPr="00A62B50" w14:paraId="44D36264" w14:textId="77777777" w:rsidTr="00E02B03">
        <w:trPr>
          <w:jc w:val="center"/>
        </w:trPr>
        <w:tc>
          <w:tcPr>
            <w:tcW w:w="1165" w:type="dxa"/>
            <w:shd w:val="clear" w:color="000000" w:fill="auto"/>
          </w:tcPr>
          <w:p w14:paraId="623391E5"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0.71</w:t>
            </w:r>
          </w:p>
          <w:p w14:paraId="6F70DF85"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0.70</w:t>
            </w:r>
          </w:p>
          <w:p w14:paraId="583BEFA5"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0.69</w:t>
            </w:r>
          </w:p>
          <w:p w14:paraId="0E657060"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0.68</w:t>
            </w:r>
          </w:p>
          <w:p w14:paraId="6494C7C6"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0.70</w:t>
            </w:r>
          </w:p>
          <w:p w14:paraId="3AC0D9E9"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0.73</w:t>
            </w:r>
          </w:p>
          <w:p w14:paraId="13749777"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0.74</w:t>
            </w:r>
          </w:p>
          <w:p w14:paraId="7AE35F35"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0.70</w:t>
            </w:r>
          </w:p>
          <w:p w14:paraId="7FC8702F"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0.72</w:t>
            </w:r>
          </w:p>
          <w:p w14:paraId="4784A5B2"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0.71</w:t>
            </w:r>
          </w:p>
          <w:p w14:paraId="46D589C9"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0.71</w:t>
            </w:r>
          </w:p>
          <w:p w14:paraId="0913C1FC"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0.70</w:t>
            </w:r>
          </w:p>
          <w:p w14:paraId="56058B7B"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0.67</w:t>
            </w:r>
          </w:p>
          <w:p w14:paraId="2DC4CA99"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0.68</w:t>
            </w:r>
          </w:p>
          <w:p w14:paraId="719D0C0C"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0.70</w:t>
            </w:r>
          </w:p>
          <w:p w14:paraId="30E4189A"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0.71</w:t>
            </w:r>
          </w:p>
          <w:p w14:paraId="3990A9AE"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0.71</w:t>
            </w:r>
          </w:p>
          <w:p w14:paraId="7DCA5AF7"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0.72</w:t>
            </w:r>
          </w:p>
          <w:p w14:paraId="57109F01" w14:textId="77777777" w:rsidR="00E02B03" w:rsidRPr="00E02B03" w:rsidRDefault="00E02B03" w:rsidP="00E02B03">
            <w:pPr>
              <w:spacing w:line="240" w:lineRule="auto"/>
              <w:rPr>
                <w:rFonts w:cs="Linux Libertine"/>
                <w14:ligatures w14:val="standard"/>
              </w:rPr>
            </w:pPr>
            <w:r w:rsidRPr="00E02B03">
              <w:rPr>
                <w:rFonts w:cs="Linux Libertine"/>
                <w14:ligatures w14:val="standard"/>
              </w:rPr>
              <w:t>0.69</w:t>
            </w:r>
          </w:p>
          <w:p w14:paraId="582C7799" w14:textId="33B0CB25" w:rsidR="00E02B03" w:rsidRPr="00A62B50" w:rsidRDefault="00E02B03" w:rsidP="00E02B03">
            <w:pPr>
              <w:spacing w:line="240" w:lineRule="auto"/>
              <w:rPr>
                <w:rFonts w:cs="Linux Libertine"/>
                <w14:ligatures w14:val="standard"/>
              </w:rPr>
            </w:pPr>
            <w:r w:rsidRPr="00E02B03">
              <w:rPr>
                <w:rFonts w:cs="Linux Libertine"/>
                <w14:ligatures w14:val="standard"/>
              </w:rPr>
              <w:t>0.71</w:t>
            </w:r>
          </w:p>
        </w:tc>
        <w:tc>
          <w:tcPr>
            <w:tcW w:w="1260" w:type="dxa"/>
            <w:shd w:val="clear" w:color="000000" w:fill="auto"/>
          </w:tcPr>
          <w:p w14:paraId="6AE3FB91"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0.64</w:t>
            </w:r>
          </w:p>
          <w:p w14:paraId="4736EBFA"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0.65</w:t>
            </w:r>
          </w:p>
          <w:p w14:paraId="2107AADE"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0.62</w:t>
            </w:r>
          </w:p>
          <w:p w14:paraId="3E32C058"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0.61</w:t>
            </w:r>
          </w:p>
          <w:p w14:paraId="3C09C490"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0.64</w:t>
            </w:r>
          </w:p>
          <w:p w14:paraId="5DC6A4EC"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0.63</w:t>
            </w:r>
          </w:p>
          <w:p w14:paraId="28B1DF0E"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0.65</w:t>
            </w:r>
          </w:p>
          <w:p w14:paraId="4AC6F673"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0.61</w:t>
            </w:r>
          </w:p>
          <w:p w14:paraId="4DE975DD"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0.65</w:t>
            </w:r>
          </w:p>
          <w:p w14:paraId="105B8232"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0.63</w:t>
            </w:r>
          </w:p>
          <w:p w14:paraId="219E62A7"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0.65</w:t>
            </w:r>
          </w:p>
          <w:p w14:paraId="543B53C5"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0.63</w:t>
            </w:r>
          </w:p>
          <w:p w14:paraId="030981C4"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0.60</w:t>
            </w:r>
          </w:p>
          <w:p w14:paraId="1EC3DD79"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0.61</w:t>
            </w:r>
          </w:p>
          <w:p w14:paraId="5B14374F"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0.64</w:t>
            </w:r>
          </w:p>
          <w:p w14:paraId="319AC610"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0.64</w:t>
            </w:r>
          </w:p>
          <w:p w14:paraId="19AD3107"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0.61</w:t>
            </w:r>
          </w:p>
          <w:p w14:paraId="243E8B86"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0.62</w:t>
            </w:r>
          </w:p>
          <w:p w14:paraId="0E7B4D14"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0.62</w:t>
            </w:r>
          </w:p>
          <w:p w14:paraId="4F0FDE25" w14:textId="2B48B0FD" w:rsidR="00E02B03" w:rsidRPr="00A62B50" w:rsidRDefault="00E02B03" w:rsidP="00E02B03">
            <w:pPr>
              <w:spacing w:line="240" w:lineRule="auto"/>
              <w:jc w:val="center"/>
              <w:rPr>
                <w:rFonts w:cs="Linux Libertine"/>
                <w14:ligatures w14:val="standard"/>
              </w:rPr>
            </w:pPr>
            <w:r w:rsidRPr="00E02B03">
              <w:rPr>
                <w:rFonts w:cs="Linux Libertine"/>
                <w14:ligatures w14:val="standard"/>
              </w:rPr>
              <w:t>0.63</w:t>
            </w:r>
          </w:p>
        </w:tc>
        <w:tc>
          <w:tcPr>
            <w:tcW w:w="1403" w:type="dxa"/>
            <w:shd w:val="clear" w:color="000000" w:fill="auto"/>
          </w:tcPr>
          <w:p w14:paraId="56079FBF"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0.60</w:t>
            </w:r>
          </w:p>
          <w:p w14:paraId="7D88413E"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0.60</w:t>
            </w:r>
          </w:p>
          <w:p w14:paraId="6F3BE613"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0.56</w:t>
            </w:r>
          </w:p>
          <w:p w14:paraId="67F65F29"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0.56</w:t>
            </w:r>
          </w:p>
          <w:p w14:paraId="71AD9643"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0.60</w:t>
            </w:r>
          </w:p>
          <w:p w14:paraId="2B6A7789"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0.58</w:t>
            </w:r>
          </w:p>
          <w:p w14:paraId="2E788B87"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0.60</w:t>
            </w:r>
          </w:p>
          <w:p w14:paraId="618D7BD4"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0.55</w:t>
            </w:r>
          </w:p>
          <w:p w14:paraId="0BD4604A"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0.60</w:t>
            </w:r>
          </w:p>
          <w:p w14:paraId="6D7EBC6A"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0.58</w:t>
            </w:r>
          </w:p>
          <w:p w14:paraId="320F1DED"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0.58</w:t>
            </w:r>
          </w:p>
          <w:p w14:paraId="08FBEAD6"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0.58</w:t>
            </w:r>
          </w:p>
          <w:p w14:paraId="436CD022"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0.53</w:t>
            </w:r>
          </w:p>
          <w:p w14:paraId="407991A0"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0.56</w:t>
            </w:r>
          </w:p>
          <w:p w14:paraId="12D488D6"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0.59</w:t>
            </w:r>
          </w:p>
          <w:p w14:paraId="7E9227D2"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0.59</w:t>
            </w:r>
          </w:p>
          <w:p w14:paraId="480E9854"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0.57</w:t>
            </w:r>
          </w:p>
          <w:p w14:paraId="72F69DDD"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0.58</w:t>
            </w:r>
          </w:p>
          <w:p w14:paraId="7A130ED5" w14:textId="77777777" w:rsidR="00E02B03" w:rsidRPr="00E02B03" w:rsidRDefault="00E02B03" w:rsidP="00E02B03">
            <w:pPr>
              <w:spacing w:line="240" w:lineRule="auto"/>
              <w:jc w:val="center"/>
              <w:rPr>
                <w:rFonts w:cs="Linux Libertine"/>
                <w14:ligatures w14:val="standard"/>
              </w:rPr>
            </w:pPr>
            <w:r w:rsidRPr="00E02B03">
              <w:rPr>
                <w:rFonts w:cs="Linux Libertine"/>
                <w14:ligatures w14:val="standard"/>
              </w:rPr>
              <w:t>0.58</w:t>
            </w:r>
          </w:p>
          <w:p w14:paraId="79B8E26D" w14:textId="482D02C8" w:rsidR="00E02B03" w:rsidRPr="00A62B50" w:rsidRDefault="00E02B03" w:rsidP="00E02B03">
            <w:pPr>
              <w:spacing w:line="240" w:lineRule="auto"/>
              <w:jc w:val="center"/>
              <w:rPr>
                <w:rFonts w:cs="Linux Libertine"/>
                <w14:ligatures w14:val="standard"/>
              </w:rPr>
            </w:pPr>
            <w:r w:rsidRPr="00E02B03">
              <w:rPr>
                <w:rFonts w:cs="Linux Libertine"/>
                <w14:ligatures w14:val="standard"/>
              </w:rPr>
              <w:t>0.57</w:t>
            </w:r>
          </w:p>
        </w:tc>
      </w:tr>
    </w:tbl>
    <w:p w14:paraId="4BAE1390" w14:textId="43FB4758" w:rsidR="00E02B03" w:rsidRDefault="00E02B03" w:rsidP="00695773">
      <w:pPr>
        <w:ind w:firstLine="0"/>
      </w:pPr>
    </w:p>
    <w:p w14:paraId="19ECC560" w14:textId="2C0C2388" w:rsidR="002643EA" w:rsidRDefault="002643EA" w:rsidP="00695773">
      <w:pPr>
        <w:ind w:firstLine="0"/>
      </w:pPr>
    </w:p>
    <w:p w14:paraId="68BBE176" w14:textId="1A5FCA64" w:rsidR="006454BD" w:rsidRDefault="006454BD" w:rsidP="00695773">
      <w:pPr>
        <w:ind w:firstLine="0"/>
      </w:pPr>
    </w:p>
    <w:p w14:paraId="4BF7DDB5" w14:textId="77777777" w:rsidR="00340590" w:rsidRDefault="00340590" w:rsidP="008E0951">
      <w:pPr>
        <w:pStyle w:val="TableCaption"/>
        <w:rPr>
          <w:rStyle w:val="Label"/>
          <w:rFonts w:ascii="Linux Libertine" w:hAnsi="Linux Libertine"/>
          <w:b w:val="0"/>
        </w:rPr>
      </w:pPr>
    </w:p>
    <w:p w14:paraId="6FB099A8" w14:textId="77777777" w:rsidR="00340590" w:rsidRDefault="00340590" w:rsidP="008E0951">
      <w:pPr>
        <w:pStyle w:val="TableCaption"/>
        <w:rPr>
          <w:rStyle w:val="Label"/>
          <w:rFonts w:ascii="Linux Libertine" w:hAnsi="Linux Libertine"/>
          <w:b w:val="0"/>
        </w:rPr>
      </w:pPr>
    </w:p>
    <w:p w14:paraId="67E41ADE" w14:textId="77777777" w:rsidR="006454BD" w:rsidRDefault="006454BD" w:rsidP="00695773">
      <w:pPr>
        <w:ind w:firstLine="0"/>
      </w:pPr>
    </w:p>
    <w:p w14:paraId="3B86B7C1" w14:textId="422664CC" w:rsidR="002643EA" w:rsidRPr="00A62B50" w:rsidRDefault="002643EA" w:rsidP="008E0951">
      <w:pPr>
        <w:pStyle w:val="TableCaption"/>
      </w:pPr>
      <w:r w:rsidRPr="00A62B50">
        <w:rPr>
          <w:rStyle w:val="Label"/>
          <w:rFonts w:ascii="Linux Libertine" w:hAnsi="Linux Libertine"/>
          <w:b w:val="0"/>
        </w:rPr>
        <w:t xml:space="preserve">Table </w:t>
      </w:r>
      <w:r>
        <w:rPr>
          <w:rStyle w:val="Label"/>
          <w:rFonts w:ascii="Linux Libertine" w:hAnsi="Linux Libertine"/>
          <w:b w:val="0"/>
        </w:rPr>
        <w:t>1</w:t>
      </w:r>
      <w:r w:rsidRPr="00A62B50">
        <w:rPr>
          <w:rStyle w:val="Label"/>
          <w:rFonts w:ascii="Linux Libertine" w:hAnsi="Linux Libertine"/>
          <w:b w:val="0"/>
        </w:rPr>
        <w:t>:</w:t>
      </w:r>
      <w:r w:rsidRPr="00A62B50">
        <w:t xml:space="preserve"> </w:t>
      </w:r>
      <w:r>
        <w:t>Mean and deviations of accuracies</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985"/>
        <w:gridCol w:w="1085"/>
        <w:gridCol w:w="1080"/>
        <w:gridCol w:w="810"/>
      </w:tblGrid>
      <w:tr w:rsidR="002643EA" w:rsidRPr="00A62B50" w14:paraId="528E612D" w14:textId="77777777" w:rsidTr="002643EA">
        <w:trPr>
          <w:jc w:val="center"/>
        </w:trPr>
        <w:tc>
          <w:tcPr>
            <w:tcW w:w="985" w:type="dxa"/>
            <w:shd w:val="clear" w:color="000000" w:fill="auto"/>
          </w:tcPr>
          <w:p w14:paraId="3A2AF2E2" w14:textId="77777777" w:rsidR="002643EA" w:rsidRDefault="002643EA" w:rsidP="002643EA">
            <w:pPr>
              <w:spacing w:line="240" w:lineRule="auto"/>
              <w:ind w:firstLine="0"/>
              <w:jc w:val="left"/>
              <w:rPr>
                <w:rFonts w:cs="Linux Libertine"/>
                <w14:ligatures w14:val="standard"/>
              </w:rPr>
            </w:pPr>
          </w:p>
        </w:tc>
        <w:tc>
          <w:tcPr>
            <w:tcW w:w="1085" w:type="dxa"/>
            <w:shd w:val="clear" w:color="000000" w:fill="auto"/>
          </w:tcPr>
          <w:p w14:paraId="3A444141" w14:textId="7D54D2E1" w:rsidR="002643EA" w:rsidRPr="00A62B50" w:rsidRDefault="002643EA" w:rsidP="002643EA">
            <w:pPr>
              <w:spacing w:line="240" w:lineRule="auto"/>
              <w:ind w:firstLine="0"/>
              <w:jc w:val="left"/>
              <w:rPr>
                <w:rFonts w:cs="Linux Libertine"/>
                <w14:ligatures w14:val="standard"/>
              </w:rPr>
            </w:pPr>
            <w:r>
              <w:rPr>
                <w:rFonts w:cs="Linux Libertine"/>
                <w14:ligatures w14:val="standard"/>
              </w:rPr>
              <w:t>Random  Forest</w:t>
            </w:r>
          </w:p>
        </w:tc>
        <w:tc>
          <w:tcPr>
            <w:tcW w:w="1080" w:type="dxa"/>
            <w:shd w:val="clear" w:color="000000" w:fill="auto"/>
          </w:tcPr>
          <w:p w14:paraId="678821CB" w14:textId="77777777" w:rsidR="002643EA" w:rsidRPr="00A62B50" w:rsidRDefault="002643EA" w:rsidP="002643EA">
            <w:pPr>
              <w:spacing w:line="240" w:lineRule="auto"/>
              <w:ind w:firstLine="0"/>
              <w:jc w:val="left"/>
              <w:rPr>
                <w:rFonts w:cs="Linux Libertine"/>
                <w14:ligatures w14:val="standard"/>
              </w:rPr>
            </w:pPr>
            <w:r>
              <w:rPr>
                <w:rFonts w:cs="Linux Libertine"/>
                <w14:ligatures w14:val="standard"/>
              </w:rPr>
              <w:t>Logistic Regression</w:t>
            </w:r>
          </w:p>
        </w:tc>
        <w:tc>
          <w:tcPr>
            <w:tcW w:w="810" w:type="dxa"/>
            <w:shd w:val="clear" w:color="000000" w:fill="auto"/>
          </w:tcPr>
          <w:p w14:paraId="6C855803" w14:textId="77777777" w:rsidR="002643EA" w:rsidRPr="00A62B50" w:rsidRDefault="002643EA" w:rsidP="002643EA">
            <w:pPr>
              <w:spacing w:line="240" w:lineRule="auto"/>
              <w:ind w:firstLine="0"/>
              <w:jc w:val="left"/>
              <w:rPr>
                <w:rFonts w:cs="Linux Libertine"/>
                <w14:ligatures w14:val="standard"/>
              </w:rPr>
            </w:pPr>
            <w:r>
              <w:rPr>
                <w:rFonts w:cs="Linux Libertine"/>
                <w14:ligatures w14:val="standard"/>
              </w:rPr>
              <w:t>SVC</w:t>
            </w:r>
          </w:p>
        </w:tc>
      </w:tr>
      <w:tr w:rsidR="002643EA" w:rsidRPr="00A62B50" w14:paraId="18247266" w14:textId="77777777" w:rsidTr="002643EA">
        <w:trPr>
          <w:jc w:val="center"/>
        </w:trPr>
        <w:tc>
          <w:tcPr>
            <w:tcW w:w="985" w:type="dxa"/>
            <w:shd w:val="clear" w:color="000000" w:fill="auto"/>
          </w:tcPr>
          <w:p w14:paraId="56488828" w14:textId="2A565BF8" w:rsidR="002643EA" w:rsidRPr="00A62B50" w:rsidRDefault="002643EA" w:rsidP="002643EA">
            <w:pPr>
              <w:spacing w:line="240" w:lineRule="auto"/>
              <w:ind w:firstLine="0"/>
              <w:jc w:val="left"/>
              <w:rPr>
                <w:rFonts w:cs="Linux Libertine"/>
                <w14:ligatures w14:val="standard"/>
              </w:rPr>
            </w:pPr>
            <w:r>
              <w:rPr>
                <w:rFonts w:cs="Linux Libertine"/>
                <w14:ligatures w14:val="standard"/>
              </w:rPr>
              <w:t>Mean(%)</w:t>
            </w:r>
          </w:p>
        </w:tc>
        <w:tc>
          <w:tcPr>
            <w:tcW w:w="1085" w:type="dxa"/>
            <w:shd w:val="clear" w:color="000000" w:fill="auto"/>
          </w:tcPr>
          <w:p w14:paraId="2FF67061" w14:textId="74EAFBC4" w:rsidR="002643EA" w:rsidRPr="00A62B50" w:rsidRDefault="002643EA" w:rsidP="002643EA">
            <w:pPr>
              <w:spacing w:line="240" w:lineRule="auto"/>
              <w:ind w:firstLine="0"/>
              <w:jc w:val="left"/>
              <w:rPr>
                <w:rFonts w:cs="Linux Libertine"/>
                <w14:ligatures w14:val="standard"/>
              </w:rPr>
            </w:pPr>
            <w:r>
              <w:rPr>
                <w:rFonts w:cs="Linux Libertine"/>
                <w14:ligatures w14:val="standard"/>
              </w:rPr>
              <w:t>71.99</w:t>
            </w:r>
          </w:p>
        </w:tc>
        <w:tc>
          <w:tcPr>
            <w:tcW w:w="1080" w:type="dxa"/>
            <w:shd w:val="clear" w:color="000000" w:fill="auto"/>
          </w:tcPr>
          <w:p w14:paraId="581CE8D9" w14:textId="66DFA0B5" w:rsidR="002643EA" w:rsidRPr="00A62B50" w:rsidRDefault="002643EA" w:rsidP="002643EA">
            <w:pPr>
              <w:spacing w:line="240" w:lineRule="auto"/>
              <w:ind w:firstLine="0"/>
              <w:jc w:val="left"/>
              <w:rPr>
                <w:rFonts w:cs="Linux Libertine"/>
                <w14:ligatures w14:val="standard"/>
              </w:rPr>
            </w:pPr>
            <w:r>
              <w:rPr>
                <w:rFonts w:cs="Linux Libertine"/>
                <w14:ligatures w14:val="standard"/>
              </w:rPr>
              <w:t>66.79</w:t>
            </w:r>
          </w:p>
        </w:tc>
        <w:tc>
          <w:tcPr>
            <w:tcW w:w="810" w:type="dxa"/>
            <w:shd w:val="clear" w:color="000000" w:fill="auto"/>
          </w:tcPr>
          <w:p w14:paraId="68F84964" w14:textId="660CF007" w:rsidR="002643EA" w:rsidRPr="00A62B50" w:rsidRDefault="002643EA" w:rsidP="002643EA">
            <w:pPr>
              <w:spacing w:line="240" w:lineRule="auto"/>
              <w:ind w:firstLine="0"/>
              <w:jc w:val="left"/>
              <w:rPr>
                <w:rFonts w:cs="Linux Libertine"/>
                <w14:ligatures w14:val="standard"/>
              </w:rPr>
            </w:pPr>
            <w:r>
              <w:rPr>
                <w:rFonts w:cs="Linux Libertine"/>
                <w14:ligatures w14:val="standard"/>
              </w:rPr>
              <w:t>64.86</w:t>
            </w:r>
          </w:p>
        </w:tc>
      </w:tr>
      <w:tr w:rsidR="002643EA" w:rsidRPr="00A62B50" w14:paraId="67507572" w14:textId="77777777" w:rsidTr="002643EA">
        <w:trPr>
          <w:jc w:val="center"/>
        </w:trPr>
        <w:tc>
          <w:tcPr>
            <w:tcW w:w="985" w:type="dxa"/>
            <w:shd w:val="clear" w:color="000000" w:fill="auto"/>
          </w:tcPr>
          <w:p w14:paraId="01780184" w14:textId="3328EE54" w:rsidR="002643EA" w:rsidRPr="00A62B50" w:rsidRDefault="002643EA" w:rsidP="002643EA">
            <w:pPr>
              <w:spacing w:line="240" w:lineRule="auto"/>
              <w:ind w:firstLine="0"/>
              <w:jc w:val="left"/>
              <w:rPr>
                <w:rFonts w:cs="Linux Libertine"/>
                <w14:ligatures w14:val="standard"/>
              </w:rPr>
            </w:pPr>
            <w:r>
              <w:rPr>
                <w:rFonts w:cs="Linux Libertine"/>
                <w14:ligatures w14:val="standard"/>
              </w:rPr>
              <w:t>Standard Deviation</w:t>
            </w:r>
          </w:p>
        </w:tc>
        <w:tc>
          <w:tcPr>
            <w:tcW w:w="1085" w:type="dxa"/>
            <w:shd w:val="clear" w:color="000000" w:fill="auto"/>
          </w:tcPr>
          <w:p w14:paraId="2A2DB60C" w14:textId="2BF4CE67" w:rsidR="002643EA" w:rsidRPr="002643EA" w:rsidRDefault="002643EA" w:rsidP="002643EA">
            <w:pPr>
              <w:spacing w:line="240" w:lineRule="auto"/>
              <w:ind w:firstLine="0"/>
              <w:jc w:val="left"/>
              <w:rPr>
                <w:rFonts w:ascii="Calibri" w:eastAsia="Times New Roman" w:hAnsi="Calibri" w:cs="Calibri"/>
                <w:color w:val="000000"/>
                <w:sz w:val="22"/>
              </w:rPr>
            </w:pPr>
            <w:r>
              <w:rPr>
                <w:rFonts w:cs="Linux Libertine"/>
                <w14:ligatures w14:val="standard"/>
              </w:rPr>
              <w:t>1.55</w:t>
            </w:r>
          </w:p>
        </w:tc>
        <w:tc>
          <w:tcPr>
            <w:tcW w:w="1080" w:type="dxa"/>
            <w:shd w:val="clear" w:color="000000" w:fill="auto"/>
          </w:tcPr>
          <w:p w14:paraId="36ADC326" w14:textId="4F81E580" w:rsidR="002643EA" w:rsidRPr="00A62B50" w:rsidRDefault="002643EA" w:rsidP="002643EA">
            <w:pPr>
              <w:spacing w:line="240" w:lineRule="auto"/>
              <w:ind w:firstLine="0"/>
              <w:jc w:val="left"/>
              <w:rPr>
                <w:rFonts w:cs="Linux Libertine"/>
                <w14:ligatures w14:val="standard"/>
              </w:rPr>
            </w:pPr>
            <w:r>
              <w:rPr>
                <w:rFonts w:cs="Linux Libertine"/>
                <w14:ligatures w14:val="standard"/>
              </w:rPr>
              <w:t>1.39</w:t>
            </w:r>
          </w:p>
        </w:tc>
        <w:tc>
          <w:tcPr>
            <w:tcW w:w="810" w:type="dxa"/>
            <w:shd w:val="clear" w:color="000000" w:fill="auto"/>
          </w:tcPr>
          <w:p w14:paraId="43246C03" w14:textId="00F52AC4" w:rsidR="002643EA" w:rsidRPr="00A62B50" w:rsidRDefault="002643EA" w:rsidP="002643EA">
            <w:pPr>
              <w:spacing w:line="240" w:lineRule="auto"/>
              <w:ind w:firstLine="0"/>
              <w:jc w:val="left"/>
              <w:rPr>
                <w:rFonts w:cs="Linux Libertine"/>
                <w14:ligatures w14:val="standard"/>
              </w:rPr>
            </w:pPr>
            <w:r>
              <w:rPr>
                <w:rFonts w:cs="Linux Libertine"/>
                <w14:ligatures w14:val="standard"/>
              </w:rPr>
              <w:t>1.46</w:t>
            </w:r>
          </w:p>
        </w:tc>
      </w:tr>
    </w:tbl>
    <w:p w14:paraId="76750DFE" w14:textId="77777777" w:rsidR="002643EA" w:rsidRDefault="002643EA" w:rsidP="00695773">
      <w:pPr>
        <w:ind w:firstLine="0"/>
      </w:pPr>
    </w:p>
    <w:p w14:paraId="42F80DA8" w14:textId="77777777" w:rsidR="00E02B03" w:rsidRDefault="00E02B03" w:rsidP="00695773">
      <w:pPr>
        <w:ind w:firstLine="0"/>
      </w:pPr>
    </w:p>
    <w:p w14:paraId="2E5560BC" w14:textId="25D6AD75" w:rsidR="00E02B03" w:rsidRDefault="00C60B3C" w:rsidP="00695773">
      <w:pPr>
        <w:ind w:firstLine="0"/>
      </w:pPr>
      <w:r>
        <w:t xml:space="preserve"> </w:t>
      </w:r>
    </w:p>
    <w:p w14:paraId="629E87A7" w14:textId="77777777" w:rsidR="00E02B03" w:rsidRDefault="00E02B03" w:rsidP="00695773">
      <w:pPr>
        <w:ind w:firstLine="0"/>
      </w:pPr>
    </w:p>
    <w:p w14:paraId="68A424AA" w14:textId="4FC28E56" w:rsidR="003D7514" w:rsidRPr="00A62B50" w:rsidRDefault="003D7514" w:rsidP="00910642">
      <w:pPr>
        <w:ind w:firstLine="0"/>
        <w:rPr>
          <w:lang w:eastAsia="it-IT"/>
          <w14:ligatures w14:val="standard"/>
        </w:rPr>
      </w:pPr>
    </w:p>
    <w:p w14:paraId="5C90E0DA" w14:textId="77777777" w:rsidR="00870FFE" w:rsidRPr="00A62B50" w:rsidRDefault="00870FFE" w:rsidP="00870FFE">
      <w:pPr>
        <w:pStyle w:val="AckHead"/>
        <w:rPr>
          <w14:ligatures w14:val="standard"/>
        </w:rPr>
      </w:pPr>
      <w:r w:rsidRPr="00A62B50">
        <w:rPr>
          <w14:ligatures w14:val="standard"/>
        </w:rPr>
        <w:t>ACKNOWLEDGMENTS</w:t>
      </w:r>
    </w:p>
    <w:p w14:paraId="3D0EFA04" w14:textId="6088ACA4" w:rsidR="00870FFE" w:rsidRPr="00A62B50" w:rsidRDefault="00870FFE" w:rsidP="00870FFE">
      <w:pPr>
        <w:pStyle w:val="AckPara"/>
        <w:rPr>
          <w14:ligatures w14:val="standard"/>
        </w:rPr>
      </w:pPr>
      <w:r w:rsidRPr="00A62B50">
        <w:rPr>
          <w14:ligatures w14:val="standard"/>
        </w:rPr>
        <w:t xml:space="preserve">This work was </w:t>
      </w:r>
      <w:r w:rsidR="0087556A">
        <w:rPr>
          <w14:ligatures w14:val="standard"/>
        </w:rPr>
        <w:t>conducted as part of 2018/19 Machine Learning module CS7CS4/CS4</w:t>
      </w:r>
      <w:r w:rsidR="00911EE2">
        <w:rPr>
          <w14:ligatures w14:val="standard"/>
        </w:rPr>
        <w:t>404 at Trinity College Dublin [3</w:t>
      </w:r>
      <w:r w:rsidR="0087556A">
        <w:rPr>
          <w14:ligatures w14:val="standard"/>
        </w:rPr>
        <w:t>].</w:t>
      </w:r>
      <w:r w:rsidRPr="00A62B50">
        <w:rPr>
          <w14:ligatures w14:val="standard"/>
        </w:rPr>
        <w:t xml:space="preserve"> </w:t>
      </w:r>
    </w:p>
    <w:p w14:paraId="029A37BC" w14:textId="77777777" w:rsidR="00040AE8" w:rsidRPr="00A62B50" w:rsidRDefault="004B4F18" w:rsidP="00040AE8">
      <w:pPr>
        <w:pStyle w:val="ReferenceHead"/>
        <w:rPr>
          <w14:ligatures w14:val="standard"/>
        </w:rPr>
      </w:pPr>
      <w:r w:rsidRPr="00A62B50">
        <w:rPr>
          <w14:ligatures w14:val="standard"/>
        </w:rPr>
        <w:t>REFERENCES</w:t>
      </w:r>
    </w:p>
    <w:tbl>
      <w:tblPr>
        <w:tblW w:w="0" w:type="auto"/>
        <w:tblLook w:val="0000" w:firstRow="0" w:lastRow="0" w:firstColumn="0" w:lastColumn="0" w:noHBand="0" w:noVBand="0"/>
      </w:tblPr>
      <w:tblGrid>
        <w:gridCol w:w="324"/>
        <w:gridCol w:w="4476"/>
      </w:tblGrid>
      <w:tr w:rsidR="00DA041E" w:rsidRPr="00A62B50" w14:paraId="352F9071" w14:textId="77777777" w:rsidTr="00DA041E">
        <w:tc>
          <w:tcPr>
            <w:tcW w:w="0" w:type="auto"/>
            <w:tcMar>
              <w:right w:w="40" w:type="dxa"/>
            </w:tcMar>
          </w:tcPr>
          <w:p w14:paraId="7158D753" w14:textId="77777777" w:rsidR="00DA041E" w:rsidRPr="00A62B50" w:rsidRDefault="00DA041E" w:rsidP="00C14AC2">
            <w:pPr>
              <w:pStyle w:val="Bibentry"/>
              <w:rPr>
                <w:rFonts w:cs="Times New Roman"/>
                <w14:ligatures w14:val="standard"/>
              </w:rPr>
            </w:pPr>
            <w:bookmarkStart w:id="6" w:name="bib1"/>
            <w:bookmarkStart w:id="7" w:name="RefPart"/>
            <w:bookmarkEnd w:id="6"/>
            <w:r w:rsidRPr="00A62B50">
              <w:rPr>
                <w:rFonts w:cs="Times New Roman"/>
                <w14:ligatures w14:val="standard"/>
              </w:rPr>
              <w:t>[1]</w:t>
            </w:r>
          </w:p>
        </w:tc>
        <w:tc>
          <w:tcPr>
            <w:tcW w:w="0" w:type="auto"/>
            <w:tcMar>
              <w:left w:w="40" w:type="dxa"/>
            </w:tcMar>
          </w:tcPr>
          <w:p w14:paraId="0DBED775" w14:textId="0F536AEF" w:rsidR="00DA041E" w:rsidRDefault="00B41FFA" w:rsidP="00B41FFA">
            <w:pPr>
              <w:pStyle w:val="Bibentry"/>
              <w:jc w:val="both"/>
              <w:rPr>
                <w:rStyle w:val="FirstName"/>
                <w14:ligatures w14:val="standard"/>
              </w:rPr>
            </w:pPr>
            <w:r w:rsidRPr="00B41FFA">
              <w:rPr>
                <w14:ligatures w14:val="standard"/>
              </w:rPr>
              <w:t>Mladen Marovic, Marko Mihokovi ´ c, Mladen Mik ´ sa, Sini ˇ sa Pribil, and Alan Tushave</w:t>
            </w:r>
            <w:r>
              <w:rPr>
                <w14:ligatures w14:val="standard"/>
              </w:rPr>
              <w:t xml:space="preserve">. 2011. </w:t>
            </w:r>
            <w:r>
              <w:t xml:space="preserve">Automatic movie ratings prediction using machine learning. University of Zagreb, Faculty of Electrical Engineering and Computing Unska 3, Zagreb, Croatia </w:t>
            </w:r>
          </w:p>
          <w:p w14:paraId="7849758D" w14:textId="198B3D64" w:rsidR="00B41FFA" w:rsidRPr="00A62B50" w:rsidRDefault="00B41FFA" w:rsidP="00B41FFA">
            <w:pPr>
              <w:pStyle w:val="Bibentry"/>
              <w:jc w:val="both"/>
              <w:rPr>
                <w14:ligatures w14:val="standard"/>
              </w:rPr>
            </w:pPr>
          </w:p>
        </w:tc>
      </w:tr>
      <w:tr w:rsidR="00DA041E" w:rsidRPr="00A62B50" w14:paraId="6992C91A" w14:textId="77777777" w:rsidTr="00DA041E">
        <w:tc>
          <w:tcPr>
            <w:tcW w:w="0" w:type="auto"/>
            <w:tcMar>
              <w:right w:w="40" w:type="dxa"/>
            </w:tcMar>
          </w:tcPr>
          <w:p w14:paraId="7CC52061" w14:textId="77777777" w:rsidR="00DA041E" w:rsidRPr="00A62B50" w:rsidRDefault="00DA041E" w:rsidP="00C14AC2">
            <w:pPr>
              <w:pStyle w:val="Bibentry"/>
              <w:rPr>
                <w:rFonts w:cs="Times New Roman"/>
                <w14:ligatures w14:val="standard"/>
              </w:rPr>
            </w:pPr>
            <w:r w:rsidRPr="00A62B50">
              <w:rPr>
                <w:rFonts w:cs="Times New Roman"/>
                <w14:ligatures w14:val="standard"/>
              </w:rPr>
              <w:t>[2]</w:t>
            </w:r>
          </w:p>
        </w:tc>
        <w:tc>
          <w:tcPr>
            <w:tcW w:w="0" w:type="auto"/>
            <w:tcMar>
              <w:left w:w="40" w:type="dxa"/>
            </w:tcMar>
          </w:tcPr>
          <w:p w14:paraId="31782792" w14:textId="33A74DAA" w:rsidR="00DA041E" w:rsidRPr="00A62B50" w:rsidRDefault="00911EE2" w:rsidP="00DA041E">
            <w:pPr>
              <w:pStyle w:val="Bibentry"/>
              <w:jc w:val="both"/>
              <w:rPr>
                <w14:ligatures w14:val="standard"/>
              </w:rPr>
            </w:pPr>
            <w:r>
              <w:t>Subramaniyaswamy V., Viginesh Vaibhav M., Vishnu Prasad R., Logesh R. 2017. Predicting Movie Box Office Success using Multiple Regression and SVM. In Proceedings of the International Conference on Intelligent Sustainable Systems (ICISS 2017). IEEE Xplore Compliant - Part Number:CFP17M19-ART, ISBN:978-1-5386-1959-9.</w:t>
            </w:r>
          </w:p>
        </w:tc>
      </w:tr>
      <w:tr w:rsidR="00DA041E" w:rsidRPr="00A62B50" w14:paraId="3B9E3322" w14:textId="77777777" w:rsidTr="00DA041E">
        <w:tc>
          <w:tcPr>
            <w:tcW w:w="0" w:type="auto"/>
            <w:tcMar>
              <w:right w:w="40" w:type="dxa"/>
            </w:tcMar>
          </w:tcPr>
          <w:p w14:paraId="3F39EC12" w14:textId="77777777" w:rsidR="00DA041E" w:rsidRPr="00A62B50" w:rsidRDefault="00DA041E" w:rsidP="00C14AC2">
            <w:pPr>
              <w:pStyle w:val="Bibentry"/>
              <w:rPr>
                <w:rFonts w:cs="Times New Roman"/>
                <w14:ligatures w14:val="standard"/>
              </w:rPr>
            </w:pPr>
            <w:r w:rsidRPr="00A62B50">
              <w:rPr>
                <w:rFonts w:cs="Times New Roman"/>
                <w14:ligatures w14:val="standard"/>
              </w:rPr>
              <w:t>[3]</w:t>
            </w:r>
          </w:p>
        </w:tc>
        <w:tc>
          <w:tcPr>
            <w:tcW w:w="0" w:type="auto"/>
            <w:tcMar>
              <w:left w:w="40" w:type="dxa"/>
            </w:tcMar>
          </w:tcPr>
          <w:p w14:paraId="2C225185" w14:textId="031831C8" w:rsidR="00DA041E" w:rsidRPr="00A62B50" w:rsidRDefault="00E82E48" w:rsidP="00911EE2">
            <w:pPr>
              <w:pStyle w:val="Bibentry"/>
              <w:jc w:val="both"/>
              <w:rPr>
                <w:lang w:eastAsia="it-IT"/>
                <w14:ligatures w14:val="standard"/>
              </w:rPr>
            </w:pPr>
            <w:r>
              <w:rPr>
                <w:rStyle w:val="FirstName"/>
                <w14:ligatures w14:val="standard"/>
              </w:rPr>
              <w:t>Joeran Beel and Douglas</w:t>
            </w:r>
            <w:r w:rsidR="00911EE2">
              <w:rPr>
                <w:rStyle w:val="FirstName"/>
                <w14:ligatures w14:val="standard"/>
              </w:rPr>
              <w:t>Leith.</w:t>
            </w:r>
            <w:r>
              <w:rPr>
                <w:rStyle w:val="FirstName"/>
                <w14:ligatures w14:val="standard"/>
              </w:rPr>
              <w:t xml:space="preserve"> </w:t>
            </w:r>
            <w:r w:rsidR="00911EE2">
              <w:rPr>
                <w:rStyle w:val="FirstName"/>
                <w14:ligatures w14:val="standard"/>
              </w:rPr>
              <w:t>Machine Learning (CS7CS4/CS4404).Trinity College Dublin, School of Computer Science and Statistics. 2018.</w:t>
            </w:r>
          </w:p>
        </w:tc>
      </w:tr>
      <w:tr w:rsidR="00DA041E" w:rsidRPr="00A62B50" w14:paraId="70B70FE7" w14:textId="77777777" w:rsidTr="00DA041E">
        <w:tc>
          <w:tcPr>
            <w:tcW w:w="0" w:type="auto"/>
            <w:tcMar>
              <w:right w:w="40" w:type="dxa"/>
            </w:tcMar>
          </w:tcPr>
          <w:p w14:paraId="3F1C74B2" w14:textId="77777777" w:rsidR="00DA041E" w:rsidRPr="00A62B50" w:rsidRDefault="00DA041E" w:rsidP="00C14AC2">
            <w:pPr>
              <w:pStyle w:val="Bibentry"/>
              <w:rPr>
                <w:rFonts w:cs="Times New Roman"/>
                <w14:ligatures w14:val="standard"/>
              </w:rPr>
            </w:pPr>
            <w:r w:rsidRPr="00A62B50">
              <w:rPr>
                <w:rFonts w:cs="Times New Roman"/>
                <w14:ligatures w14:val="standard"/>
              </w:rPr>
              <w:t>[4]</w:t>
            </w:r>
          </w:p>
        </w:tc>
        <w:tc>
          <w:tcPr>
            <w:tcW w:w="0" w:type="auto"/>
            <w:tcMar>
              <w:left w:w="40" w:type="dxa"/>
            </w:tcMar>
          </w:tcPr>
          <w:p w14:paraId="41B5A63B" w14:textId="2C646058" w:rsidR="00DA041E" w:rsidRPr="00A62B50" w:rsidRDefault="00911EE2" w:rsidP="00DA041E">
            <w:pPr>
              <w:pStyle w:val="Bibentry"/>
              <w:jc w:val="both"/>
              <w:rPr>
                <w14:ligatures w14:val="standard"/>
              </w:rPr>
            </w:pPr>
            <w:r>
              <w:rPr>
                <w:rStyle w:val="FirstName"/>
                <w14:ligatures w14:val="standard"/>
              </w:rPr>
              <w:t>Joeran Beel and Douglas Leith.Machine Learning (CS7CS4/CS4404).Trinity College Dublin, School of Computer Science and Statistics. 2018.</w:t>
            </w:r>
            <w:r w:rsidR="00DA041E" w:rsidRPr="00A62B50">
              <w:rPr>
                <w14:ligatures w14:val="standard"/>
              </w:rPr>
              <w:t>.</w:t>
            </w:r>
          </w:p>
        </w:tc>
      </w:tr>
      <w:tr w:rsidR="00DA041E" w:rsidRPr="00A62B50" w14:paraId="0C0E74FC" w14:textId="77777777" w:rsidTr="00DA041E">
        <w:tc>
          <w:tcPr>
            <w:tcW w:w="0" w:type="auto"/>
            <w:tcMar>
              <w:right w:w="40" w:type="dxa"/>
            </w:tcMar>
          </w:tcPr>
          <w:p w14:paraId="39EA1564" w14:textId="77777777" w:rsidR="00DA041E" w:rsidRPr="00A62B50" w:rsidRDefault="00DA041E" w:rsidP="00C14AC2">
            <w:pPr>
              <w:pStyle w:val="Bibentry"/>
              <w:rPr>
                <w:rFonts w:cs="Times New Roman"/>
                <w14:ligatures w14:val="standard"/>
              </w:rPr>
            </w:pPr>
            <w:r w:rsidRPr="00A62B50">
              <w:rPr>
                <w:rFonts w:cs="Times New Roman"/>
                <w14:ligatures w14:val="standard"/>
              </w:rPr>
              <w:t>[5]</w:t>
            </w:r>
          </w:p>
        </w:tc>
        <w:tc>
          <w:tcPr>
            <w:tcW w:w="0" w:type="auto"/>
            <w:tcMar>
              <w:left w:w="40" w:type="dxa"/>
            </w:tcMar>
          </w:tcPr>
          <w:p w14:paraId="64437C8F" w14:textId="77777777" w:rsidR="00DA041E" w:rsidRPr="00A62B50" w:rsidRDefault="00DA041E" w:rsidP="00DA041E">
            <w:pPr>
              <w:pStyle w:val="Bibentry"/>
              <w:jc w:val="both"/>
              <w:rPr>
                <w:lang w:eastAsia="it-IT"/>
                <w14:ligatures w14:val="standard"/>
              </w:rPr>
            </w:pPr>
            <w:bookmarkStart w:id="8" w:name="AU20"/>
            <w:r w:rsidRPr="00A62B50">
              <w:rPr>
                <w:rStyle w:val="FirstName"/>
                <w14:ligatures w14:val="standard"/>
              </w:rPr>
              <w:t>Kenneth L.</w:t>
            </w:r>
            <w:r w:rsidRPr="00A62B50">
              <w:rPr>
                <w14:ligatures w14:val="standard"/>
              </w:rPr>
              <w:t xml:space="preserve"> </w:t>
            </w:r>
            <w:r w:rsidRPr="00A62B50">
              <w:rPr>
                <w:rStyle w:val="Surname"/>
                <w14:ligatures w14:val="standard"/>
              </w:rPr>
              <w:t>Clarkson</w:t>
            </w:r>
            <w:bookmarkEnd w:id="8"/>
            <w:r w:rsidRPr="00A62B50">
              <w:rPr>
                <w:lang w:eastAsia="it-IT"/>
                <w14:ligatures w14:val="standard"/>
              </w:rPr>
              <w:t xml:space="preserve">. </w:t>
            </w:r>
            <w:r w:rsidRPr="00A62B50">
              <w:rPr>
                <w:rStyle w:val="Year"/>
                <w14:ligatures w14:val="standard"/>
              </w:rPr>
              <w:t>1985</w:t>
            </w:r>
            <w:r w:rsidRPr="00A62B50">
              <w:rPr>
                <w:lang w:eastAsia="it-IT"/>
                <w14:ligatures w14:val="standard"/>
              </w:rPr>
              <w:t xml:space="preserve">. </w:t>
            </w:r>
            <w:r w:rsidRPr="00A62B50">
              <w:rPr>
                <w:rStyle w:val="ArticleTitle"/>
                <w:i/>
                <w14:ligatures w14:val="standard"/>
              </w:rPr>
              <w:t>Algorithms for Closest-Point Problems (Computational Geometry)</w:t>
            </w:r>
            <w:r w:rsidRPr="00A62B50">
              <w:rPr>
                <w:rStyle w:val="ArticleTitle"/>
                <w14:ligatures w14:val="standard"/>
              </w:rPr>
              <w:t>. Ph.D.</w:t>
            </w:r>
            <w:r w:rsidRPr="00A62B50">
              <w:rPr>
                <w:lang w:eastAsia="it-IT"/>
                <w14:ligatures w14:val="standard"/>
              </w:rPr>
              <w:t xml:space="preserve"> Dissertation. Stanford University, Palo Alto, CA. UMI Order Number: AAT 8506171.</w:t>
            </w:r>
          </w:p>
        </w:tc>
      </w:tr>
      <w:tr w:rsidR="00DA041E" w:rsidRPr="00A62B50" w14:paraId="00777860" w14:textId="77777777" w:rsidTr="00DA041E">
        <w:tc>
          <w:tcPr>
            <w:tcW w:w="0" w:type="auto"/>
            <w:tcMar>
              <w:right w:w="40" w:type="dxa"/>
            </w:tcMar>
          </w:tcPr>
          <w:p w14:paraId="21AAA4C4" w14:textId="77777777" w:rsidR="00DA041E" w:rsidRPr="00A62B50" w:rsidRDefault="00DA041E" w:rsidP="00C14AC2">
            <w:pPr>
              <w:pStyle w:val="Bibentry"/>
              <w:rPr>
                <w:rFonts w:cs="Times New Roman"/>
                <w14:ligatures w14:val="standard"/>
              </w:rPr>
            </w:pPr>
            <w:r w:rsidRPr="00A62B50">
              <w:rPr>
                <w:rFonts w:cs="Times New Roman"/>
                <w14:ligatures w14:val="standard"/>
              </w:rPr>
              <w:t>[6]</w:t>
            </w:r>
          </w:p>
        </w:tc>
        <w:tc>
          <w:tcPr>
            <w:tcW w:w="0" w:type="auto"/>
            <w:tcMar>
              <w:left w:w="40" w:type="dxa"/>
            </w:tcMar>
          </w:tcPr>
          <w:p w14:paraId="2A7FB60A" w14:textId="77777777" w:rsidR="00DA041E" w:rsidRPr="00A62B50" w:rsidRDefault="00DA041E" w:rsidP="00DA041E">
            <w:pPr>
              <w:pStyle w:val="Bibentry"/>
              <w:jc w:val="both"/>
              <w:rPr>
                <w14:ligatures w14:val="standard"/>
              </w:rPr>
            </w:pPr>
            <w:bookmarkStart w:id="9" w:name="AU21"/>
            <w:r w:rsidRPr="00A62B50">
              <w:rPr>
                <w:rStyle w:val="FirstName"/>
                <w14:ligatures w14:val="standard"/>
              </w:rPr>
              <w:t>Jacques</w:t>
            </w:r>
            <w:r w:rsidRPr="00A62B50">
              <w:rPr>
                <w14:ligatures w14:val="standard"/>
              </w:rPr>
              <w:t xml:space="preserve"> </w:t>
            </w:r>
            <w:r w:rsidRPr="00A62B50">
              <w:rPr>
                <w:rStyle w:val="Surname"/>
                <w14:ligatures w14:val="standard"/>
              </w:rPr>
              <w:t>Cohen</w:t>
            </w:r>
            <w:bookmarkEnd w:id="9"/>
            <w:r w:rsidRPr="00A62B50">
              <w:rPr>
                <w:lang w:eastAsia="it-IT"/>
                <w14:ligatures w14:val="standard"/>
              </w:rPr>
              <w:t xml:space="preserve"> (Ed.). </w:t>
            </w:r>
            <w:r w:rsidRPr="00A62B50">
              <w:rPr>
                <w:rStyle w:val="Year"/>
                <w14:ligatures w14:val="standard"/>
              </w:rPr>
              <w:t>1996</w:t>
            </w:r>
            <w:r w:rsidRPr="00A62B50">
              <w:rPr>
                <w:lang w:eastAsia="it-IT"/>
                <w14:ligatures w14:val="standard"/>
              </w:rPr>
              <w:t xml:space="preserve">. </w:t>
            </w:r>
            <w:r w:rsidRPr="00A62B50">
              <w:rPr>
                <w:rStyle w:val="ArticleTitle"/>
                <w14:ligatures w14:val="standard"/>
              </w:rPr>
              <w:t>Special Issue: Digital Libraries</w:t>
            </w:r>
            <w:r w:rsidRPr="00A62B50">
              <w:rPr>
                <w14:ligatures w14:val="standard"/>
              </w:rPr>
              <w:t xml:space="preserve">. </w:t>
            </w:r>
            <w:r w:rsidRPr="00A62B50">
              <w:rPr>
                <w:i/>
                <w14:ligatures w14:val="standard"/>
              </w:rPr>
              <w:t>Commun. ACM</w:t>
            </w:r>
            <w:r w:rsidRPr="00A62B50">
              <w:rPr>
                <w14:ligatures w14:val="standard"/>
              </w:rPr>
              <w:t xml:space="preserve"> 39, 11 (Nov. 1996).</w:t>
            </w:r>
          </w:p>
        </w:tc>
      </w:tr>
      <w:tr w:rsidR="00DA041E" w:rsidRPr="00A62B50" w14:paraId="7A27E6E4" w14:textId="77777777" w:rsidTr="00DA041E">
        <w:tc>
          <w:tcPr>
            <w:tcW w:w="0" w:type="auto"/>
            <w:tcMar>
              <w:right w:w="40" w:type="dxa"/>
            </w:tcMar>
          </w:tcPr>
          <w:p w14:paraId="0251AD15" w14:textId="77777777" w:rsidR="00DA041E" w:rsidRPr="00A62B50" w:rsidRDefault="00DA041E" w:rsidP="00C14AC2">
            <w:pPr>
              <w:pStyle w:val="Bibentry"/>
              <w:rPr>
                <w:rFonts w:cs="Times New Roman"/>
                <w14:ligatures w14:val="standard"/>
              </w:rPr>
            </w:pPr>
            <w:r w:rsidRPr="00A62B50">
              <w:rPr>
                <w:rFonts w:cs="Times New Roman"/>
                <w14:ligatures w14:val="standard"/>
              </w:rPr>
              <w:t>[7]</w:t>
            </w:r>
          </w:p>
        </w:tc>
        <w:tc>
          <w:tcPr>
            <w:tcW w:w="0" w:type="auto"/>
            <w:tcMar>
              <w:left w:w="40" w:type="dxa"/>
            </w:tcMar>
          </w:tcPr>
          <w:p w14:paraId="1269A692" w14:textId="77777777" w:rsidR="00DA041E" w:rsidRPr="00A62B50" w:rsidRDefault="00DA041E" w:rsidP="00DA041E">
            <w:pPr>
              <w:pStyle w:val="Bibentry"/>
              <w:jc w:val="both"/>
              <w:rPr>
                <w14:ligatures w14:val="standard"/>
              </w:rPr>
            </w:pPr>
            <w:bookmarkStart w:id="10" w:name="AU22"/>
            <w:r w:rsidRPr="00A62B50">
              <w:rPr>
                <w:rStyle w:val="FirstName"/>
                <w14:ligatures w14:val="standard"/>
              </w:rPr>
              <w:t>Bruce P.</w:t>
            </w:r>
            <w:r w:rsidRPr="00A62B50">
              <w:rPr>
                <w14:ligatures w14:val="standard"/>
              </w:rPr>
              <w:t xml:space="preserve"> </w:t>
            </w:r>
            <w:r w:rsidRPr="00A62B50">
              <w:rPr>
                <w:rStyle w:val="Surname"/>
                <w14:ligatures w14:val="standard"/>
              </w:rPr>
              <w:t>Douglass</w:t>
            </w:r>
            <w:bookmarkEnd w:id="10"/>
            <w:r w:rsidRPr="00A62B50">
              <w:rPr>
                <w:lang w:eastAsia="it-IT"/>
                <w14:ligatures w14:val="standard"/>
              </w:rPr>
              <w:t xml:space="preserve">. </w:t>
            </w:r>
            <w:r w:rsidRPr="00A62B50">
              <w:rPr>
                <w:rStyle w:val="Year"/>
                <w14:ligatures w14:val="standard"/>
              </w:rPr>
              <w:t>1998</w:t>
            </w:r>
            <w:r w:rsidRPr="00A62B50">
              <w:rPr>
                <w:lang w:eastAsia="it-IT"/>
                <w14:ligatures w14:val="standard"/>
              </w:rPr>
              <w:t xml:space="preserve">. </w:t>
            </w:r>
            <w:r w:rsidRPr="00A62B50">
              <w:rPr>
                <w:rStyle w:val="ArticleTitle"/>
                <w14:ligatures w14:val="standard"/>
              </w:rPr>
              <w:t>Statecarts in use: structured analysis and object-orientation.</w:t>
            </w:r>
            <w:r w:rsidRPr="00A62B50">
              <w:rPr>
                <w:lang w:eastAsia="it-IT"/>
                <w14:ligatures w14:val="standard"/>
              </w:rPr>
              <w:t xml:space="preserve"> In</w:t>
            </w:r>
            <w:r w:rsidRPr="00A62B50">
              <w:rPr>
                <w:i/>
                <w14:ligatures w14:val="standard"/>
              </w:rPr>
              <w:t xml:space="preserve"> Lectures on Embedded Systems</w:t>
            </w:r>
            <w:r w:rsidRPr="00A62B50">
              <w:rPr>
                <w14:ligatures w14:val="standard"/>
              </w:rPr>
              <w:t>, Grzegorz Rozenberg and Frits W. Vaandrager (Eds.). Lecture Notes in Computer Science, Vol. 1494. Springer-Verlag, London, 368–394. DOI: http://dx.doi.org/10.1007/3-540-65193-429</w:t>
            </w:r>
          </w:p>
        </w:tc>
      </w:tr>
      <w:tr w:rsidR="00DA041E" w:rsidRPr="00A62B50" w14:paraId="07388F8C" w14:textId="77777777" w:rsidTr="00DA041E">
        <w:tc>
          <w:tcPr>
            <w:tcW w:w="0" w:type="auto"/>
            <w:tcMar>
              <w:right w:w="40" w:type="dxa"/>
            </w:tcMar>
          </w:tcPr>
          <w:p w14:paraId="67D1C50E" w14:textId="77777777" w:rsidR="00DA041E" w:rsidRPr="00A62B50" w:rsidRDefault="00DA041E" w:rsidP="00C14AC2">
            <w:pPr>
              <w:pStyle w:val="Bibentry"/>
              <w:rPr>
                <w:rFonts w:cs="Times New Roman"/>
                <w14:ligatures w14:val="standard"/>
              </w:rPr>
            </w:pPr>
            <w:r w:rsidRPr="00A62B50">
              <w:rPr>
                <w:rFonts w:cs="Times New Roman"/>
                <w14:ligatures w14:val="standard"/>
              </w:rPr>
              <w:t>[8]</w:t>
            </w:r>
          </w:p>
        </w:tc>
        <w:tc>
          <w:tcPr>
            <w:tcW w:w="0" w:type="auto"/>
            <w:tcMar>
              <w:left w:w="40" w:type="dxa"/>
            </w:tcMar>
          </w:tcPr>
          <w:p w14:paraId="758194DB" w14:textId="77777777" w:rsidR="00DA041E" w:rsidRPr="00A62B50" w:rsidRDefault="00DA041E" w:rsidP="00DA041E">
            <w:pPr>
              <w:pStyle w:val="Bibentry"/>
              <w:jc w:val="both"/>
              <w:rPr>
                <w14:ligatures w14:val="standard"/>
              </w:rPr>
            </w:pPr>
            <w:bookmarkStart w:id="11" w:name="AU23"/>
            <w:r w:rsidRPr="00A62B50">
              <w:rPr>
                <w:rStyle w:val="FirstName"/>
                <w14:ligatures w14:val="standard"/>
              </w:rPr>
              <w:t>Ian</w:t>
            </w:r>
            <w:r w:rsidRPr="00A62B50">
              <w:rPr>
                <w14:ligatures w14:val="standard"/>
              </w:rPr>
              <w:t xml:space="preserve"> </w:t>
            </w:r>
            <w:r w:rsidRPr="00A62B50">
              <w:rPr>
                <w:rStyle w:val="Surname"/>
                <w14:ligatures w14:val="standard"/>
              </w:rPr>
              <w:t>Editor</w:t>
            </w:r>
            <w:bookmarkEnd w:id="11"/>
            <w:r w:rsidRPr="00A62B50">
              <w:rPr>
                <w:lang w:eastAsia="it-IT"/>
                <w14:ligatures w14:val="standard"/>
              </w:rPr>
              <w:t xml:space="preserve"> (Ed.). </w:t>
            </w:r>
            <w:r w:rsidRPr="00A62B50">
              <w:rPr>
                <w:rStyle w:val="Year"/>
                <w14:ligatures w14:val="standard"/>
              </w:rPr>
              <w:t>2008</w:t>
            </w:r>
            <w:r w:rsidRPr="00A62B50">
              <w:rPr>
                <w:lang w:eastAsia="it-IT"/>
                <w14:ligatures w14:val="standard"/>
              </w:rPr>
              <w:t xml:space="preserve">. </w:t>
            </w:r>
            <w:r w:rsidRPr="00A62B50">
              <w:rPr>
                <w:rStyle w:val="ArticleTitle"/>
                <w:i/>
                <w14:ligatures w14:val="standard"/>
              </w:rPr>
              <w:t>The title of book two</w:t>
            </w:r>
            <w:r w:rsidRPr="00A62B50">
              <w:rPr>
                <w:rStyle w:val="ArticleTitle"/>
                <w14:ligatures w14:val="standard"/>
              </w:rPr>
              <w:t xml:space="preserve"> (2nd. ed.).</w:t>
            </w:r>
            <w:r w:rsidRPr="00A62B50">
              <w:rPr>
                <w:lang w:eastAsia="it-IT"/>
                <w14:ligatures w14:val="standard"/>
              </w:rPr>
              <w:t xml:space="preserve"> University of Chicago Press, Chicago, Chapter 100. </w:t>
            </w:r>
            <w:r w:rsidRPr="00A62B50">
              <w:rPr>
                <w14:ligatures w14:val="standard"/>
              </w:rPr>
              <w:t>DOI: http://dx.doi.org/10.1007/3-540-09237-4</w:t>
            </w:r>
          </w:p>
        </w:tc>
      </w:tr>
      <w:bookmarkEnd w:id="7"/>
    </w:tbl>
    <w:p w14:paraId="1FE7963F" w14:textId="77777777" w:rsidR="0077324E" w:rsidRPr="00A62B50" w:rsidRDefault="0077324E" w:rsidP="00DA041E">
      <w:pPr>
        <w:pStyle w:val="Bibentry"/>
        <w:rPr>
          <w14:ligatures w14:val="standard"/>
        </w:rPr>
      </w:pPr>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eran Beel" w:date="2018-09-22T14:57:00Z" w:initials="JB">
    <w:p w14:paraId="26D0E6A0" w14:textId="03F3B32F" w:rsidR="006B2836" w:rsidRDefault="006B2836">
      <w:pPr>
        <w:pStyle w:val="CommentText"/>
      </w:pPr>
      <w:r>
        <w:rPr>
          <w:rStyle w:val="CommentReference"/>
        </w:rPr>
        <w:annotationRef/>
      </w:r>
      <w:r>
        <w:t>Don’t forget to add the cover sheet</w:t>
      </w:r>
    </w:p>
  </w:comment>
  <w:comment w:id="1" w:author="Aneek Barman Roy" w:date="2018-10-26T13:36:00Z" w:initials="ABR">
    <w:p w14:paraId="4DC8831F" w14:textId="205B11D5" w:rsidR="006B2836" w:rsidRDefault="006B2836">
      <w:pPr>
        <w:pStyle w:val="CommentText"/>
      </w:pPr>
      <w:r>
        <w:rPr>
          <w:rStyle w:val="CommentReference"/>
        </w:rPr>
        <w:annotationRef/>
      </w:r>
    </w:p>
  </w:comment>
  <w:comment w:id="2" w:author="Joeran Beel" w:date="2018-04-15T15:36:00Z" w:initials="JB">
    <w:p w14:paraId="16DB9FEE" w14:textId="77777777" w:rsidR="006B2836" w:rsidRDefault="006B2836">
      <w:pPr>
        <w:pStyle w:val="CommentText"/>
      </w:pPr>
      <w:r>
        <w:rPr>
          <w:rStyle w:val="CommentReference"/>
        </w:rPr>
        <w:annotationRef/>
      </w:r>
      <w:r>
        <w:t xml:space="preserve">General Tips: </w:t>
      </w:r>
    </w:p>
    <w:p w14:paraId="21766EAB" w14:textId="77777777" w:rsidR="006B2836" w:rsidRDefault="006B2836" w:rsidP="005C62DE">
      <w:pPr>
        <w:pStyle w:val="CommentText"/>
        <w:numPr>
          <w:ilvl w:val="0"/>
          <w:numId w:val="49"/>
        </w:numPr>
      </w:pPr>
      <w:r>
        <w:t>To merge a 3</w:t>
      </w:r>
      <w:r w:rsidRPr="005C62DE">
        <w:rPr>
          <w:vertAlign w:val="superscript"/>
        </w:rPr>
        <w:t>rd</w:t>
      </w:r>
      <w:r>
        <w:t>-level heading and the following paragraph into a single line, first create the 3-level heading and the next paragraph as usual. Then place the cursor at the end of the 3</w:t>
      </w:r>
      <w:r w:rsidRPr="005C62DE">
        <w:rPr>
          <w:vertAlign w:val="superscript"/>
        </w:rPr>
        <w:t>rd</w:t>
      </w:r>
      <w:r>
        <w:t xml:space="preserve">-level heading, and press CTRL+ALT+ENTER. </w:t>
      </w:r>
    </w:p>
    <w:p w14:paraId="758F53E3" w14:textId="77777777" w:rsidR="006B2836" w:rsidRDefault="006B2836" w:rsidP="005C62DE">
      <w:pPr>
        <w:pStyle w:val="CommentText"/>
        <w:numPr>
          <w:ilvl w:val="0"/>
          <w:numId w:val="49"/>
        </w:numPr>
      </w:pPr>
      <w:r>
        <w:t>To format all cross references (e.g. “Fig. 3”) blue, do the following</w:t>
      </w:r>
    </w:p>
    <w:p w14:paraId="441B9503" w14:textId="77777777" w:rsidR="006B2836" w:rsidRDefault="006B2836" w:rsidP="003E433E">
      <w:pPr>
        <w:pStyle w:val="CommentText"/>
        <w:numPr>
          <w:ilvl w:val="1"/>
          <w:numId w:val="49"/>
        </w:numPr>
      </w:pPr>
      <w:r>
        <w:t>ALT+F9</w:t>
      </w:r>
    </w:p>
    <w:p w14:paraId="3EF6FA74" w14:textId="77777777" w:rsidR="006B2836" w:rsidRDefault="006B2836" w:rsidP="003E433E">
      <w:pPr>
        <w:pStyle w:val="CommentText"/>
        <w:numPr>
          <w:ilvl w:val="1"/>
          <w:numId w:val="49"/>
        </w:numPr>
      </w:pPr>
      <w:r>
        <w:t>CTRL+H</w:t>
      </w:r>
    </w:p>
    <w:p w14:paraId="02E74220" w14:textId="77777777" w:rsidR="006B2836" w:rsidRPr="003E433E" w:rsidRDefault="006B2836" w:rsidP="003E433E">
      <w:pPr>
        <w:pStyle w:val="CommentText"/>
        <w:numPr>
          <w:ilvl w:val="1"/>
          <w:numId w:val="49"/>
        </w:numPr>
      </w:pPr>
      <w:r>
        <w:t xml:space="preserve">In the “find” box, enter </w:t>
      </w:r>
      <w:r w:rsidRPr="003E433E">
        <w:rPr>
          <w:i/>
        </w:rPr>
        <w:t>^19 REF</w:t>
      </w:r>
    </w:p>
    <w:p w14:paraId="18EE0542" w14:textId="77777777" w:rsidR="006B2836" w:rsidRDefault="006B2836" w:rsidP="003E433E">
      <w:pPr>
        <w:pStyle w:val="CommentText"/>
        <w:numPr>
          <w:ilvl w:val="1"/>
          <w:numId w:val="49"/>
        </w:numPr>
      </w:pPr>
      <w:r>
        <w:t>Click “More” button</w:t>
      </w:r>
    </w:p>
    <w:p w14:paraId="11261E98" w14:textId="77777777" w:rsidR="006B2836" w:rsidRDefault="006B2836" w:rsidP="003E433E">
      <w:pPr>
        <w:pStyle w:val="CommentText"/>
        <w:numPr>
          <w:ilvl w:val="1"/>
          <w:numId w:val="49"/>
        </w:numPr>
      </w:pPr>
      <w:r>
        <w:t>Set cursor to “Replace with” box</w:t>
      </w:r>
    </w:p>
    <w:p w14:paraId="68F16D01" w14:textId="77777777" w:rsidR="006B2836" w:rsidRDefault="006B2836" w:rsidP="003E433E">
      <w:pPr>
        <w:pStyle w:val="CommentText"/>
        <w:numPr>
          <w:ilvl w:val="1"/>
          <w:numId w:val="49"/>
        </w:numPr>
      </w:pPr>
      <w:r>
        <w:t>Click “Format” and choose a blue font color (RGB 0,0,255)</w:t>
      </w:r>
    </w:p>
    <w:p w14:paraId="023FEFBE" w14:textId="5BECAF6F" w:rsidR="006B2836" w:rsidRDefault="006B2836" w:rsidP="003E433E">
      <w:pPr>
        <w:pStyle w:val="CommentText"/>
        <w:numPr>
          <w:ilvl w:val="1"/>
          <w:numId w:val="49"/>
        </w:numPr>
      </w:pPr>
      <w:r>
        <w:t xml:space="preserve">Confirm all dialogs, replace all, and finally press ALT+F9 again.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D0E6A0" w15:done="0"/>
  <w15:commentEx w15:paraId="4DC8831F" w15:paraIdParent="26D0E6A0" w15:done="0"/>
  <w15:commentEx w15:paraId="023FEF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D0E6A0" w16cid:durableId="1F50D6F7"/>
  <w16cid:commentId w16cid:paraId="023FEFBE" w16cid:durableId="1E7DEFF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A9388E" w14:textId="77777777" w:rsidR="006B2836" w:rsidRDefault="006B2836" w:rsidP="00842867">
      <w:r>
        <w:separator/>
      </w:r>
    </w:p>
  </w:endnote>
  <w:endnote w:type="continuationSeparator" w:id="0">
    <w:p w14:paraId="154B6E10" w14:textId="77777777" w:rsidR="006B2836" w:rsidRDefault="006B2836" w:rsidP="00842867">
      <w:r>
        <w:continuationSeparator/>
      </w:r>
    </w:p>
  </w:endnote>
  <w:endnote w:type="continuationNotice" w:id="1">
    <w:p w14:paraId="29B624AA" w14:textId="77777777" w:rsidR="006B2836" w:rsidRDefault="006B28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B3762" w14:textId="34AC54B0" w:rsidR="006B2836" w:rsidRPr="00DA041E" w:rsidRDefault="006B2836"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A316B">
      <w:rPr>
        <w:rStyle w:val="PageNumber"/>
        <w:rFonts w:ascii="Linux Biolinum" w:hAnsi="Linux Biolinum" w:cs="Linux Biolinum"/>
        <w:noProof/>
      </w:rPr>
      <w:t>4</w:t>
    </w:r>
    <w:r w:rsidRPr="00DA041E">
      <w:rPr>
        <w:rStyle w:val="PageNumber"/>
        <w:rFonts w:ascii="Linux Biolinum" w:hAnsi="Linux Biolinum" w:cs="Linux Biolinum"/>
      </w:rPr>
      <w:fldChar w:fldCharType="end"/>
    </w:r>
  </w:p>
  <w:p w14:paraId="70C8ADCC" w14:textId="77777777" w:rsidR="006B2836" w:rsidRPr="00DA041E" w:rsidRDefault="006B2836"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22A30" w14:textId="1BE69E02" w:rsidR="006B2836" w:rsidRPr="00DA041E" w:rsidRDefault="006B2836" w:rsidP="00C14AC2">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A316B">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3189537F" w14:textId="77777777" w:rsidR="006B2836" w:rsidRPr="00DA041E" w:rsidRDefault="006B2836"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A625CF" w14:textId="77777777" w:rsidR="006B2836" w:rsidRDefault="006B2836" w:rsidP="00C24563">
      <w:r>
        <w:separator/>
      </w:r>
    </w:p>
  </w:footnote>
  <w:footnote w:type="continuationSeparator" w:id="0">
    <w:p w14:paraId="6E40D144" w14:textId="77777777" w:rsidR="006B2836" w:rsidRDefault="006B2836" w:rsidP="00842867">
      <w:r>
        <w:continuationSeparator/>
      </w:r>
    </w:p>
  </w:footnote>
  <w:footnote w:type="continuationNotice" w:id="1">
    <w:p w14:paraId="3C047504" w14:textId="77777777" w:rsidR="006B2836" w:rsidRDefault="006B2836"/>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41829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D368C9"/>
    <w:multiLevelType w:val="hybridMultilevel"/>
    <w:tmpl w:val="9F46DDBA"/>
    <w:lvl w:ilvl="0" w:tplc="777AF6CC">
      <w:start w:val="2"/>
      <w:numFmt w:val="bullet"/>
      <w:lvlText w:val=""/>
      <w:lvlJc w:val="left"/>
      <w:pPr>
        <w:ind w:left="605" w:hanging="360"/>
      </w:pPr>
      <w:rPr>
        <w:rFonts w:ascii="Symbol" w:eastAsiaTheme="minorHAnsi" w:hAnsi="Symbol" w:cstheme="minorBidi" w:hint="default"/>
      </w:rPr>
    </w:lvl>
    <w:lvl w:ilvl="1" w:tplc="18090003">
      <w:start w:val="1"/>
      <w:numFmt w:val="bullet"/>
      <w:lvlText w:val="o"/>
      <w:lvlJc w:val="left"/>
      <w:pPr>
        <w:ind w:left="1325" w:hanging="360"/>
      </w:pPr>
      <w:rPr>
        <w:rFonts w:ascii="Courier New" w:hAnsi="Courier New" w:cs="Courier New" w:hint="default"/>
      </w:rPr>
    </w:lvl>
    <w:lvl w:ilvl="2" w:tplc="18090005" w:tentative="1">
      <w:start w:val="1"/>
      <w:numFmt w:val="bullet"/>
      <w:lvlText w:val=""/>
      <w:lvlJc w:val="left"/>
      <w:pPr>
        <w:ind w:left="2045" w:hanging="360"/>
      </w:pPr>
      <w:rPr>
        <w:rFonts w:ascii="Wingdings" w:hAnsi="Wingdings" w:hint="default"/>
      </w:rPr>
    </w:lvl>
    <w:lvl w:ilvl="3" w:tplc="18090001" w:tentative="1">
      <w:start w:val="1"/>
      <w:numFmt w:val="bullet"/>
      <w:lvlText w:val=""/>
      <w:lvlJc w:val="left"/>
      <w:pPr>
        <w:ind w:left="2765" w:hanging="360"/>
      </w:pPr>
      <w:rPr>
        <w:rFonts w:ascii="Symbol" w:hAnsi="Symbol" w:hint="default"/>
      </w:rPr>
    </w:lvl>
    <w:lvl w:ilvl="4" w:tplc="18090003" w:tentative="1">
      <w:start w:val="1"/>
      <w:numFmt w:val="bullet"/>
      <w:lvlText w:val="o"/>
      <w:lvlJc w:val="left"/>
      <w:pPr>
        <w:ind w:left="3485" w:hanging="360"/>
      </w:pPr>
      <w:rPr>
        <w:rFonts w:ascii="Courier New" w:hAnsi="Courier New" w:cs="Courier New" w:hint="default"/>
      </w:rPr>
    </w:lvl>
    <w:lvl w:ilvl="5" w:tplc="18090005" w:tentative="1">
      <w:start w:val="1"/>
      <w:numFmt w:val="bullet"/>
      <w:lvlText w:val=""/>
      <w:lvlJc w:val="left"/>
      <w:pPr>
        <w:ind w:left="4205" w:hanging="360"/>
      </w:pPr>
      <w:rPr>
        <w:rFonts w:ascii="Wingdings" w:hAnsi="Wingdings" w:hint="default"/>
      </w:rPr>
    </w:lvl>
    <w:lvl w:ilvl="6" w:tplc="18090001" w:tentative="1">
      <w:start w:val="1"/>
      <w:numFmt w:val="bullet"/>
      <w:lvlText w:val=""/>
      <w:lvlJc w:val="left"/>
      <w:pPr>
        <w:ind w:left="4925" w:hanging="360"/>
      </w:pPr>
      <w:rPr>
        <w:rFonts w:ascii="Symbol" w:hAnsi="Symbol" w:hint="default"/>
      </w:rPr>
    </w:lvl>
    <w:lvl w:ilvl="7" w:tplc="18090003" w:tentative="1">
      <w:start w:val="1"/>
      <w:numFmt w:val="bullet"/>
      <w:lvlText w:val="o"/>
      <w:lvlJc w:val="left"/>
      <w:pPr>
        <w:ind w:left="5645" w:hanging="360"/>
      </w:pPr>
      <w:rPr>
        <w:rFonts w:ascii="Courier New" w:hAnsi="Courier New" w:cs="Courier New" w:hint="default"/>
      </w:rPr>
    </w:lvl>
    <w:lvl w:ilvl="8" w:tplc="18090005" w:tentative="1">
      <w:start w:val="1"/>
      <w:numFmt w:val="bullet"/>
      <w:lvlText w:val=""/>
      <w:lvlJc w:val="left"/>
      <w:pPr>
        <w:ind w:left="6365" w:hanging="360"/>
      </w:pPr>
      <w:rPr>
        <w:rFonts w:ascii="Wingdings" w:hAnsi="Wingdings" w:hint="default"/>
      </w:rPr>
    </w:lvl>
  </w:abstractNum>
  <w:abstractNum w:abstractNumId="23"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15:restartNumberingAfterBreak="0">
    <w:nsid w:val="5CDE6928"/>
    <w:multiLevelType w:val="multilevel"/>
    <w:tmpl w:val="8932CE08"/>
    <w:lvl w:ilvl="0">
      <w:start w:val="1"/>
      <w:numFmt w:val="decimal"/>
      <w:pStyle w:val="Heading1"/>
      <w:lvlText w:val="%1"/>
      <w:lvlJc w:val="left"/>
      <w:pPr>
        <w:ind w:left="61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9051AC"/>
    <w:multiLevelType w:val="multilevel"/>
    <w:tmpl w:val="4C98FC4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5" w15:restartNumberingAfterBreak="0">
    <w:nsid w:val="7BFB3253"/>
    <w:multiLevelType w:val="hybridMultilevel"/>
    <w:tmpl w:val="45DEDA50"/>
    <w:lvl w:ilvl="0" w:tplc="0510AFF6">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7"/>
  </w:num>
  <w:num w:numId="2">
    <w:abstractNumId w:val="16"/>
  </w:num>
  <w:num w:numId="3">
    <w:abstractNumId w:val="14"/>
  </w:num>
  <w:num w:numId="4">
    <w:abstractNumId w:val="19"/>
  </w:num>
  <w:num w:numId="5">
    <w:abstractNumId w:val="23"/>
  </w:num>
  <w:num w:numId="6">
    <w:abstractNumId w:val="26"/>
  </w:num>
  <w:num w:numId="7">
    <w:abstractNumId w:val="13"/>
  </w:num>
  <w:num w:numId="8">
    <w:abstractNumId w:val="18"/>
  </w:num>
  <w:num w:numId="9">
    <w:abstractNumId w:val="34"/>
  </w:num>
  <w:num w:numId="10">
    <w:abstractNumId w:val="0"/>
  </w:num>
  <w:num w:numId="11">
    <w:abstractNumId w:val="20"/>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3"/>
  </w:num>
  <w:num w:numId="17">
    <w:abstractNumId w:val="27"/>
  </w:num>
  <w:num w:numId="18">
    <w:abstractNumId w:val="12"/>
  </w:num>
  <w:num w:numId="19">
    <w:abstractNumId w:val="33"/>
  </w:num>
  <w:num w:numId="20">
    <w:abstractNumId w:val="41"/>
  </w:num>
  <w:num w:numId="21">
    <w:abstractNumId w:val="42"/>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5"/>
  </w:num>
  <w:num w:numId="36">
    <w:abstractNumId w:val="15"/>
  </w:num>
  <w:num w:numId="37">
    <w:abstractNumId w:val="40"/>
  </w:num>
  <w:num w:numId="38">
    <w:abstractNumId w:val="32"/>
  </w:num>
  <w:num w:numId="39">
    <w:abstractNumId w:val="28"/>
  </w:num>
  <w:num w:numId="40">
    <w:abstractNumId w:val="38"/>
  </w:num>
  <w:num w:numId="41">
    <w:abstractNumId w:val="35"/>
  </w:num>
  <w:num w:numId="42">
    <w:abstractNumId w:val="37"/>
  </w:num>
  <w:num w:numId="43">
    <w:abstractNumId w:val="11"/>
  </w:num>
  <w:num w:numId="44">
    <w:abstractNumId w:val="30"/>
  </w:num>
  <w:num w:numId="45">
    <w:abstractNumId w:val="21"/>
  </w:num>
  <w:num w:numId="46">
    <w:abstractNumId w:val="39"/>
  </w:num>
  <w:num w:numId="47">
    <w:abstractNumId w:val="36"/>
  </w:num>
  <w:num w:numId="48">
    <w:abstractNumId w:val="45"/>
  </w:num>
  <w:num w:numId="49">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eran Beel">
    <w15:presenceInfo w15:providerId="Windows Live" w15:userId="04375478f480c0d7"/>
  </w15:person>
  <w15:person w15:author="Aneek Barman Roy">
    <w15:presenceInfo w15:providerId="None" w15:userId="Aneek Barman R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evenAndOddHeaders/>
  <w:characterSpacingControl w:val="doNotCompress"/>
  <w:hdrShapeDefaults>
    <o:shapedefaults v:ext="edit" spidmax="1228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AyNzY3MDW3MDOzsDRV0lEKTi0uzszPAykwqwUAPuihqiwAAAA="/>
  </w:docVars>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69A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576"/>
    <w:rsid w:val="000B4D9A"/>
    <w:rsid w:val="000B5017"/>
    <w:rsid w:val="000B606D"/>
    <w:rsid w:val="000B61BA"/>
    <w:rsid w:val="000B6473"/>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0C14"/>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A37"/>
    <w:rsid w:val="00181BDB"/>
    <w:rsid w:val="00181BE3"/>
    <w:rsid w:val="00184017"/>
    <w:rsid w:val="00184089"/>
    <w:rsid w:val="00184C5B"/>
    <w:rsid w:val="001870D4"/>
    <w:rsid w:val="001872C7"/>
    <w:rsid w:val="00187AD6"/>
    <w:rsid w:val="0019067E"/>
    <w:rsid w:val="001929AE"/>
    <w:rsid w:val="00192F56"/>
    <w:rsid w:val="00194126"/>
    <w:rsid w:val="00194D69"/>
    <w:rsid w:val="00194EF4"/>
    <w:rsid w:val="0019523C"/>
    <w:rsid w:val="00195A39"/>
    <w:rsid w:val="00196716"/>
    <w:rsid w:val="00196D7A"/>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28A"/>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A6A"/>
    <w:rsid w:val="001D2D8D"/>
    <w:rsid w:val="001D3868"/>
    <w:rsid w:val="001D40EE"/>
    <w:rsid w:val="001D41AB"/>
    <w:rsid w:val="001D4295"/>
    <w:rsid w:val="001D49B9"/>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C30"/>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3EA"/>
    <w:rsid w:val="00264511"/>
    <w:rsid w:val="00264D40"/>
    <w:rsid w:val="00265626"/>
    <w:rsid w:val="002660C5"/>
    <w:rsid w:val="00266D94"/>
    <w:rsid w:val="00267027"/>
    <w:rsid w:val="002702FC"/>
    <w:rsid w:val="002708D9"/>
    <w:rsid w:val="002711B6"/>
    <w:rsid w:val="002733D2"/>
    <w:rsid w:val="0027350A"/>
    <w:rsid w:val="002737BC"/>
    <w:rsid w:val="00274C49"/>
    <w:rsid w:val="00274E88"/>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C7932"/>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5918"/>
    <w:rsid w:val="003376A6"/>
    <w:rsid w:val="00340313"/>
    <w:rsid w:val="00340590"/>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2BF"/>
    <w:rsid w:val="003859C7"/>
    <w:rsid w:val="00386490"/>
    <w:rsid w:val="00386E0D"/>
    <w:rsid w:val="0038735E"/>
    <w:rsid w:val="003901D6"/>
    <w:rsid w:val="00390C97"/>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585"/>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57F"/>
    <w:rsid w:val="004157C5"/>
    <w:rsid w:val="00415D6F"/>
    <w:rsid w:val="00415D8D"/>
    <w:rsid w:val="00415DE9"/>
    <w:rsid w:val="00417A1A"/>
    <w:rsid w:val="00417F48"/>
    <w:rsid w:val="00420020"/>
    <w:rsid w:val="00420B4C"/>
    <w:rsid w:val="00420B74"/>
    <w:rsid w:val="00420D28"/>
    <w:rsid w:val="00421CED"/>
    <w:rsid w:val="004220DC"/>
    <w:rsid w:val="00424C8B"/>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316B"/>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3EB7"/>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299"/>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BB2"/>
    <w:rsid w:val="005E4FCD"/>
    <w:rsid w:val="005E5572"/>
    <w:rsid w:val="005E637A"/>
    <w:rsid w:val="005E7978"/>
    <w:rsid w:val="005E7B13"/>
    <w:rsid w:val="005E7CC2"/>
    <w:rsid w:val="005E7E61"/>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54B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7A6"/>
    <w:rsid w:val="006A4A0A"/>
    <w:rsid w:val="006A4A5F"/>
    <w:rsid w:val="006A4C31"/>
    <w:rsid w:val="006A4CDC"/>
    <w:rsid w:val="006A5D93"/>
    <w:rsid w:val="006A6B74"/>
    <w:rsid w:val="006A6D2D"/>
    <w:rsid w:val="006A6FCD"/>
    <w:rsid w:val="006A7D1A"/>
    <w:rsid w:val="006A7F2A"/>
    <w:rsid w:val="006B0EE0"/>
    <w:rsid w:val="006B2836"/>
    <w:rsid w:val="006B3090"/>
    <w:rsid w:val="006B3EBA"/>
    <w:rsid w:val="006B42BC"/>
    <w:rsid w:val="006B5FB6"/>
    <w:rsid w:val="006B6982"/>
    <w:rsid w:val="006B740A"/>
    <w:rsid w:val="006B7F63"/>
    <w:rsid w:val="006C0160"/>
    <w:rsid w:val="006C1BD0"/>
    <w:rsid w:val="006C1E9B"/>
    <w:rsid w:val="006C24DD"/>
    <w:rsid w:val="006C3308"/>
    <w:rsid w:val="006C38AD"/>
    <w:rsid w:val="006C43DC"/>
    <w:rsid w:val="006C4BE6"/>
    <w:rsid w:val="006C4FFD"/>
    <w:rsid w:val="006C5500"/>
    <w:rsid w:val="006C55FA"/>
    <w:rsid w:val="006C6203"/>
    <w:rsid w:val="006C6312"/>
    <w:rsid w:val="006C663E"/>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07DD"/>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00D"/>
    <w:rsid w:val="00714499"/>
    <w:rsid w:val="00715F19"/>
    <w:rsid w:val="00716129"/>
    <w:rsid w:val="00716D9F"/>
    <w:rsid w:val="00716DFC"/>
    <w:rsid w:val="007205C5"/>
    <w:rsid w:val="00722B41"/>
    <w:rsid w:val="00723D85"/>
    <w:rsid w:val="00723FEA"/>
    <w:rsid w:val="007241B6"/>
    <w:rsid w:val="00724233"/>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4CCE"/>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04CA"/>
    <w:rsid w:val="007D0B5D"/>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4F27"/>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44E"/>
    <w:rsid w:val="00872684"/>
    <w:rsid w:val="00872A0E"/>
    <w:rsid w:val="0087526C"/>
    <w:rsid w:val="0087556A"/>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4F92"/>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4E9"/>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095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27AE"/>
    <w:rsid w:val="009048D4"/>
    <w:rsid w:val="00905195"/>
    <w:rsid w:val="00905A24"/>
    <w:rsid w:val="00905CDA"/>
    <w:rsid w:val="00906B6E"/>
    <w:rsid w:val="00910642"/>
    <w:rsid w:val="00910B93"/>
    <w:rsid w:val="00911136"/>
    <w:rsid w:val="0091161F"/>
    <w:rsid w:val="0091168A"/>
    <w:rsid w:val="00911AA7"/>
    <w:rsid w:val="00911E9A"/>
    <w:rsid w:val="00911EE2"/>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0C74"/>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A93"/>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3B36"/>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B7F83"/>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2B8A"/>
    <w:rsid w:val="00A03850"/>
    <w:rsid w:val="00A03D63"/>
    <w:rsid w:val="00A03F5B"/>
    <w:rsid w:val="00A05160"/>
    <w:rsid w:val="00A05CCC"/>
    <w:rsid w:val="00A07551"/>
    <w:rsid w:val="00A07B43"/>
    <w:rsid w:val="00A1097D"/>
    <w:rsid w:val="00A10DA2"/>
    <w:rsid w:val="00A1548E"/>
    <w:rsid w:val="00A15636"/>
    <w:rsid w:val="00A15C27"/>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078C"/>
    <w:rsid w:val="00A515A2"/>
    <w:rsid w:val="00A520C0"/>
    <w:rsid w:val="00A5210F"/>
    <w:rsid w:val="00A56A55"/>
    <w:rsid w:val="00A57272"/>
    <w:rsid w:val="00A57DD1"/>
    <w:rsid w:val="00A60402"/>
    <w:rsid w:val="00A607AE"/>
    <w:rsid w:val="00A61290"/>
    <w:rsid w:val="00A61333"/>
    <w:rsid w:val="00A61CD8"/>
    <w:rsid w:val="00A62ACC"/>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5006"/>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0E71"/>
    <w:rsid w:val="00B31A24"/>
    <w:rsid w:val="00B32C84"/>
    <w:rsid w:val="00B337E0"/>
    <w:rsid w:val="00B359DD"/>
    <w:rsid w:val="00B368B6"/>
    <w:rsid w:val="00B41FFA"/>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6270"/>
    <w:rsid w:val="00B672C7"/>
    <w:rsid w:val="00B7089B"/>
    <w:rsid w:val="00B71D66"/>
    <w:rsid w:val="00B72DFC"/>
    <w:rsid w:val="00B73140"/>
    <w:rsid w:val="00B73561"/>
    <w:rsid w:val="00B742D4"/>
    <w:rsid w:val="00B7599B"/>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366"/>
    <w:rsid w:val="00B94675"/>
    <w:rsid w:val="00B95415"/>
    <w:rsid w:val="00BA155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1CD5"/>
    <w:rsid w:val="00BC200E"/>
    <w:rsid w:val="00BC26D9"/>
    <w:rsid w:val="00BC46C5"/>
    <w:rsid w:val="00BC49D7"/>
    <w:rsid w:val="00BC5001"/>
    <w:rsid w:val="00BC608D"/>
    <w:rsid w:val="00BC6375"/>
    <w:rsid w:val="00BC6D67"/>
    <w:rsid w:val="00BD19C2"/>
    <w:rsid w:val="00BD1FC5"/>
    <w:rsid w:val="00BD2BFB"/>
    <w:rsid w:val="00BD30C5"/>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6803"/>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AC2"/>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45F5"/>
    <w:rsid w:val="00C55DA3"/>
    <w:rsid w:val="00C5734B"/>
    <w:rsid w:val="00C57775"/>
    <w:rsid w:val="00C605C3"/>
    <w:rsid w:val="00C609F6"/>
    <w:rsid w:val="00C60B3C"/>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1542"/>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3F29"/>
    <w:rsid w:val="00CC59EE"/>
    <w:rsid w:val="00CC6983"/>
    <w:rsid w:val="00CD2519"/>
    <w:rsid w:val="00CD372F"/>
    <w:rsid w:val="00CD3F13"/>
    <w:rsid w:val="00CD5354"/>
    <w:rsid w:val="00CD59EC"/>
    <w:rsid w:val="00CD5F9B"/>
    <w:rsid w:val="00CD6DE1"/>
    <w:rsid w:val="00CD7657"/>
    <w:rsid w:val="00CD78A4"/>
    <w:rsid w:val="00CE15F4"/>
    <w:rsid w:val="00CE1D5E"/>
    <w:rsid w:val="00CE3D7C"/>
    <w:rsid w:val="00CE4E56"/>
    <w:rsid w:val="00CE5E39"/>
    <w:rsid w:val="00CF2AED"/>
    <w:rsid w:val="00CF3308"/>
    <w:rsid w:val="00CF3EAA"/>
    <w:rsid w:val="00CF44DC"/>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33C"/>
    <w:rsid w:val="00D1559F"/>
    <w:rsid w:val="00D15736"/>
    <w:rsid w:val="00D16BF5"/>
    <w:rsid w:val="00D16DA4"/>
    <w:rsid w:val="00D16EBB"/>
    <w:rsid w:val="00D17737"/>
    <w:rsid w:val="00D179BA"/>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09E"/>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1E4B"/>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3E1"/>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CFF"/>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2B03"/>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52"/>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2E48"/>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0EA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498"/>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123"/>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2712"/>
    <w:rsid w:val="00F63EC5"/>
    <w:rsid w:val="00F6692B"/>
    <w:rsid w:val="00F67841"/>
    <w:rsid w:val="00F70484"/>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DDE"/>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96E6B"/>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C71F4"/>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E68A66B"/>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numPr>
        <w:numId w:val="47"/>
      </w:numPr>
      <w:spacing w:before="220" w:after="80" w:line="240" w:lineRule="auto"/>
      <w:ind w:left="274" w:hanging="274"/>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numPr>
        <w:ilvl w:val="1"/>
        <w:numId w:val="47"/>
      </w:numPr>
      <w:spacing w:before="180" w:after="80" w:line="240" w:lineRule="auto"/>
      <w:ind w:left="446" w:hanging="446"/>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numPr>
        <w:ilvl w:val="2"/>
        <w:numId w:val="47"/>
      </w:numPr>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numPr>
        <w:ilvl w:val="3"/>
        <w:numId w:val="47"/>
      </w:numPr>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numPr>
        <w:ilvl w:val="4"/>
        <w:numId w:val="47"/>
      </w:numPr>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47"/>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47"/>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47"/>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47"/>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8E0951"/>
    <w:pPr>
      <w:spacing w:before="360" w:after="280"/>
      <w:jc w:val="both"/>
    </w:pPr>
    <w:rPr>
      <w:rFonts w:ascii="Linux Libertine" w:eastAsiaTheme="minorEastAsia" w:hAnsi="Linux Libertine" w:cs="Linux Biolinum"/>
      <w:sz w:val="18"/>
      <w:szCs w:val="22"/>
      <w:lang w:val="en-US" w:eastAsia="en-US"/>
      <w14:ligatures w14:val="standard"/>
    </w:rPr>
  </w:style>
  <w:style w:type="character" w:customStyle="1" w:styleId="TableCaptionChar">
    <w:name w:val="TableCaption Char"/>
    <w:basedOn w:val="DefaultParagraphFont"/>
    <w:link w:val="TableCaption"/>
    <w:rsid w:val="008E0951"/>
    <w:rPr>
      <w:rFonts w:ascii="Linux Libertine" w:eastAsiaTheme="minorEastAsia" w:hAnsi="Linux Libertine" w:cs="Linux Biolinum"/>
      <w:sz w:val="18"/>
      <w:szCs w:val="22"/>
      <w:lang w:val="en-US" w:eastAsia="en-US"/>
      <w14:ligatures w14:val="standard"/>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1872C7"/>
    <w:pPr>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41998848">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1/relationships/people" Target="people.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1EE0055-7971-4CAE-AA9B-94FC91CF4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985</TotalTime>
  <Pages>5</Pages>
  <Words>1600</Words>
  <Characters>9318</Characters>
  <Application>Microsoft Office Word</Application>
  <DocSecurity>0</DocSecurity>
  <Lines>77</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10897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Aneek Barman Roy</cp:lastModifiedBy>
  <cp:revision>18</cp:revision>
  <cp:lastPrinted>2017-04-24T07:13:00Z</cp:lastPrinted>
  <dcterms:created xsi:type="dcterms:W3CDTF">2018-10-26T15:10:00Z</dcterms:created>
  <dcterms:modified xsi:type="dcterms:W3CDTF">2018-10-28T21:01:00Z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