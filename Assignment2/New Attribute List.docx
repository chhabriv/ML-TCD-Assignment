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3BCA" w:rsidRPr="00961707" w:rsidTr="00CB2A4A">
        <w:trPr>
          <w:trHeight w:val="530"/>
        </w:trPr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0E3BCA" w:rsidRPr="00961707" w:rsidTr="00603A8C">
        <w:trPr>
          <w:trHeight w:val="512"/>
        </w:trPr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Name of the app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0E3BCA" w:rsidRPr="00961707" w:rsidTr="00603A8C"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The category to which the app belongs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0E3BCA" w:rsidRPr="00961707" w:rsidTr="00603A8C"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 xml:space="preserve">Mean ratings given to the app 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0E3BCA" w:rsidRPr="00961707" w:rsidTr="00603A8C">
        <w:trPr>
          <w:trHeight w:val="530"/>
        </w:trPr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Reviews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Number of reviews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0E3BCA" w:rsidRPr="00961707" w:rsidTr="00603A8C">
        <w:trPr>
          <w:trHeight w:val="530"/>
        </w:trPr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Size of the app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0E3BCA" w:rsidRPr="00961707" w:rsidTr="00603A8C">
        <w:trPr>
          <w:trHeight w:val="530"/>
        </w:trPr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Installs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Number of installations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0E3BCA" w:rsidRPr="00961707" w:rsidTr="00603A8C">
        <w:trPr>
          <w:trHeight w:val="530"/>
        </w:trPr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Type of pricing</w:t>
            </w:r>
          </w:p>
        </w:tc>
        <w:tc>
          <w:tcPr>
            <w:tcW w:w="2338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0E3BCA" w:rsidRPr="00961707" w:rsidTr="00603A8C">
        <w:trPr>
          <w:trHeight w:val="530"/>
        </w:trPr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Price value of  the app</w:t>
            </w:r>
          </w:p>
        </w:tc>
        <w:tc>
          <w:tcPr>
            <w:tcW w:w="2338" w:type="dxa"/>
          </w:tcPr>
          <w:p w:rsidR="000E3BCA" w:rsidRPr="00961707" w:rsidRDefault="007A345C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0E3BCA" w:rsidRPr="00961707" w:rsidTr="00603A8C"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Content Rating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Rating of the app content</w:t>
            </w:r>
          </w:p>
        </w:tc>
        <w:tc>
          <w:tcPr>
            <w:tcW w:w="2338" w:type="dxa"/>
          </w:tcPr>
          <w:p w:rsidR="000E3BCA" w:rsidRDefault="007A345C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  <w:p w:rsidR="007A345C" w:rsidRPr="00961707" w:rsidRDefault="007A345C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BCA" w:rsidRPr="00961707" w:rsidTr="00603A8C"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Genres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Genre to which the app belong</w:t>
            </w:r>
          </w:p>
        </w:tc>
        <w:tc>
          <w:tcPr>
            <w:tcW w:w="2338" w:type="dxa"/>
          </w:tcPr>
          <w:p w:rsidR="000E3BCA" w:rsidRPr="00961707" w:rsidRDefault="007A345C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0E3BCA" w:rsidRPr="00961707" w:rsidTr="00603A8C"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Last date when the app was updated</w:t>
            </w:r>
          </w:p>
        </w:tc>
        <w:tc>
          <w:tcPr>
            <w:tcW w:w="2338" w:type="dxa"/>
          </w:tcPr>
          <w:p w:rsidR="000E3BCA" w:rsidRPr="00961707" w:rsidRDefault="007A345C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E3BCA" w:rsidRPr="00961707" w:rsidTr="00603A8C"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proofErr w:type="spellStart"/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proofErr w:type="spellEnd"/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Current version of the app</w:t>
            </w:r>
          </w:p>
        </w:tc>
        <w:tc>
          <w:tcPr>
            <w:tcW w:w="2338" w:type="dxa"/>
          </w:tcPr>
          <w:p w:rsidR="000E3BCA" w:rsidRPr="00961707" w:rsidRDefault="007A345C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0E3BCA" w:rsidRPr="00961707" w:rsidTr="00603A8C"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:rsidR="000E3BCA" w:rsidRPr="00961707" w:rsidRDefault="000E3BCA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 xml:space="preserve">Android </w:t>
            </w:r>
            <w:proofErr w:type="spellStart"/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proofErr w:type="spellEnd"/>
          </w:p>
        </w:tc>
        <w:tc>
          <w:tcPr>
            <w:tcW w:w="2338" w:type="dxa"/>
          </w:tcPr>
          <w:p w:rsidR="000E3BCA" w:rsidRPr="00961707" w:rsidRDefault="000E3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Minimum android version requirement(s)</w:t>
            </w:r>
          </w:p>
        </w:tc>
        <w:tc>
          <w:tcPr>
            <w:tcW w:w="2338" w:type="dxa"/>
          </w:tcPr>
          <w:p w:rsidR="000E3BCA" w:rsidRPr="00961707" w:rsidRDefault="007A345C" w:rsidP="00CB2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</w:tr>
    </w:tbl>
    <w:p w:rsidR="005A591B" w:rsidRPr="00961707" w:rsidRDefault="005A59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591B" w:rsidRPr="0096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40"/>
    <w:rsid w:val="000E3BCA"/>
    <w:rsid w:val="00141D40"/>
    <w:rsid w:val="005A591B"/>
    <w:rsid w:val="007A345C"/>
    <w:rsid w:val="00961707"/>
    <w:rsid w:val="00CB2A4A"/>
    <w:rsid w:val="00D1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2A3B"/>
  <w15:chartTrackingRefBased/>
  <w15:docId w15:val="{EF7C7978-08CB-4B57-A925-A773C642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37836CB4</Template>
  <TotalTime>59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Barman Roy</dc:creator>
  <cp:keywords/>
  <dc:description/>
  <cp:lastModifiedBy>Aneek Barman Roy</cp:lastModifiedBy>
  <cp:revision>6</cp:revision>
  <dcterms:created xsi:type="dcterms:W3CDTF">2018-12-18T00:26:00Z</dcterms:created>
  <dcterms:modified xsi:type="dcterms:W3CDTF">2018-12-18T16:19:00Z</dcterms:modified>
</cp:coreProperties>
</file>