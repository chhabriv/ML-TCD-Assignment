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289D" w14:textId="68B5647C"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FD70C5" w:rsidRPr="00DA3554">
        <w:rPr>
          <w:rFonts w:asciiTheme="minorHAnsi" w:hAnsiTheme="minorHAnsi" w:cstheme="minorHAnsi"/>
          <w:sz w:val="18"/>
          <w:szCs w:val="18"/>
        </w:rPr>
        <w:t>1</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35"/>
        <w:gridCol w:w="1170"/>
        <w:gridCol w:w="1530"/>
        <w:gridCol w:w="4172"/>
        <w:gridCol w:w="1043"/>
      </w:tblGrid>
      <w:tr w:rsidR="003D52A7" w:rsidRPr="00DA3554" w14:paraId="712C214C" w14:textId="77777777" w:rsidTr="00760B4E">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172"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1043"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760B4E">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172"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421621EB" w:rsidR="00760B4E" w:rsidRPr="00DA3554" w:rsidRDefault="00760B4E" w:rsidP="002948B7">
            <w:pPr>
              <w:pStyle w:val="ListParagraph"/>
              <w:numPr>
                <w:ilvl w:val="0"/>
                <w:numId w:val="13"/>
              </w:numPr>
            </w:pPr>
            <w:r w:rsidRPr="00DA3554">
              <w:t>Implementation of Logistic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1043"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760B4E">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172"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41E3544" w:rsidR="00760B4E" w:rsidRPr="00DA3554" w:rsidRDefault="00760B4E" w:rsidP="002948B7">
            <w:pPr>
              <w:pStyle w:val="ListParagraph"/>
              <w:numPr>
                <w:ilvl w:val="0"/>
                <w:numId w:val="14"/>
              </w:numPr>
            </w:pPr>
            <w:r w:rsidRPr="00DA3554">
              <w:t>Implementation of Support Vector Classifier</w:t>
            </w:r>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1043"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760B4E">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172"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3E2486F4" w:rsidR="00760B4E" w:rsidRPr="00DA3554" w:rsidRDefault="00760B4E" w:rsidP="002948B7">
            <w:pPr>
              <w:pStyle w:val="ListParagraph"/>
              <w:numPr>
                <w:ilvl w:val="0"/>
                <w:numId w:val="15"/>
              </w:numPr>
            </w:pPr>
            <w:r w:rsidRPr="00DA3554">
              <w:t>Implementation of Random Forest Classifier</w:t>
            </w:r>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1043"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27A23A27"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r w:rsidR="003F0A49">
        <w:rPr>
          <w:rFonts w:asciiTheme="minorHAnsi" w:hAnsiTheme="minorHAnsi" w:cstheme="minorHAnsi"/>
        </w:rPr>
        <w:t>1000</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76D3B3C1" w:rsidR="00FD70C5" w:rsidRPr="00DA3554" w:rsidRDefault="00910C6A" w:rsidP="00DA3554">
      <w:pPr>
        <w:pStyle w:val="Titledocument"/>
        <w:rPr>
          <w14:ligatures w14:val="standard"/>
        </w:rPr>
      </w:pPr>
      <w:r>
        <w:rPr>
          <w14:ligatures w14:val="standard"/>
        </w:rPr>
        <w:pict w14:anchorId="71D81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5pt;height:222.9pt" o:bordertopcolor="this" o:borderleftcolor="this" o:borderbottomcolor="this" o:borderrightcolor="this">
            <v:imagedata r:id="rId11" o:title="Commits"/>
            <w10:bordertop type="single" width="2"/>
            <w10:borderleft type="single" width="2"/>
            <w10:borderbottom type="single" width="2"/>
            <w10:borderright type="single" width="2"/>
          </v:shape>
        </w:pict>
      </w: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2"/>
          <w:footerReference w:type="default" r:id="rId13"/>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7F245CEE"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 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The dataset chosen for our analysis is a subset of the largest movie </w:t>
      </w:r>
      <w:r w:rsidR="00910C6A">
        <w:rPr>
          <w:rFonts w:eastAsiaTheme="minorHAnsi" w:cstheme="minorBidi"/>
          <w:b w:val="0"/>
          <w:bCs w:val="0"/>
          <w:caps w:val="0"/>
          <w:sz w:val="18"/>
          <w:szCs w:val="22"/>
        </w:rPr>
        <w:t xml:space="preserve">ratings </w:t>
      </w:r>
      <w:r w:rsidRPr="00610311">
        <w:rPr>
          <w:rFonts w:eastAsiaTheme="minorHAnsi" w:cstheme="minorBidi"/>
          <w:b w:val="0"/>
          <w:bCs w:val="0"/>
          <w:caps w:val="0"/>
          <w:sz w:val="18"/>
          <w:szCs w:val="22"/>
        </w:rPr>
        <w:t xml:space="preserve">database publicly available on the internet, IMDb </w:t>
      </w:r>
      <w:sdt>
        <w:sdtPr>
          <w:rPr>
            <w:rFonts w:eastAsiaTheme="minorHAnsi" w:cstheme="minorBidi"/>
            <w:b w:val="0"/>
            <w:bCs w:val="0"/>
            <w:caps w:val="0"/>
            <w:sz w:val="18"/>
            <w:szCs w:val="22"/>
          </w:rPr>
          <w:id w:val="-2080124860"/>
          <w:citation/>
        </w:sdtPr>
        <w:sdtContent>
          <w:r w:rsidRPr="00466A81">
            <w:rPr>
              <w:rFonts w:eastAsiaTheme="minorHAnsi" w:cstheme="minorBidi"/>
              <w:b w:val="0"/>
              <w:bCs w:val="0"/>
              <w:caps w:val="0"/>
              <w:sz w:val="18"/>
              <w:szCs w:val="22"/>
            </w:rPr>
            <w:fldChar w:fldCharType="begin"/>
          </w:r>
          <w:r w:rsidR="008672A4" w:rsidRPr="00466A81">
            <w:rPr>
              <w:rFonts w:eastAsiaTheme="minorHAnsi" w:cstheme="minorBidi"/>
              <w:b w:val="0"/>
              <w:bCs w:val="0"/>
              <w:caps w:val="0"/>
              <w:sz w:val="18"/>
              <w:szCs w:val="22"/>
            </w:rPr>
            <w:instrText xml:space="preserve">CITATION hsu-shen-2014-lncs-8818---predicting-movies-user-ratings-with-imdb-attributes \l 6153 </w:instrText>
          </w:r>
          <w:r w:rsidRPr="00466A81">
            <w:rPr>
              <w:rFonts w:eastAsiaTheme="minorHAnsi" w:cstheme="minorBidi"/>
              <w:b w:val="0"/>
              <w:bCs w:val="0"/>
              <w:caps w:val="0"/>
              <w:sz w:val="18"/>
              <w:szCs w:val="22"/>
            </w:rPr>
            <w:fldChar w:fldCharType="separate"/>
          </w:r>
          <w:r w:rsidR="00A15E36" w:rsidRPr="00466A81">
            <w:rPr>
              <w:rFonts w:eastAsiaTheme="minorHAnsi" w:cstheme="minorBidi"/>
              <w:b w:val="0"/>
              <w:noProof/>
              <w:sz w:val="18"/>
              <w:szCs w:val="22"/>
            </w:rPr>
            <w:t>[1]</w:t>
          </w:r>
          <w:r w:rsidRPr="00466A81">
            <w:rPr>
              <w:rFonts w:eastAsiaTheme="minorHAnsi" w:cstheme="minorBidi"/>
              <w:b w:val="0"/>
              <w:bCs w:val="0"/>
              <w:caps w:val="0"/>
              <w:sz w:val="18"/>
              <w:szCs w:val="22"/>
            </w:rPr>
            <w:fldChar w:fldCharType="end"/>
          </w:r>
        </w:sdtContent>
      </w:sdt>
      <w:r w:rsidRPr="008672A4">
        <w:rPr>
          <w:rFonts w:eastAsiaTheme="minorHAnsi" w:cstheme="minorBidi"/>
          <w:b w:val="0"/>
          <w:bCs w:val="0"/>
          <w:caps w:val="0"/>
          <w:sz w:val="18"/>
          <w:szCs w:val="22"/>
        </w:rPr>
        <w:t>.</w:t>
      </w:r>
      <w:r w:rsidRPr="00610311">
        <w:rPr>
          <w:rFonts w:eastAsiaTheme="minorHAnsi" w:cstheme="minorBidi"/>
          <w:b w:val="0"/>
          <w:bCs w:val="0"/>
          <w:caps w:val="0"/>
          <w:sz w:val="18"/>
          <w:szCs w:val="22"/>
        </w:rPr>
        <w:t xml:space="preserve"> The learning objective of the model was to predict the categorical rating of a movie among 5 bins: poor, average, good, very good, excellent. The results indicated that an algorithm that performed better on an unpruned dataset also performed better on a pruned dataset.</w:t>
      </w:r>
    </w:p>
    <w:p w14:paraId="1BD9169F" w14:textId="08508A79" w:rsidR="00610311" w:rsidRPr="00610311" w:rsidRDefault="00610311" w:rsidP="008239E0">
      <w:pPr>
        <w:ind w:firstLine="0"/>
        <w:rPr>
          <w:b/>
          <w:i/>
        </w:rPr>
      </w:pPr>
      <w:r w:rsidRPr="00610311">
        <w:rPr>
          <w:b/>
          <w:i/>
        </w:rPr>
        <w:t>Keywords</w:t>
      </w:r>
      <w:r>
        <w:t>:</w:t>
      </w:r>
      <w:r w:rsidRPr="00610311">
        <w:t xml:space="preserve"> </w:t>
      </w:r>
      <w:r>
        <w:t xml:space="preserve">movie rating, IMDb, </w:t>
      </w:r>
      <w:r w:rsidR="00854980">
        <w:t>data pruning</w:t>
      </w:r>
    </w:p>
    <w:p w14:paraId="70A8E446" w14:textId="60A92C97" w:rsidR="005C62DE" w:rsidRPr="00A62B50" w:rsidRDefault="00ED6498" w:rsidP="005C62DE">
      <w:pPr>
        <w:pStyle w:val="Heading1"/>
      </w:pPr>
      <w:r>
        <w:t>Introduction</w:t>
      </w:r>
    </w:p>
    <w:p w14:paraId="3EC86470" w14:textId="6C73763D" w:rsidR="00B66270" w:rsidRDefault="008239E0" w:rsidP="00036DD7">
      <w:pPr>
        <w:ind w:firstLine="0"/>
      </w:pPr>
      <w:r w:rsidRPr="008239E0">
        <w:t xml:space="preserve">A fine line separates cleaning and pruning of a dataset. Cleaning mostly is a preprocessing step that involves removing unrequired data, data imputation, standardizing or normalizing the feature ranges and converting categorical values to numbers </w:t>
      </w:r>
      <w:sdt>
        <w:sdtPr>
          <w:id w:val="994994395"/>
          <w:citation/>
        </w:sdtPr>
        <w:sdtContent>
          <w:r w:rsidRPr="008239E0">
            <w:fldChar w:fldCharType="begin"/>
          </w:r>
          <w:r w:rsidRPr="008239E0">
            <w:instrText xml:space="preserve"> CITATION data-cleaning-101-–-towards-data-science \l 6153 </w:instrText>
          </w:r>
          <w:r w:rsidRPr="008239E0">
            <w:fldChar w:fldCharType="separate"/>
          </w:r>
          <w:r w:rsidR="00A15E36" w:rsidRPr="00A15E36">
            <w:rPr>
              <w:noProof/>
            </w:rPr>
            <w:t>[2]</w:t>
          </w:r>
          <w:r w:rsidRPr="008239E0">
            <w:fldChar w:fldCharType="end"/>
          </w:r>
        </w:sdtContent>
      </w:sdt>
      <w:sdt>
        <w:sdtPr>
          <w:id w:val="1718078625"/>
          <w:citation/>
        </w:sdtPr>
        <w:sdtContent>
          <w:r w:rsidRPr="008239E0">
            <w:fldChar w:fldCharType="begin"/>
          </w:r>
          <w:r w:rsidRPr="008239E0">
            <w:instrText xml:space="preserve"> CITATION how-to-one-hot-encode-sequence-data-in-python \l 6153 </w:instrText>
          </w:r>
          <w:r w:rsidRPr="008239E0">
            <w:fldChar w:fldCharType="separate"/>
          </w:r>
          <w:r w:rsidR="00A15E36">
            <w:rPr>
              <w:noProof/>
            </w:rPr>
            <w:t xml:space="preserve"> </w:t>
          </w:r>
          <w:r w:rsidR="00A15E36" w:rsidRPr="00A15E36">
            <w:rPr>
              <w:noProof/>
            </w:rPr>
            <w:t>[3]</w:t>
          </w:r>
          <w:r w:rsidRPr="008239E0">
            <w:fldChar w:fldCharType="end"/>
          </w:r>
        </w:sdtContent>
      </w:sdt>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bookmarkStart w:id="0" w:name="_GoBack"/>
      <w:bookmarkEnd w:id="0"/>
    </w:p>
    <w:p w14:paraId="09260216" w14:textId="27717F4D" w:rsidR="00B66270" w:rsidRPr="00A62B50" w:rsidRDefault="008239E0" w:rsidP="007409A9">
      <w:pPr>
        <w:pStyle w:val="Heading1"/>
        <w:spacing w:before="120"/>
      </w:pPr>
      <w:r>
        <w:t>RELATED WORK</w:t>
      </w:r>
    </w:p>
    <w:p w14:paraId="6F14876F" w14:textId="577C9768"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AdaBoost algorithms </w:t>
      </w:r>
      <w:sdt>
        <w:sdtPr>
          <w:id w:val="-2117201105"/>
          <w:citation/>
        </w:sdtPr>
        <w:sdtContent>
          <w:r w:rsidRPr="008239E0">
            <w:fldChar w:fldCharType="begin"/>
          </w:r>
          <w:r w:rsidRPr="008239E0">
            <w:instrText xml:space="preserve"> CITATION angelova-abu-mostafa-2005-pruning-training-sets-for-learning-of-object-categories \l 6153 </w:instrText>
          </w:r>
          <w:r w:rsidRPr="008239E0">
            <w:fldChar w:fldCharType="separate"/>
          </w:r>
          <w:r w:rsidR="00A15E36" w:rsidRPr="00A15E36">
            <w:rPr>
              <w:noProof/>
            </w:rPr>
            <w:t>[4]</w:t>
          </w:r>
          <w:r w:rsidRPr="008239E0">
            <w:fldChar w:fldCharType="end"/>
          </w:r>
        </w:sdtContent>
      </w:sdt>
      <w:r w:rsidRPr="008239E0">
        <w:t>. Removal of certain portions of the dataset is determined to be worthwhile and said to affect the performance of</w:t>
      </w:r>
      <w:r w:rsidR="00910C6A">
        <w:t xml:space="preserve"> machine learning algorithms </w:t>
      </w:r>
      <w:sdt>
        <w:sdtPr>
          <w:id w:val="-322038280"/>
          <w:citation/>
        </w:sdtPr>
        <w:sdtContent>
          <w:r w:rsidR="00910C6A">
            <w:fldChar w:fldCharType="begin"/>
          </w:r>
          <w:r w:rsidR="00910C6A">
            <w:rPr>
              <w:lang w:val="en-IN"/>
            </w:rPr>
            <w:instrText xml:space="preserve"> CITATION angelova-abu-mostafa-2005-pruning-training-sets-for-learning-of-object-categories \l 16393 </w:instrText>
          </w:r>
          <w:r w:rsidR="00910C6A">
            <w:fldChar w:fldCharType="separate"/>
          </w:r>
          <w:r w:rsidR="00910C6A" w:rsidRPr="00910C6A">
            <w:rPr>
              <w:noProof/>
              <w:lang w:val="en-IN"/>
            </w:rPr>
            <w:t>[4]</w:t>
          </w:r>
          <w:r w:rsidR="00910C6A">
            <w:fldChar w:fldCharType="end"/>
          </w:r>
        </w:sdtContent>
      </w:sdt>
      <w:r w:rsidRPr="008239E0">
        <w:t xml:space="preserve">. </w:t>
      </w:r>
    </w:p>
    <w:p w14:paraId="019CAC1B" w14:textId="2197B98C" w:rsidR="008239E0" w:rsidRPr="008239E0" w:rsidRDefault="008239E0" w:rsidP="008239E0">
      <w:pPr>
        <w:ind w:firstLine="0"/>
      </w:pPr>
      <w:r w:rsidRPr="008239E0">
        <w:t xml:space="preserve">A mathematical model was proposed to predict the success of upcoming movies based on correlation of factors affecting the success of a movie </w:t>
      </w:r>
      <w:sdt>
        <w:sdtPr>
          <w:id w:val="-718434652"/>
          <w:citation/>
        </w:sdtPr>
        <w:sdtContent>
          <w:r w:rsidRPr="008239E0">
            <w:fldChar w:fldCharType="begin"/>
          </w:r>
          <w:r w:rsidRPr="008239E0">
            <w:instrText xml:space="preserve"> CITATION ahmad-duraisamy-2017-movie-success-prediction-using-data-mining \l 6153 </w:instrText>
          </w:r>
          <w:r w:rsidRPr="008239E0">
            <w:fldChar w:fldCharType="separate"/>
          </w:r>
          <w:r w:rsidR="00A15E36" w:rsidRPr="00A15E36">
            <w:rPr>
              <w:noProof/>
            </w:rPr>
            <w:t>[5]</w:t>
          </w:r>
          <w:r w:rsidRPr="008239E0">
            <w:fldChar w:fldCharType="end"/>
          </w:r>
        </w:sdtContent>
      </w:sdt>
      <w:r w:rsidRPr="008239E0">
        <w:t>.</w:t>
      </w:r>
    </w:p>
    <w:p w14:paraId="7283482B" w14:textId="1AAFCE49" w:rsidR="008239E0" w:rsidRPr="008239E0" w:rsidRDefault="008239E0" w:rsidP="008239E0">
      <w:pPr>
        <w:ind w:firstLine="0"/>
      </w:pPr>
      <w:r w:rsidRPr="008239E0">
        <w:t xml:space="preserve">Automatic rating prediction was proposed in 2011 using the IMDb dataset, however the results were inferior to baseline which was attributed to the dataset lacking diversity in terms of user rating </w:t>
      </w:r>
      <w:sdt>
        <w:sdtPr>
          <w:id w:val="571001843"/>
          <w:citation/>
        </w:sdtPr>
        <w:sdtContent>
          <w:r w:rsidRPr="008239E0">
            <w:fldChar w:fldCharType="begin"/>
          </w:r>
          <w:r w:rsidRPr="008239E0">
            <w:instrText xml:space="preserve"> CITATION biljanović-croatian-society-for-information-and-communication-technology-2011-mipro-2011-:-34th-international-convention-on-information-and-communication-technology,-electronics-and-microelectronics-:-may-23-27,-2011,-opatija,-croatia-:-proceedings \l 61 </w:instrText>
          </w:r>
          <w:r w:rsidRPr="008239E0">
            <w:fldChar w:fldCharType="separate"/>
          </w:r>
          <w:r w:rsidR="00A15E36" w:rsidRPr="00A15E36">
            <w:rPr>
              <w:noProof/>
            </w:rPr>
            <w:t>[6]</w:t>
          </w:r>
          <w:r w:rsidRPr="008239E0">
            <w:fldChar w:fldCharType="end"/>
          </w:r>
        </w:sdtContent>
      </w:sdt>
      <w:r w:rsidRPr="008239E0">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6B92B189" w:rsidR="00B66270" w:rsidRDefault="00B66270" w:rsidP="00036DD7">
      <w:pPr>
        <w:ind w:firstLine="0"/>
      </w:pPr>
      <w:r>
        <w:t>The datas</w:t>
      </w:r>
      <w:r w:rsidR="00A10DA2">
        <w:t xml:space="preserve">et </w:t>
      </w:r>
      <w:r w:rsidR="008672A4">
        <w:t>chosen</w:t>
      </w:r>
      <w:r w:rsidR="00A10DA2">
        <w:t xml:space="preserve"> </w:t>
      </w:r>
      <w:r w:rsidR="008672A4">
        <w:t>is from the largest publicly available</w:t>
      </w:r>
      <w:r w:rsidR="00A10DA2">
        <w:t xml:space="preserve"> </w:t>
      </w:r>
      <w:r w:rsidR="008672A4">
        <w:t xml:space="preserve">movie rating database, IMDb </w:t>
      </w:r>
      <w:sdt>
        <w:sdtPr>
          <w:id w:val="-447854917"/>
          <w:citation/>
        </w:sdtPr>
        <w:sdtContent>
          <w:r w:rsidR="008672A4">
            <w:fldChar w:fldCharType="begin"/>
          </w:r>
          <w:r w:rsidR="008672A4">
            <w:rPr>
              <w:lang w:val="en-IE"/>
            </w:rPr>
            <w:instrText xml:space="preserve"> CITATION hsu-shen-2014-lncs-8818---predicting-movies-user-ratings-with-imdb-attributes \l 6153 </w:instrText>
          </w:r>
          <w:r w:rsidR="008672A4">
            <w:fldChar w:fldCharType="separate"/>
          </w:r>
          <w:r w:rsidR="00A15E36" w:rsidRPr="00A15E36">
            <w:rPr>
              <w:noProof/>
              <w:lang w:val="en-IE"/>
            </w:rPr>
            <w:t>[1]</w:t>
          </w:r>
          <w:r w:rsidR="008672A4">
            <w:fldChar w:fldCharType="end"/>
          </w:r>
        </w:sdtContent>
      </w:sdt>
      <w:r w:rsidR="00A10DA2">
        <w:t xml:space="preserve">. It </w:t>
      </w:r>
      <w:r w:rsidR="008672A4">
        <w:t>contains</w:t>
      </w:r>
      <w:r w:rsidR="00A10DA2">
        <w:t xml:space="preserve"> </w:t>
      </w:r>
      <w:r w:rsidR="00196D7A">
        <w:t>5,043</w:t>
      </w:r>
      <w:r w:rsidR="00A10DA2">
        <w:t xml:space="preserve"> </w:t>
      </w:r>
      <w:r w:rsidR="008672A4">
        <w:t>movies</w:t>
      </w:r>
      <w:r w:rsidR="00A10DA2">
        <w:t xml:space="preserve"> with 28 attributes,</w:t>
      </w:r>
      <w:r w:rsidR="00557959">
        <w:t xml:space="preserve"> with</w:t>
      </w:r>
      <w:r w:rsidR="00A10DA2">
        <w:t xml:space="preserve"> </w:t>
      </w:r>
      <w:r w:rsidR="00B421D0">
        <w:t>IMDb score</w:t>
      </w:r>
      <w:r w:rsidR="00557959">
        <w:t xml:space="preserve"> indicating the movie ratings on a scale of 1-10.</w:t>
      </w:r>
      <w:r>
        <w:t xml:space="preserve"> </w:t>
      </w:r>
      <w:r w:rsidR="001D2A6A">
        <w:t xml:space="preserve">The </w:t>
      </w:r>
      <w:r w:rsidR="00557959">
        <w:t xml:space="preserve">histogram in </w:t>
      </w:r>
      <w:r w:rsidR="00557959" w:rsidRPr="00845A83">
        <w:rPr>
          <w:color w:val="0000FF"/>
        </w:rPr>
        <w:fldChar w:fldCharType="begin"/>
      </w:r>
      <w:r w:rsidR="00557959" w:rsidRPr="00845A83">
        <w:rPr>
          <w:color w:val="0000FF"/>
        </w:rPr>
        <w:instrText xml:space="preserve"> REF _Ref528527214 \h </w:instrText>
      </w:r>
      <w:r w:rsidR="00556A4D" w:rsidRPr="00845A83">
        <w:rPr>
          <w:color w:val="0000FF"/>
        </w:rPr>
        <w:instrText xml:space="preserve"> \* MERGEFORMAT </w:instrText>
      </w:r>
      <w:r w:rsidR="00557959" w:rsidRPr="00845A83">
        <w:rPr>
          <w:color w:val="0000FF"/>
        </w:rPr>
      </w:r>
      <w:r w:rsidR="00557959" w:rsidRPr="00845A83">
        <w:rPr>
          <w:color w:val="0000FF"/>
        </w:rPr>
        <w:fldChar w:fldCharType="separate"/>
      </w:r>
      <w:r w:rsidR="00BD18C1" w:rsidRPr="00BD18C1">
        <w:rPr>
          <w:color w:val="0000FF"/>
        </w:rPr>
        <w:t xml:space="preserve">Figure </w:t>
      </w:r>
      <w:r w:rsidR="00BD18C1" w:rsidRPr="00BD18C1">
        <w:rPr>
          <w:noProof/>
          <w:color w:val="0000FF"/>
        </w:rPr>
        <w:t>1</w:t>
      </w:r>
      <w:r w:rsidR="00557959" w:rsidRPr="00845A83">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672A4">
        <w:t>IMDb</w:t>
      </w:r>
      <w:r w:rsidR="00557959">
        <w:t xml:space="preserve"> score indicating the rating</w:t>
      </w:r>
      <w:r w:rsidR="001D2A6A">
        <w:t xml:space="preserve"> </w:t>
      </w:r>
      <w:r w:rsidR="00B421D0">
        <w:t xml:space="preserve">between 6 and </w:t>
      </w:r>
      <w:r w:rsidR="00F203EB">
        <w:t>7</w:t>
      </w:r>
      <w:r w:rsidR="001D2A6A">
        <w:t xml:space="preserve"> </w:t>
      </w:r>
      <w:r w:rsidR="00F203EB">
        <w:t xml:space="preserve">to be </w:t>
      </w:r>
      <w:r w:rsidR="00557959">
        <w:t>the highest.</w:t>
      </w:r>
    </w:p>
    <w:p w14:paraId="286DA8DB" w14:textId="1DCEAEBD" w:rsidR="00A10DA2" w:rsidRDefault="00940C74" w:rsidP="00A10DA2">
      <w:pPr>
        <w:keepNext/>
        <w:spacing w:before="240"/>
        <w:ind w:firstLine="0"/>
      </w:pPr>
      <w:r>
        <w:rPr>
          <w:noProof/>
        </w:rPr>
        <w:drawing>
          <wp:inline distT="0" distB="0" distL="0" distR="0" wp14:anchorId="1D123C23" wp14:editId="7C39FB3A">
            <wp:extent cx="30480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db 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1685925"/>
                    </a:xfrm>
                    <a:prstGeom prst="rect">
                      <a:avLst/>
                    </a:prstGeom>
                  </pic:spPr>
                </pic:pic>
              </a:graphicData>
            </a:graphic>
          </wp:inline>
        </w:drawing>
      </w:r>
    </w:p>
    <w:p w14:paraId="33AC7F41" w14:textId="69EE5F4B" w:rsidR="00A10DA2" w:rsidRPr="00B66270" w:rsidRDefault="00557959" w:rsidP="00164A4B">
      <w:pPr>
        <w:pStyle w:val="Caption"/>
      </w:pPr>
      <w:bookmarkStart w:id="1" w:name="_Ref528527214"/>
      <w:r>
        <w:t xml:space="preserve">Figure </w:t>
      </w:r>
      <w:r>
        <w:fldChar w:fldCharType="begin"/>
      </w:r>
      <w:r>
        <w:instrText xml:space="preserve"> SEQ Figure \* ARABIC </w:instrText>
      </w:r>
      <w:r>
        <w:fldChar w:fldCharType="separate"/>
      </w:r>
      <w:r w:rsidR="00BD18C1">
        <w:rPr>
          <w:noProof/>
        </w:rPr>
        <w:t>1</w:t>
      </w:r>
      <w:r>
        <w:fldChar w:fldCharType="end"/>
      </w:r>
      <w:bookmarkEnd w:id="1"/>
      <w:r w:rsidR="00A10DA2" w:rsidRPr="001872C7">
        <w:t xml:space="preserve">: </w:t>
      </w:r>
      <w:r>
        <w:t>Frequency of IMDb</w:t>
      </w:r>
      <w:r w:rsidR="00940C74">
        <w:t xml:space="preserve"> S</w:t>
      </w:r>
      <w:r w:rsidR="00A10DA2">
        <w:t xml:space="preserve">core </w:t>
      </w:r>
      <w:r w:rsidR="00940C74">
        <w:t>of raw dataset</w:t>
      </w:r>
    </w:p>
    <w:p w14:paraId="6C37DF45" w14:textId="6CCF4BB5" w:rsidR="00040AE8" w:rsidRPr="00A62B50" w:rsidRDefault="0071400D" w:rsidP="005C62DE">
      <w:pPr>
        <w:pStyle w:val="Heading2"/>
      </w:pPr>
      <w:r>
        <w:t>Pre-processing</w:t>
      </w:r>
    </w:p>
    <w:p w14:paraId="616ED724" w14:textId="35C94EB7" w:rsidR="00A02B8A" w:rsidRDefault="002A4B91" w:rsidP="00036DD7">
      <w:pPr>
        <w:ind w:firstLine="0"/>
      </w:pPr>
      <w:r>
        <w:t xml:space="preserve">IMDb ratings have continuous values in the range 1-10. The ratings were categorized into 5 classes: </w:t>
      </w:r>
      <w:r w:rsidRPr="00036DD7">
        <w:t>poor, average, good, very good,</w:t>
      </w:r>
      <w:r>
        <w:rPr>
          <w:bCs/>
        </w:rPr>
        <w:t xml:space="preserve"> excellent based on the bins </w:t>
      </w:r>
      <w:r w:rsidRPr="002A4B91">
        <w:rPr>
          <w:bCs/>
        </w:rPr>
        <w:t>[0,</w:t>
      </w:r>
      <w:r>
        <w:rPr>
          <w:bCs/>
        </w:rPr>
        <w:t xml:space="preserve"> </w:t>
      </w:r>
      <w:r w:rsidRPr="002A4B91">
        <w:rPr>
          <w:bCs/>
        </w:rPr>
        <w:t>7,</w:t>
      </w:r>
      <w:r>
        <w:rPr>
          <w:bCs/>
        </w:rPr>
        <w:t xml:space="preserve"> </w:t>
      </w:r>
      <w:r w:rsidRPr="002A4B91">
        <w:rPr>
          <w:bCs/>
        </w:rPr>
        <w:t>8,</w:t>
      </w:r>
      <w:r>
        <w:rPr>
          <w:bCs/>
        </w:rPr>
        <w:t xml:space="preserve"> </w:t>
      </w:r>
      <w:r w:rsidRPr="002A4B91">
        <w:rPr>
          <w:bCs/>
        </w:rPr>
        <w:t>8.5,</w:t>
      </w:r>
      <w:r>
        <w:rPr>
          <w:bCs/>
        </w:rPr>
        <w:t xml:space="preserve"> </w:t>
      </w:r>
      <w:r w:rsidRPr="002A4B91">
        <w:rPr>
          <w:bCs/>
        </w:rPr>
        <w:t>9,</w:t>
      </w:r>
      <w:r>
        <w:rPr>
          <w:bCs/>
        </w:rPr>
        <w:t xml:space="preserve"> 10</w:t>
      </w:r>
      <w:r w:rsidRPr="002A4B91">
        <w:rPr>
          <w:bCs/>
        </w:rPr>
        <w:t>]</w:t>
      </w:r>
      <w:r>
        <w:rPr>
          <w:bCs/>
        </w:rPr>
        <w:t xml:space="preserve">. </w:t>
      </w:r>
      <w:r w:rsidR="00BA432A">
        <w:t>M</w:t>
      </w:r>
      <w:r w:rsidR="00940C74">
        <w:t xml:space="preserve">issing </w:t>
      </w:r>
      <w:r w:rsidR="00BA432A">
        <w:t>numeric data</w:t>
      </w:r>
      <w:r w:rsidR="00940C74">
        <w:t xml:space="preserve"> </w:t>
      </w:r>
      <w:r w:rsidR="00BA432A">
        <w:t>was</w:t>
      </w:r>
      <w:r w:rsidR="00940C74">
        <w:t xml:space="preserve"> </w:t>
      </w:r>
      <w:r w:rsidR="00BA432A">
        <w:t>imputed</w:t>
      </w:r>
      <w:r w:rsidR="00940C74">
        <w:t xml:space="preserve"> </w:t>
      </w:r>
      <w:r w:rsidR="00BA432A">
        <w:t>with</w:t>
      </w:r>
      <w:r w:rsidR="00940C74">
        <w:t xml:space="preserve"> </w:t>
      </w:r>
      <w:r w:rsidR="00BA432A">
        <w:t>the</w:t>
      </w:r>
      <w:r w:rsidR="00940C74">
        <w:t xml:space="preserve"> mean </w:t>
      </w:r>
      <w:r w:rsidR="00BA432A">
        <w:t xml:space="preserve">of the available </w:t>
      </w:r>
      <w:r w:rsidR="00940C74">
        <w:t>values</w:t>
      </w:r>
      <w:r w:rsidR="00BA432A">
        <w:t>,</w:t>
      </w:r>
      <w:r w:rsidR="00940C74">
        <w:t xml:space="preserve"> while the missing categorical data </w:t>
      </w:r>
      <w:r w:rsidR="00BA432A">
        <w:t>was imputed as</w:t>
      </w:r>
      <w:r w:rsidR="00940C74">
        <w:t xml:space="preserve"> a </w:t>
      </w:r>
      <w:r w:rsidR="00BA432A">
        <w:t>“Missing” category altogether. Duplicate tuple</w:t>
      </w:r>
      <w:r w:rsidR="00384DBF">
        <w:t>s</w:t>
      </w:r>
      <w:r w:rsidR="00BA432A">
        <w:t xml:space="preserve"> wer</w:t>
      </w:r>
      <w:r w:rsidR="00F203EB">
        <w:t>e</w:t>
      </w:r>
      <w:r w:rsidR="00BA432A">
        <w:t xml:space="preserve"> removed</w:t>
      </w:r>
      <w:r w:rsidR="00940C74">
        <w:t xml:space="preserve">. </w:t>
      </w:r>
      <w:r>
        <w:t>Categ</w:t>
      </w:r>
      <w:r w:rsidR="004326AC">
        <w:t>o</w:t>
      </w:r>
      <w:r>
        <w:t>rical</w:t>
      </w:r>
      <w:r w:rsidR="00BA432A">
        <w:t xml:space="preserve"> data was transformed to numbers using </w:t>
      </w:r>
      <w:proofErr w:type="spellStart"/>
      <w:r w:rsidR="00F203EB">
        <w:t>LabelEncoder</w:t>
      </w:r>
      <w:proofErr w:type="spellEnd"/>
      <w:r w:rsidR="00BA432A">
        <w:t xml:space="preserve"> and </w:t>
      </w:r>
      <w:proofErr w:type="spellStart"/>
      <w:r w:rsidR="00F203EB">
        <w:t>OneHotEncoder</w:t>
      </w:r>
      <w:proofErr w:type="spellEnd"/>
      <w:r w:rsidR="00F203EB">
        <w:t xml:space="preserve">. The feature data was standardized using </w:t>
      </w:r>
      <w:proofErr w:type="spellStart"/>
      <w:r w:rsidR="00F203EB">
        <w:t>StandardScaler</w:t>
      </w:r>
      <w:proofErr w:type="spellEnd"/>
      <w:r w:rsidR="00F203EB">
        <w:t xml:space="preserve">. The aforementioned utilities were used from </w:t>
      </w:r>
      <w:r w:rsidR="00BA432A">
        <w:t>the</w:t>
      </w:r>
      <w:r w:rsidR="00F203EB">
        <w:t xml:space="preserve"> </w:t>
      </w:r>
      <w:proofErr w:type="spellStart"/>
      <w:r w:rsidR="00F203EB">
        <w:t>s</w:t>
      </w:r>
      <w:r w:rsidR="00E54052">
        <w:t>cikit</w:t>
      </w:r>
      <w:proofErr w:type="spellEnd"/>
      <w:r w:rsidR="00E54052">
        <w:t xml:space="preserve">-learn library </w:t>
      </w:r>
      <w:sdt>
        <w:sdtPr>
          <w:id w:val="-2002885485"/>
          <w:citation/>
        </w:sdtPr>
        <w:sdtContent>
          <w:r w:rsidR="00F203EB">
            <w:fldChar w:fldCharType="begin"/>
          </w:r>
          <w:r w:rsidR="00F203EB">
            <w:rPr>
              <w:lang w:val="en-IE"/>
            </w:rPr>
            <w:instrText xml:space="preserve"> CITATION 4.3.-preprocessing-data-—-scikit-learn-0.20.0-documentation \l 6153 </w:instrText>
          </w:r>
          <w:r w:rsidR="00F203EB">
            <w:fldChar w:fldCharType="separate"/>
          </w:r>
          <w:r w:rsidR="00A15E36" w:rsidRPr="00A15E36">
            <w:rPr>
              <w:noProof/>
              <w:lang w:val="en-IE"/>
            </w:rPr>
            <w:t>[7]</w:t>
          </w:r>
          <w:r w:rsidR="00F203EB">
            <w:fldChar w:fldCharType="end"/>
          </w:r>
        </w:sdtContent>
      </w:sdt>
      <w:r w:rsidR="00F203EB">
        <w:t>.</w:t>
      </w:r>
      <w:r>
        <w:t xml:space="preserve">  </w:t>
      </w:r>
      <w:r w:rsidR="00740ECB" w:rsidRPr="00EE54D6">
        <w:rPr>
          <w:color w:val="0000FF"/>
        </w:rPr>
        <w:fldChar w:fldCharType="begin"/>
      </w:r>
      <w:r w:rsidR="00740ECB" w:rsidRPr="00EE54D6">
        <w:rPr>
          <w:color w:val="0000FF"/>
        </w:rPr>
        <w:instrText xml:space="preserve"> REF _Ref528543118 \h </w:instrText>
      </w:r>
      <w:r w:rsidR="00031C15">
        <w:rPr>
          <w:color w:val="0000FF"/>
        </w:rPr>
        <w:instrText xml:space="preserve"> \* MERGEFORMAT </w:instrText>
      </w:r>
      <w:r w:rsidR="00740ECB" w:rsidRPr="00EE54D6">
        <w:rPr>
          <w:color w:val="0000FF"/>
        </w:rPr>
      </w:r>
      <w:r w:rsidR="00740ECB" w:rsidRPr="00EE54D6">
        <w:rPr>
          <w:color w:val="0000FF"/>
        </w:rPr>
        <w:fldChar w:fldCharType="separate"/>
      </w:r>
      <w:r w:rsidR="00BD18C1" w:rsidRPr="00BD18C1">
        <w:rPr>
          <w:color w:val="0000FF"/>
        </w:rPr>
        <w:t>Figure 2</w:t>
      </w:r>
      <w:r w:rsidR="00740ECB" w:rsidRPr="00EE54D6">
        <w:rPr>
          <w:color w:val="0000FF"/>
        </w:rPr>
        <w:fldChar w:fldCharType="end"/>
      </w:r>
      <w:r w:rsidR="00740ECB">
        <w:t xml:space="preserve"> r</w:t>
      </w:r>
      <w:r>
        <w:t xml:space="preserve">epresents the correlation </w:t>
      </w:r>
      <w:r w:rsidR="00740ECB">
        <w:t>between</w:t>
      </w:r>
      <w:r>
        <w:t xml:space="preserve"> the features used for training the model.</w:t>
      </w:r>
    </w:p>
    <w:p w14:paraId="27E84570" w14:textId="2BF4C1D2" w:rsidR="002A4B91" w:rsidRDefault="00910C6A" w:rsidP="002A4B91">
      <w:pPr>
        <w:keepNext/>
        <w:ind w:firstLine="0"/>
      </w:pPr>
      <w:r>
        <w:lastRenderedPageBreak/>
        <w:pict w14:anchorId="58FF7519">
          <v:shape id="_x0000_i1026" type="#_x0000_t75" style="width:239.8pt;height:207.85pt">
            <v:imagedata r:id="rId15" o:title="heatmap"/>
          </v:shape>
        </w:pict>
      </w:r>
    </w:p>
    <w:p w14:paraId="4C42B435" w14:textId="15041D45" w:rsidR="002A4B91" w:rsidRPr="002A4B91" w:rsidRDefault="002A4B91" w:rsidP="00164A4B">
      <w:pPr>
        <w:pStyle w:val="Caption"/>
      </w:pPr>
      <w:bookmarkStart w:id="2" w:name="_Ref528543118"/>
      <w:r>
        <w:t xml:space="preserve">Figure </w:t>
      </w:r>
      <w:r>
        <w:fldChar w:fldCharType="begin"/>
      </w:r>
      <w:r>
        <w:instrText xml:space="preserve"> SEQ Figure \* ARABIC </w:instrText>
      </w:r>
      <w:r>
        <w:fldChar w:fldCharType="separate"/>
      </w:r>
      <w:r w:rsidR="00BD18C1">
        <w:rPr>
          <w:noProof/>
        </w:rPr>
        <w:t>2</w:t>
      </w:r>
      <w:r>
        <w:fldChar w:fldCharType="end"/>
      </w:r>
      <w:bookmarkEnd w:id="2"/>
      <w:r>
        <w:t>: Correlation between the</w:t>
      </w:r>
      <w:r w:rsidR="00740ECB">
        <w:t xml:space="preserve"> selected</w:t>
      </w:r>
      <w:r>
        <w:t xml:space="preserve"> features</w:t>
      </w:r>
    </w:p>
    <w:p w14:paraId="7F947CBB" w14:textId="69F33C86" w:rsidR="00A02B8A" w:rsidRPr="00A62B50" w:rsidRDefault="00A02B8A" w:rsidP="00A02B8A">
      <w:pPr>
        <w:pStyle w:val="Heading2"/>
      </w:pPr>
      <w:r w:rsidRPr="00A62B50">
        <w:t>D</w:t>
      </w:r>
      <w:r>
        <w:t>ata Pruning</w:t>
      </w:r>
    </w:p>
    <w:p w14:paraId="5878D1D1" w14:textId="6747E1A5"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the number of user reviews for a movie. </w:t>
      </w:r>
      <w:r w:rsidR="00E22140">
        <w:t xml:space="preserve">We iteratively pruned the dataset where a movie had received less than {1...20} user reviews. This was done as a lower review count would make the rating </w:t>
      </w:r>
      <w:r w:rsidR="00414E61">
        <w:t xml:space="preserve">of that movie </w:t>
      </w:r>
      <w:r w:rsidR="00E22140">
        <w:t>biased to a small (&lt;20) number of user opinions.</w:t>
      </w:r>
      <w:r w:rsidR="00F203EB">
        <w:t xml:space="preserve"> </w:t>
      </w:r>
      <w:r w:rsidR="00E22140" w:rsidRPr="00EE54D6">
        <w:rPr>
          <w:color w:val="0000FF"/>
        </w:rPr>
        <w:fldChar w:fldCharType="begin"/>
      </w:r>
      <w:r w:rsidR="00E22140" w:rsidRPr="00EE54D6">
        <w:rPr>
          <w:color w:val="0000FF"/>
        </w:rPr>
        <w:instrText xml:space="preserve"> REF _Ref528527054 \h </w:instrText>
      </w:r>
      <w:r w:rsidR="00031C15">
        <w:rPr>
          <w:color w:val="0000FF"/>
        </w:rPr>
        <w:instrText xml:space="preserve"> \* MERGEFORMAT </w:instrText>
      </w:r>
      <w:r w:rsidR="00E22140" w:rsidRPr="00EE54D6">
        <w:rPr>
          <w:color w:val="0000FF"/>
        </w:rPr>
      </w:r>
      <w:r w:rsidR="00E22140" w:rsidRPr="00EE54D6">
        <w:rPr>
          <w:color w:val="0000FF"/>
        </w:rPr>
        <w:fldChar w:fldCharType="separate"/>
      </w:r>
      <w:r w:rsidR="00BD18C1" w:rsidRPr="00BD18C1">
        <w:rPr>
          <w:color w:val="0000FF"/>
        </w:rPr>
        <w:t>Figure 3</w:t>
      </w:r>
      <w:r w:rsidR="00E22140" w:rsidRPr="00EE54D6">
        <w:rPr>
          <w:color w:val="0000FF"/>
        </w:rPr>
        <w:fldChar w:fldCharType="end"/>
      </w:r>
      <w:r w:rsidR="00F203EB">
        <w:t xml:space="preserve"> </w:t>
      </w:r>
      <w:r w:rsidR="00E22140">
        <w:t>shows a scatter plot depicting the number of user reviews v/s IMDb score</w:t>
      </w:r>
      <w:r w:rsidR="005E7E61">
        <w:t xml:space="preserve">. </w:t>
      </w:r>
    </w:p>
    <w:p w14:paraId="74DDFFEE" w14:textId="1B3E923E" w:rsidR="00E22140" w:rsidRDefault="00910C6A" w:rsidP="00E22140">
      <w:pPr>
        <w:keepNext/>
        <w:spacing w:before="240"/>
        <w:ind w:firstLine="0"/>
      </w:pPr>
      <w:r>
        <w:rPr>
          <w:noProof/>
          <w14:ligatures w14:val="standard"/>
        </w:rPr>
        <w:pict w14:anchorId="297E3B52">
          <v:shape id="_x0000_i1027" type="#_x0000_t75" style="width:239.15pt;height:126.45pt">
            <v:imagedata r:id="rId16" o:title="user vs imdb"/>
          </v:shape>
        </w:pict>
      </w:r>
    </w:p>
    <w:p w14:paraId="317CFCF1" w14:textId="7DBD8426" w:rsidR="00E22140" w:rsidRPr="00A62B50" w:rsidRDefault="00E22140" w:rsidP="00164A4B">
      <w:pPr>
        <w:pStyle w:val="Caption"/>
      </w:pPr>
      <w:bookmarkStart w:id="3" w:name="_Ref528527054"/>
      <w:r>
        <w:t xml:space="preserve">Figure </w:t>
      </w:r>
      <w:r>
        <w:fldChar w:fldCharType="begin"/>
      </w:r>
      <w:r>
        <w:instrText xml:space="preserve"> SEQ Figure \* ARABIC </w:instrText>
      </w:r>
      <w:r>
        <w:fldChar w:fldCharType="separate"/>
      </w:r>
      <w:r w:rsidR="00BD18C1">
        <w:rPr>
          <w:noProof/>
        </w:rPr>
        <w:t>3</w:t>
      </w:r>
      <w:r>
        <w:fldChar w:fldCharType="end"/>
      </w:r>
      <w:bookmarkEnd w:id="3"/>
      <w:r w:rsidRPr="001872C7">
        <w:t xml:space="preserve">: </w:t>
      </w:r>
      <w:r>
        <w:t>Plot of IMDB score v/s number of users who reviewed</w:t>
      </w:r>
      <w:r w:rsidRPr="001872C7">
        <w:t xml:space="preserve"> </w:t>
      </w:r>
      <w:r>
        <w:t>on a raw dataset</w:t>
      </w:r>
    </w:p>
    <w:p w14:paraId="7F22BBA9" w14:textId="0E81B30C" w:rsidR="00040AE8" w:rsidRPr="00A62B50" w:rsidRDefault="00DC33E1" w:rsidP="005C62DE">
      <w:pPr>
        <w:pStyle w:val="Heading2"/>
      </w:pPr>
      <w:r>
        <w:t>Algorithms</w:t>
      </w:r>
    </w:p>
    <w:p w14:paraId="5E7B9B4E" w14:textId="0E02B847" w:rsidR="00243C30" w:rsidRDefault="00243C30" w:rsidP="00243C30">
      <w:pPr>
        <w:ind w:firstLine="0"/>
        <w:rPr>
          <w:rFonts w:ascii="Linux Biolinum" w:hAnsi="Linux Biolinum" w:cs="Linux Biolinum"/>
          <w:i/>
        </w:rPr>
      </w:pPr>
      <w:r>
        <w:t xml:space="preserve">We </w:t>
      </w:r>
      <w:r w:rsidR="00AF5824">
        <w:t>used</w:t>
      </w:r>
      <w:r>
        <w:t xml:space="preserve"> Logistic Regression, Random Forest</w:t>
      </w:r>
      <w:r w:rsidR="00AF5824">
        <w:t xml:space="preserve"> Classifier</w:t>
      </w:r>
      <w:r>
        <w:t xml:space="preserve"> and Support Vector </w:t>
      </w:r>
      <w:r w:rsidR="00AF5824">
        <w:t>Classifier</w:t>
      </w:r>
      <w:r w:rsidR="00CC4952">
        <w:t xml:space="preserve"> (SVC)</w:t>
      </w:r>
      <w:r>
        <w:t xml:space="preserve"> to </w:t>
      </w:r>
      <w:r w:rsidR="00AF5824">
        <w:t>evaluate the sensitivity of machine learning algorithms to data pruning.</w:t>
      </w:r>
      <w:r w:rsidR="00164A4B">
        <w:t xml:space="preserve"> Parameter tuning</w:t>
      </w:r>
      <w:r w:rsidR="004326AC">
        <w:t xml:space="preserve"> for these algorithms</w:t>
      </w:r>
      <w:r w:rsidR="00164A4B">
        <w:t xml:space="preserve"> was done </w:t>
      </w:r>
      <w:r w:rsidR="004326AC">
        <w:t>while training</w:t>
      </w:r>
      <w:r w:rsidR="00164A4B">
        <w:t xml:space="preserve"> the</w:t>
      </w:r>
      <w:r w:rsidR="004326AC">
        <w:t xml:space="preserve"> model using the </w:t>
      </w:r>
      <w:r w:rsidR="00164A4B">
        <w:t xml:space="preserve">unpruned dataset, and the best measure from our findings was used </w:t>
      </w:r>
      <w:r w:rsidR="004326AC">
        <w:t>for</w:t>
      </w:r>
      <w:r w:rsidR="00164A4B">
        <w:t xml:space="preserve"> each iteration </w:t>
      </w:r>
      <w:r w:rsidR="004326AC">
        <w:t>of</w:t>
      </w:r>
      <w:r w:rsidR="00164A4B">
        <w:t xml:space="preserve"> the pruned dataset.</w:t>
      </w:r>
    </w:p>
    <w:p w14:paraId="2F7942E3" w14:textId="0EF9F7F8" w:rsidR="00114582" w:rsidRPr="00362393" w:rsidRDefault="006B2836" w:rsidP="00362393">
      <w:pPr>
        <w:ind w:firstLine="0"/>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DC33E1">
        <w:rPr>
          <w:rFonts w:ascii="Linux Biolinum" w:hAnsi="Linux Biolinum" w:cs="Linux Biolinum"/>
          <w:i/>
        </w:rPr>
        <w:t>Logistic Regression</w:t>
      </w:r>
      <w:r w:rsidR="00BE5E15">
        <w:rPr>
          <w:rFonts w:ascii="Linux Biolinum" w:hAnsi="Linux Biolinum" w:cs="Linux Biolinum"/>
          <w:i/>
        </w:rPr>
        <w:t>:</w:t>
      </w:r>
      <w:r w:rsidR="00DC33E1" w:rsidRPr="00A62B50">
        <w:rPr>
          <w:rFonts w:ascii="Linux Biolinum" w:hAnsi="Linux Biolinum" w:cs="Linux Biolinum"/>
          <w:i/>
        </w:rPr>
        <w:t xml:space="preserve"> </w:t>
      </w:r>
      <w:r w:rsidR="00AF5824">
        <w:t>We used different values for the algorithm parameter c (inverse of the regularization strength)</w:t>
      </w:r>
      <w:r w:rsidR="00F62712">
        <w:t xml:space="preserve"> </w:t>
      </w:r>
      <w:r w:rsidR="00AF5824">
        <w:t>in the range 0.001 to 1000 with 10x increments. We noticed the highest accuracy for c</w:t>
      </w:r>
      <w:r w:rsidR="00F62712">
        <w:t>=1</w:t>
      </w:r>
      <w:r w:rsidR="00F36B0A">
        <w:t>0</w:t>
      </w:r>
      <w:r w:rsidR="00F62712">
        <w:t xml:space="preserve"> </w:t>
      </w:r>
      <w:r w:rsidR="00590EBF">
        <w:t xml:space="preserve">as shown in </w:t>
      </w:r>
      <w:r w:rsidR="00590EBF" w:rsidRPr="00EE54D6">
        <w:rPr>
          <w:color w:val="0000FF"/>
        </w:rPr>
        <w:fldChar w:fldCharType="begin"/>
      </w:r>
      <w:r w:rsidR="00590EBF" w:rsidRPr="00EE54D6">
        <w:rPr>
          <w:color w:val="0000FF"/>
        </w:rPr>
        <w:instrText xml:space="preserve"> REF _Ref528535782 \h </w:instrText>
      </w:r>
      <w:r w:rsidR="00031C15">
        <w:rPr>
          <w:color w:val="0000FF"/>
        </w:rPr>
        <w:instrText xml:space="preserve"> \* MERGEFORMAT </w:instrText>
      </w:r>
      <w:r w:rsidR="00590EBF" w:rsidRPr="00EE54D6">
        <w:rPr>
          <w:color w:val="0000FF"/>
        </w:rPr>
      </w:r>
      <w:r w:rsidR="00590EBF" w:rsidRPr="00EE54D6">
        <w:rPr>
          <w:color w:val="0000FF"/>
        </w:rPr>
        <w:fldChar w:fldCharType="separate"/>
      </w:r>
      <w:r w:rsidR="00BD18C1" w:rsidRPr="00BD18C1">
        <w:rPr>
          <w:color w:val="0000FF"/>
        </w:rPr>
        <w:t>Figure 4</w:t>
      </w:r>
      <w:r w:rsidR="00590EBF" w:rsidRPr="00EE54D6">
        <w:rPr>
          <w:color w:val="0000FF"/>
        </w:rPr>
        <w:fldChar w:fldCharType="end"/>
      </w:r>
      <w:r w:rsidR="00F62712">
        <w:t>.</w:t>
      </w:r>
      <w:r w:rsidR="007D04CA">
        <w:t xml:space="preserve"> </w:t>
      </w:r>
    </w:p>
    <w:p w14:paraId="713046EC" w14:textId="77777777" w:rsidR="00EB0EAC" w:rsidRDefault="00EB0EAC" w:rsidP="007D04CA">
      <w:pPr>
        <w:ind w:firstLine="708"/>
      </w:pPr>
    </w:p>
    <w:p w14:paraId="6BE68A68" w14:textId="2D7574D5" w:rsidR="007D04CA" w:rsidRDefault="00801ECB" w:rsidP="00C02BE8">
      <w:pPr>
        <w:spacing w:after="40"/>
        <w:ind w:firstLine="0"/>
      </w:pPr>
      <w:r>
        <w:rPr>
          <w:noProof/>
        </w:rPr>
        <w:pict w14:anchorId="6860E4B9">
          <v:shape id="_x0000_i1429" type="#_x0000_t75" style="width:234.15pt;height:137.75pt" o:bordertopcolor="this" o:borderleftcolor="this" o:borderbottomcolor="this" o:borderrightcolor="this">
            <v:imagedata r:id="rId17" o:title="logistic_accuracy_cval_1" croptop="880f" cropbottom="857f" cropleft="685f" cropright="685f"/>
            <w10:bordertop type="single" width="2"/>
            <w10:borderleft type="single" width="2"/>
            <w10:borderbottom type="single" width="2"/>
            <w10:borderright type="single" width="2"/>
          </v:shape>
        </w:pict>
      </w:r>
    </w:p>
    <w:p w14:paraId="0354AA41" w14:textId="0BF655C5" w:rsidR="00DC33E1" w:rsidRPr="00A62B50" w:rsidRDefault="00557959" w:rsidP="00164A4B">
      <w:pPr>
        <w:pStyle w:val="Caption"/>
      </w:pPr>
      <w:bookmarkStart w:id="4" w:name="_Ref528535782"/>
      <w:r>
        <w:t xml:space="preserve">Figure </w:t>
      </w:r>
      <w:r>
        <w:fldChar w:fldCharType="begin"/>
      </w:r>
      <w:r>
        <w:instrText xml:space="preserve"> SEQ Figure \* ARABIC </w:instrText>
      </w:r>
      <w:r>
        <w:fldChar w:fldCharType="separate"/>
      </w:r>
      <w:r w:rsidR="00BD18C1">
        <w:rPr>
          <w:noProof/>
        </w:rPr>
        <w:t>4</w:t>
      </w:r>
      <w:r>
        <w:fldChar w:fldCharType="end"/>
      </w:r>
      <w:bookmarkEnd w:id="4"/>
      <w:r w:rsidR="00390C97" w:rsidRPr="001872C7">
        <w:t xml:space="preserve">: </w:t>
      </w:r>
      <w:r w:rsidR="00390C97">
        <w:t>c-</w:t>
      </w:r>
      <w:r w:rsidR="00182E46">
        <w:t>value</w:t>
      </w:r>
      <w:r w:rsidR="00390C97">
        <w:t xml:space="preserve"> </w:t>
      </w:r>
      <w:r w:rsidR="00217E99">
        <w:t>accuracy of logistic regression</w:t>
      </w:r>
    </w:p>
    <w:p w14:paraId="2846CA07" w14:textId="3E9BE93B" w:rsidR="00F36B0A" w:rsidRDefault="006B2836" w:rsidP="00164A4B">
      <w:pPr>
        <w:spacing w:after="120"/>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BE5E15">
        <w:rPr>
          <w:rFonts w:ascii="Linux Biolinum" w:hAnsi="Linux Biolinum" w:cs="Linux Biolinum"/>
          <w:i/>
        </w:rPr>
        <w:t>:</w:t>
      </w:r>
      <w:r w:rsidR="00100C14">
        <w:t xml:space="preserve"> The n-estimator</w:t>
      </w:r>
      <w:r w:rsidR="004326AC">
        <w:t xml:space="preserve"> (number of decision tree classifiers)</w:t>
      </w:r>
      <w:r w:rsidR="00100C14">
        <w:t xml:space="preserve"> for random forest </w:t>
      </w:r>
      <w:r w:rsidR="00F36B0A">
        <w:t>was experimented</w:t>
      </w:r>
      <w:r w:rsidR="004326AC">
        <w:t xml:space="preserve"> with</w:t>
      </w:r>
      <w:r w:rsidR="00F36B0A">
        <w:t xml:space="preserve"> </w:t>
      </w:r>
      <w:r w:rsidR="00AF5824">
        <w:t>in</w:t>
      </w:r>
      <w:r w:rsidR="00F36B0A">
        <w:t xml:space="preserve"> the range</w:t>
      </w:r>
      <w:r w:rsidR="00100C14">
        <w:t xml:space="preserve"> </w:t>
      </w:r>
      <w:r w:rsidR="00F36B0A">
        <w:t xml:space="preserve">10 to 100 in increments of 10, and it </w:t>
      </w:r>
      <w:r w:rsidR="00100C14">
        <w:t xml:space="preserve">was found </w:t>
      </w:r>
      <w:r w:rsidR="00F36B0A">
        <w:t xml:space="preserve">to be </w:t>
      </w:r>
      <w:r w:rsidR="00100C14">
        <w:t xml:space="preserve">best </w:t>
      </w:r>
      <w:r w:rsidR="00F36B0A">
        <w:t>at</w:t>
      </w:r>
      <w:r w:rsidR="00100C14">
        <w:t xml:space="preserve"> 40 </w:t>
      </w:r>
      <w:r w:rsidR="00590EBF">
        <w:t xml:space="preserve">as shown </w:t>
      </w:r>
      <w:r w:rsidR="00590EBF" w:rsidRPr="00EE54D6">
        <w:t xml:space="preserve">in </w:t>
      </w:r>
      <w:r w:rsidR="00590EBF" w:rsidRPr="00031C15">
        <w:rPr>
          <w:color w:val="0000FF"/>
        </w:rPr>
        <w:fldChar w:fldCharType="begin"/>
      </w:r>
      <w:r w:rsidR="00590EBF" w:rsidRPr="00031C15">
        <w:rPr>
          <w:color w:val="0000FF"/>
        </w:rPr>
        <w:instrText xml:space="preserve"> REF _Ref528535803 \h </w:instrText>
      </w:r>
      <w:r w:rsidR="00031C15" w:rsidRPr="00031C15">
        <w:rPr>
          <w:color w:val="0000FF"/>
        </w:rPr>
        <w:instrText xml:space="preserve"> \* MERGEFORMAT </w:instrText>
      </w:r>
      <w:r w:rsidR="00590EBF" w:rsidRPr="00031C15">
        <w:rPr>
          <w:color w:val="0000FF"/>
        </w:rPr>
      </w:r>
      <w:r w:rsidR="00590EBF" w:rsidRPr="00031C15">
        <w:rPr>
          <w:color w:val="0000FF"/>
        </w:rPr>
        <w:fldChar w:fldCharType="separate"/>
      </w:r>
      <w:r w:rsidR="00BD18C1" w:rsidRPr="00BD18C1">
        <w:rPr>
          <w:color w:val="0000FF"/>
        </w:rPr>
        <w:t>Figure 5</w:t>
      </w:r>
      <w:r w:rsidR="00590EBF" w:rsidRPr="00031C15">
        <w:rPr>
          <w:color w:val="0000FF"/>
        </w:rPr>
        <w:fldChar w:fldCharType="end"/>
      </w:r>
      <w:r w:rsidR="00C545F5">
        <w:t xml:space="preserve">. </w:t>
      </w:r>
    </w:p>
    <w:p w14:paraId="063ADAEC" w14:textId="230E18DE" w:rsidR="00390C97" w:rsidRDefault="00910C6A" w:rsidP="00DC33E1">
      <w:pPr>
        <w:ind w:firstLine="0"/>
      </w:pPr>
      <w:r>
        <w:rPr>
          <w:noProof/>
        </w:rPr>
        <w:pict w14:anchorId="0E5BF2FA">
          <v:shape id="_x0000_i1558" type="#_x0000_t75" style="width:239.8pt;height:169.05pt" o:bordertopcolor="this" o:borderleftcolor="this" o:borderbottomcolor="this" o:borderrightcolor="this">
            <v:imagedata r:id="rId18" o:title="rf_accuracy_nestimators_1"/>
            <w10:bordertop type="single" width="2"/>
            <w10:borderleft type="single" width="2"/>
            <w10:borderbottom type="single" width="2"/>
            <w10:borderright type="single" width="2"/>
          </v:shape>
        </w:pict>
      </w:r>
    </w:p>
    <w:p w14:paraId="7DC66A15" w14:textId="13E6D8CF" w:rsidR="00100C14" w:rsidRPr="00A62B50" w:rsidRDefault="0041609A" w:rsidP="00164A4B">
      <w:pPr>
        <w:pStyle w:val="Caption"/>
      </w:pPr>
      <w:bookmarkStart w:id="5" w:name="_Ref528535803"/>
      <w:r>
        <w:t xml:space="preserve">Figure </w:t>
      </w:r>
      <w:r>
        <w:fldChar w:fldCharType="begin"/>
      </w:r>
      <w:r>
        <w:instrText xml:space="preserve"> SEQ Figure \* ARABIC </w:instrText>
      </w:r>
      <w:r>
        <w:fldChar w:fldCharType="separate"/>
      </w:r>
      <w:r w:rsidR="00BD18C1">
        <w:rPr>
          <w:noProof/>
        </w:rPr>
        <w:t>5</w:t>
      </w:r>
      <w:r>
        <w:fldChar w:fldCharType="end"/>
      </w:r>
      <w:bookmarkEnd w:id="5"/>
      <w:r w:rsidR="00390C97" w:rsidRPr="001872C7">
        <w:t xml:space="preserve">: </w:t>
      </w:r>
      <w:r w:rsidR="00390C97">
        <w:t>n-Estimator accuracy for random forest</w:t>
      </w:r>
    </w:p>
    <w:p w14:paraId="0F82E12B" w14:textId="210BF681" w:rsidR="00F36B0A" w:rsidRDefault="006B2836" w:rsidP="00164A4B">
      <w:pPr>
        <w:spacing w:after="120"/>
        <w:ind w:firstLine="0"/>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r w:rsidR="00F62712">
        <w:t>We ra</w:t>
      </w:r>
      <w:r w:rsidR="00A07B43">
        <w:t>n the SVM weights to prevent overfitting</w:t>
      </w:r>
      <w:r w:rsidR="00A02B8A">
        <w:t xml:space="preserve"> </w:t>
      </w:r>
      <w:r w:rsidR="00A07B43">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F62712">
        <w:t>1000], SVM was fou</w:t>
      </w:r>
      <w:r w:rsidR="00164A4B">
        <w:t xml:space="preserve">nd to perform best for c </w:t>
      </w:r>
      <w:r w:rsidR="00F36B0A">
        <w:t>=25</w:t>
      </w:r>
      <w:r w:rsidR="00590EBF">
        <w:t xml:space="preserve"> as shown in </w:t>
      </w:r>
      <w:r w:rsidR="00590EBF" w:rsidRPr="00845A83">
        <w:rPr>
          <w:color w:val="0000FF"/>
        </w:rPr>
        <w:fldChar w:fldCharType="begin"/>
      </w:r>
      <w:r w:rsidR="00590EBF" w:rsidRPr="00845A83">
        <w:rPr>
          <w:color w:val="0000FF"/>
        </w:rPr>
        <w:instrText xml:space="preserve"> REF _Ref528535824 \h </w:instrText>
      </w:r>
      <w:r w:rsidR="00556A4D" w:rsidRPr="00845A83">
        <w:rPr>
          <w:color w:val="0000FF"/>
        </w:rPr>
        <w:instrText xml:space="preserve"> \* MERGEFORMAT </w:instrText>
      </w:r>
      <w:r w:rsidR="00590EBF" w:rsidRPr="00845A83">
        <w:rPr>
          <w:color w:val="0000FF"/>
        </w:rPr>
      </w:r>
      <w:r w:rsidR="00590EBF" w:rsidRPr="00845A83">
        <w:rPr>
          <w:color w:val="0000FF"/>
        </w:rPr>
        <w:fldChar w:fldCharType="separate"/>
      </w:r>
      <w:r w:rsidR="00BD18C1" w:rsidRPr="00BD18C1">
        <w:rPr>
          <w:color w:val="0000FF"/>
        </w:rPr>
        <w:t xml:space="preserve">Figure </w:t>
      </w:r>
      <w:r w:rsidR="00BD18C1" w:rsidRPr="00BD18C1">
        <w:rPr>
          <w:noProof/>
          <w:color w:val="0000FF"/>
        </w:rPr>
        <w:t>6</w:t>
      </w:r>
      <w:r w:rsidR="00590EBF" w:rsidRPr="00845A83">
        <w:rPr>
          <w:color w:val="0000FF"/>
        </w:rPr>
        <w:fldChar w:fldCharType="end"/>
      </w:r>
      <w:r w:rsidR="00F62712">
        <w:t>.</w:t>
      </w:r>
      <w:r w:rsidR="00A07B43">
        <w:t xml:space="preserve"> </w:t>
      </w:r>
    </w:p>
    <w:p w14:paraId="26E1FF6E" w14:textId="723C4F5C" w:rsidR="00390C97" w:rsidRDefault="00801ECB" w:rsidP="00DC33E1">
      <w:pPr>
        <w:ind w:firstLine="0"/>
      </w:pPr>
      <w:r>
        <w:rPr>
          <w:noProof/>
        </w:rPr>
        <w:pict w14:anchorId="6D9AC666">
          <v:shape id="_x0000_i1569" type="#_x0000_t75" style="width:236.05pt;height:140.85pt" o:bordertopcolor="this" o:borderleftcolor="this" o:borderbottomcolor="this" o:borderrightcolor="this">
            <v:imagedata r:id="rId19" o:title="svm_accuracy_cval_1" croptop="562f" cropbottom="1684f" cropleft="506f" cropright="519f"/>
            <w10:bordertop type="single" width="2"/>
            <w10:borderleft type="single" width="2"/>
            <w10:borderbottom type="single" width="2"/>
            <w10:borderright type="single" width="2"/>
          </v:shape>
        </w:pict>
      </w:r>
    </w:p>
    <w:p w14:paraId="0CFB8A4F" w14:textId="59DF30C5" w:rsidR="00F70484" w:rsidRDefault="0041609A" w:rsidP="00164A4B">
      <w:pPr>
        <w:pStyle w:val="Caption"/>
      </w:pPr>
      <w:bookmarkStart w:id="6" w:name="_Ref528535824"/>
      <w:r>
        <w:t xml:space="preserve">Figure </w:t>
      </w:r>
      <w:r>
        <w:fldChar w:fldCharType="begin"/>
      </w:r>
      <w:r>
        <w:instrText xml:space="preserve"> SEQ Figure \* ARABIC </w:instrText>
      </w:r>
      <w:r>
        <w:fldChar w:fldCharType="separate"/>
      </w:r>
      <w:r w:rsidR="00BD18C1">
        <w:rPr>
          <w:noProof/>
        </w:rPr>
        <w:t>6</w:t>
      </w:r>
      <w:r>
        <w:fldChar w:fldCharType="end"/>
      </w:r>
      <w:bookmarkEnd w:id="6"/>
      <w:r w:rsidR="00390C97" w:rsidRPr="001872C7">
        <w:t xml:space="preserve">: </w:t>
      </w:r>
      <w:r w:rsidR="00390C97">
        <w:t>c-value accuracy of SVM</w:t>
      </w:r>
    </w:p>
    <w:p w14:paraId="707CD323" w14:textId="1D3DD081" w:rsidR="00F70484" w:rsidRPr="00A62B50" w:rsidRDefault="00F70484" w:rsidP="00F70484">
      <w:pPr>
        <w:pStyle w:val="Heading2"/>
      </w:pPr>
      <w:r>
        <w:lastRenderedPageBreak/>
        <w:t>Evaluation</w:t>
      </w:r>
    </w:p>
    <w:p w14:paraId="07D76B7D" w14:textId="41F96563" w:rsidR="00590EBF" w:rsidRDefault="00590EBF" w:rsidP="00590EBF">
      <w:pPr>
        <w:ind w:firstLine="0"/>
      </w:pPr>
      <w:r>
        <w:t xml:space="preserve">We tried splitting the dataset into train-test </w:t>
      </w:r>
      <w:r w:rsidR="004326AC">
        <w:t>sets</w:t>
      </w:r>
      <w:r>
        <w:t xml:space="preserve"> in 3 different ratios and</w:t>
      </w:r>
      <w:r w:rsidR="00F70484">
        <w:t xml:space="preserve"> found that 20% test data would give an able accuracy measure. This was manually tested and eventually we </w:t>
      </w:r>
      <w:r>
        <w:t>chose</w:t>
      </w:r>
      <w:r w:rsidR="00F70484">
        <w:t xml:space="preserve"> the 80:20 split ratio for train-test datasets</w:t>
      </w:r>
      <w:r>
        <w:t xml:space="preserve"> as shown in</w:t>
      </w:r>
    </w:p>
    <w:p w14:paraId="7FBCCA44" w14:textId="73CFD5EB" w:rsidR="00F70484" w:rsidRDefault="00590EBF" w:rsidP="00F70484">
      <w:pPr>
        <w:ind w:firstLine="0"/>
      </w:pPr>
      <w:r w:rsidRPr="00C130DD">
        <w:rPr>
          <w:color w:val="0000FF"/>
        </w:rPr>
        <w:fldChar w:fldCharType="begin"/>
      </w:r>
      <w:r w:rsidRPr="00C130DD">
        <w:rPr>
          <w:color w:val="0000FF"/>
        </w:rPr>
        <w:instrText xml:space="preserve"> REF _Ref528535743 \h </w:instrText>
      </w:r>
      <w:r w:rsidR="00031C15">
        <w:rPr>
          <w:color w:val="0000FF"/>
        </w:rPr>
        <w:instrText xml:space="preserve"> \* MERGEFORMAT </w:instrText>
      </w:r>
      <w:r w:rsidRPr="00C130DD">
        <w:rPr>
          <w:color w:val="0000FF"/>
        </w:rPr>
      </w:r>
      <w:r w:rsidRPr="00C130DD">
        <w:rPr>
          <w:color w:val="0000FF"/>
        </w:rPr>
        <w:fldChar w:fldCharType="separate"/>
      </w:r>
      <w:r w:rsidR="00BD18C1" w:rsidRPr="00BD18C1">
        <w:rPr>
          <w:color w:val="0000FF"/>
        </w:rPr>
        <w:t>Figure 7</w:t>
      </w:r>
      <w:r w:rsidRPr="00C130DD">
        <w:rPr>
          <w:color w:val="0000FF"/>
        </w:rPr>
        <w:fldChar w:fldCharType="end"/>
      </w:r>
      <w:r w:rsidR="00F70484">
        <w:t>.</w:t>
      </w:r>
    </w:p>
    <w:p w14:paraId="7099E481" w14:textId="01E7000C" w:rsidR="00F70484" w:rsidRDefault="00F70484" w:rsidP="00F70484">
      <w:pPr>
        <w:ind w:firstLine="0"/>
      </w:pPr>
    </w:p>
    <w:p w14:paraId="15F97A5E" w14:textId="2BD44FA2" w:rsidR="00F70484" w:rsidRDefault="00F70484" w:rsidP="00F70484">
      <w:pPr>
        <w:ind w:firstLine="0"/>
        <w:rPr>
          <w:rFonts w:ascii="Linux Biolinum" w:hAnsi="Linux Biolinum" w:cs="Linux Biolinum"/>
          <w:i/>
        </w:rPr>
      </w:pPr>
      <w:r>
        <w:rPr>
          <w:rFonts w:ascii="Linux Biolinum" w:hAnsi="Linux Biolinum" w:cs="Linux Biolinum"/>
          <w:i/>
          <w:noProof/>
        </w:rPr>
        <w:drawing>
          <wp:inline distT="0" distB="0" distL="0" distR="0" wp14:anchorId="0B52089A" wp14:editId="627D0D41">
            <wp:extent cx="3048000" cy="2054860"/>
            <wp:effectExtent l="19050" t="19050" r="1905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in-test-split-accuracy.png"/>
                    <pic:cNvPicPr/>
                  </pic:nvPicPr>
                  <pic:blipFill>
                    <a:blip r:embed="rId20">
                      <a:extLst>
                        <a:ext uri="{28A0092B-C50C-407E-A947-70E740481C1C}">
                          <a14:useLocalDpi xmlns:a14="http://schemas.microsoft.com/office/drawing/2010/main" val="0"/>
                        </a:ext>
                      </a:extLst>
                    </a:blip>
                    <a:stretch>
                      <a:fillRect/>
                    </a:stretch>
                  </pic:blipFill>
                  <pic:spPr>
                    <a:xfrm>
                      <a:off x="0" y="0"/>
                      <a:ext cx="3048000" cy="2054860"/>
                    </a:xfrm>
                    <a:prstGeom prst="rect">
                      <a:avLst/>
                    </a:prstGeom>
                    <a:ln w="6350">
                      <a:solidFill>
                        <a:schemeClr val="tx1"/>
                      </a:solidFill>
                    </a:ln>
                    <a:effectLst/>
                  </pic:spPr>
                </pic:pic>
              </a:graphicData>
            </a:graphic>
          </wp:inline>
        </w:drawing>
      </w:r>
    </w:p>
    <w:p w14:paraId="70F14B6C" w14:textId="453B3930" w:rsidR="00040AE8" w:rsidRPr="0041609A" w:rsidRDefault="0041609A" w:rsidP="00164A4B">
      <w:pPr>
        <w:pStyle w:val="Caption"/>
      </w:pPr>
      <w:bookmarkStart w:id="7" w:name="_Ref528535743"/>
      <w:r>
        <w:t xml:space="preserve">Figure </w:t>
      </w:r>
      <w:r>
        <w:fldChar w:fldCharType="begin"/>
      </w:r>
      <w:r>
        <w:instrText xml:space="preserve"> SEQ Figure \* ARABIC </w:instrText>
      </w:r>
      <w:r>
        <w:fldChar w:fldCharType="separate"/>
      </w:r>
      <w:r w:rsidR="00BD18C1">
        <w:rPr>
          <w:noProof/>
        </w:rPr>
        <w:t>7</w:t>
      </w:r>
      <w:r>
        <w:fldChar w:fldCharType="end"/>
      </w:r>
      <w:bookmarkEnd w:id="7"/>
      <w:r w:rsidR="00F70484" w:rsidRPr="001872C7">
        <w:t xml:space="preserve">: </w:t>
      </w:r>
      <w:r w:rsidR="00F70484">
        <w:t>Accuracy of train-test dataset split for various algorithms</w:t>
      </w:r>
    </w:p>
    <w:p w14:paraId="0F793C8A" w14:textId="71DC025D" w:rsidR="00040AE8" w:rsidRPr="00A62B50" w:rsidRDefault="00DF2AA0" w:rsidP="00724233">
      <w:pPr>
        <w:pStyle w:val="Heading1"/>
      </w:pPr>
      <w:r w:rsidRPr="00A62B50">
        <w:t>RESULTS AND DISCUSSION</w:t>
      </w:r>
    </w:p>
    <w:p w14:paraId="0D970649" w14:textId="2FD5C858" w:rsidR="002643EA" w:rsidRDefault="00CE5E39" w:rsidP="002643EA">
      <w:pPr>
        <w:pStyle w:val="Heading2"/>
      </w:pPr>
      <w:bookmarkStart w:id="8" w:name="tb2"/>
      <w:r>
        <w:t>Metrics</w:t>
      </w:r>
    </w:p>
    <w:p w14:paraId="70EED537" w14:textId="4CA5D465" w:rsidR="00CE5E39" w:rsidRDefault="00CE5E39" w:rsidP="00CE5E39">
      <w:pPr>
        <w:ind w:firstLine="0"/>
      </w:pPr>
      <w:r>
        <w:t>The models have various predictive powers which needs proper measures to evaluate the classifier. W</w:t>
      </w:r>
      <w:r w:rsidR="00724233">
        <w:t>e have used accuracy score and F1-</w:t>
      </w:r>
      <w:r>
        <w:t xml:space="preserve">score </w:t>
      </w:r>
      <w:r w:rsidR="00182E46">
        <w:t>as the evaluation metrics</w:t>
      </w:r>
      <w:r w:rsidR="00A15E36">
        <w:t xml:space="preserve"> </w:t>
      </w:r>
      <w:sdt>
        <w:sdtPr>
          <w:id w:val="-1816637239"/>
          <w:citation/>
        </w:sdtPr>
        <w:sdtContent>
          <w:r w:rsidR="00A15E36">
            <w:fldChar w:fldCharType="begin"/>
          </w:r>
          <w:r w:rsidR="00A15E36">
            <w:rPr>
              <w:lang w:val="en-IE"/>
            </w:rPr>
            <w:instrText xml:space="preserve"> CITATION htt \l 6153 </w:instrText>
          </w:r>
          <w:r w:rsidR="00A15E36">
            <w:fldChar w:fldCharType="separate"/>
          </w:r>
          <w:r w:rsidR="00A15E36" w:rsidRPr="00A15E36">
            <w:rPr>
              <w:noProof/>
              <w:lang w:val="en-IE"/>
            </w:rPr>
            <w:t>[8]</w:t>
          </w:r>
          <w:r w:rsidR="00A15E36">
            <w:fldChar w:fldCharType="end"/>
          </w:r>
        </w:sdtContent>
      </w:sdt>
      <w:r>
        <w:t>.</w:t>
      </w:r>
    </w:p>
    <w:p w14:paraId="2A59B78D" w14:textId="5805AB77" w:rsidR="00CE5E39" w:rsidRPr="00CE5E39" w:rsidRDefault="00CE5E39" w:rsidP="00182E46">
      <w:pPr>
        <w:spacing w:line="240" w:lineRule="auto"/>
        <w:ind w:firstLine="0"/>
      </w:pPr>
      <w:r w:rsidRPr="00E4520E">
        <w:rPr>
          <w:i/>
        </w:rPr>
        <w:t>4.2.1</w:t>
      </w:r>
      <w:r w:rsidRPr="00E4520E">
        <w:rPr>
          <w:i/>
        </w:rPr>
        <w:t> </w:t>
      </w:r>
      <w:r w:rsidRPr="00E4520E">
        <w:rPr>
          <w:i/>
        </w:rPr>
        <w:t>Accuracy Score</w:t>
      </w:r>
      <w:r w:rsidR="00E4520E" w:rsidRPr="00E4520E">
        <w:rPr>
          <w:rFonts w:ascii="Linux Biolinum" w:hAnsi="Linux Biolinum" w:cs="Linux Biolinum"/>
          <w:i/>
        </w:rPr>
        <w:t>:</w:t>
      </w:r>
      <w:r>
        <w:rPr>
          <w:rFonts w:ascii="Linux Biolinum" w:hAnsi="Linux Biolinum" w:cs="Linux Biolinum"/>
          <w:i/>
        </w:rPr>
        <w:t xml:space="preserve">   </w:t>
      </w:r>
      <w:r>
        <w:t xml:space="preserve">A common metric which is the fraction of the samples correctly predicted. </w:t>
      </w:r>
      <w:r w:rsidR="00F25DFB">
        <w:t xml:space="preserve">For a predicted value of </w:t>
      </w:r>
      <w:proofErr w:type="spellStart"/>
      <w:r w:rsidR="00F25DFB">
        <w:t>i</w:t>
      </w:r>
      <w:r w:rsidR="00340590" w:rsidRPr="00F25DFB">
        <w:rPr>
          <w:vertAlign w:val="superscript"/>
        </w:rPr>
        <w:t>th</w:t>
      </w:r>
      <w:proofErr w:type="spellEnd"/>
      <w:r w:rsidR="00340590">
        <w:t xml:space="preserve"> sample i.e. </w:t>
      </w:r>
      <w:r w:rsidR="00340590" w:rsidRPr="00340590">
        <w:t> </w:t>
      </w:r>
      <m:oMath>
        <m:sSub>
          <m:sSubPr>
            <m:ctrlPr>
              <w:rPr>
                <w:rStyle w:val="Label"/>
                <w:rFonts w:ascii="Cambria Math" w:hAnsi="Cambria Math"/>
                <w:b w:val="0"/>
                <w14:ligatures w14:val="standard"/>
              </w:rPr>
            </m:ctrlPr>
          </m:sSubPr>
          <m:e>
            <m:limUpp>
              <m:limUppPr>
                <m:ctrlPr>
                  <w:rPr>
                    <w:rStyle w:val="Label"/>
                    <w:rFonts w:ascii="Cambria Math" w:hAnsi="Cambria Math"/>
                    <w:b w:val="0"/>
                    <w14:ligatures w14:val="standard"/>
                  </w:rPr>
                </m:ctrlPr>
              </m:limUppPr>
              <m:e>
                <m:r>
                  <w:rPr>
                    <w:rStyle w:val="Label"/>
                    <w:rFonts w:ascii="Cambria Math" w:hAnsi="Cambria Math"/>
                    <w14:ligatures w14:val="standard"/>
                  </w:rPr>
                  <m:t>y</m:t>
                </m:r>
              </m:e>
              <m:lim>
                <m:r>
                  <w:rPr>
                    <w:rStyle w:val="Label"/>
                    <w:rFonts w:ascii="Cambria Math" w:hAnsi="Cambria Math"/>
                    <w14:ligatures w14:val="standard"/>
                  </w:rPr>
                  <m:t>^</m:t>
                </m:r>
              </m:lim>
            </m:limUpp>
          </m:e>
          <m:sub>
            <m:r>
              <w:rPr>
                <w:rStyle w:val="Label"/>
                <w:rFonts w:ascii="Cambria Math" w:hAnsi="Cambria Math"/>
                <w14:ligatures w14:val="standard"/>
              </w:rPr>
              <m:t>i</m:t>
            </m:r>
          </m:sub>
        </m:sSub>
      </m:oMath>
      <w:r w:rsidR="00182E46">
        <w:t xml:space="preserve">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340590">
        <w:t xml:space="preserve"> being the respective true value, </w:t>
      </w:r>
      <w:r w:rsidR="00340590" w:rsidRPr="00340590">
        <w:t xml:space="preserve">the fraction of </w:t>
      </w:r>
      <w:r w:rsidR="00340590">
        <w:t>right</w:t>
      </w:r>
      <w:r w:rsidR="00340590" w:rsidRPr="00340590">
        <w:t xml:space="preserve"> predictions over </w:t>
      </w:r>
      <m:oMath>
        <m:sSub>
          <m:sSubPr>
            <m:ctrlPr>
              <w:rPr>
                <w:rFonts w:ascii="Cambria Math" w:hAnsi="Cambria Math"/>
              </w:rPr>
            </m:ctrlPr>
          </m:sSubPr>
          <m:e>
            <m:r>
              <w:rPr>
                <w:rFonts w:ascii="Cambria Math" w:hAnsi="Cambria Math"/>
              </w:rPr>
              <m:t>n</m:t>
            </m:r>
          </m:e>
          <m:sub>
            <m:r>
              <m:rPr>
                <m:nor/>
              </m:rPr>
              <m:t>samples</m:t>
            </m:r>
          </m:sub>
        </m:sSub>
      </m:oMath>
      <w:r w:rsidR="00340590">
        <w:t xml:space="preserve">  may be</w:t>
      </w:r>
      <w:r w:rsidR="00340590" w:rsidRPr="00340590">
        <w:t xml:space="preserve"> defined as</w:t>
      </w:r>
      <w:r w:rsidR="00340590">
        <w:t>:</w:t>
      </w:r>
    </w:p>
    <w:p w14:paraId="738BBF94" w14:textId="3EA078C1" w:rsidR="00340590" w:rsidRPr="00881F77" w:rsidRDefault="00A56A55" w:rsidP="00881F77">
      <w:pPr>
        <w:pStyle w:val="TableCaption"/>
        <w:rPr>
          <w:rStyle w:val="Label"/>
          <w:rFonts w:ascii="Linux Libertine" w:hAnsi="Linux Libertine"/>
        </w:rPr>
      </w:pPr>
      <m:oMathPara>
        <m:oMathParaPr>
          <m:jc m:val="center"/>
        </m:oMathParaPr>
        <m:oMath>
          <m:r>
            <m:rPr>
              <m:nor/>
            </m:rPr>
            <w:rPr>
              <w:rStyle w:val="Label"/>
              <w:rFonts w:ascii="Cambria Math" w:hAnsi="Linux Libertine"/>
              <w:b w:val="0"/>
            </w:rPr>
            <m:t xml:space="preserve">      </m:t>
          </m:r>
          <m:r>
            <m:rPr>
              <m:nor/>
            </m:rPr>
            <w:rPr>
              <w:rStyle w:val="Label"/>
              <w:rFonts w:ascii="Linux Libertine" w:hAnsi="Linux Libertine"/>
              <w:b w:val="0"/>
            </w:rPr>
            <m:t>accuracy</m:t>
          </m:r>
          <m:r>
            <w:rPr>
              <w:rStyle w:val="Label"/>
              <w:rFonts w:ascii="Cambria Math" w:hAnsi="Cambria Math"/>
            </w:rPr>
            <m:t>(y,</m:t>
          </m:r>
          <m:limUpp>
            <m:limUppPr>
              <m:ctrlPr>
                <w:rPr>
                  <w:rStyle w:val="Label"/>
                  <w:rFonts w:ascii="Cambria Math" w:hAnsi="Cambria Math"/>
                  <w:b w:val="0"/>
                </w:rPr>
              </m:ctrlPr>
            </m:limUppPr>
            <m:e>
              <m:r>
                <w:rPr>
                  <w:rStyle w:val="Label"/>
                  <w:rFonts w:ascii="Cambria Math" w:hAnsi="Cambria Math"/>
                </w:rPr>
                <m:t>y</m:t>
              </m:r>
            </m:e>
            <m:lim>
              <m:r>
                <w:rPr>
                  <w:rStyle w:val="Label"/>
                  <w:rFonts w:ascii="Cambria Math" w:hAnsi="Cambria Math"/>
                </w:rPr>
                <m:t>^</m:t>
              </m:r>
            </m:lim>
          </m:limUpp>
          <m:r>
            <w:rPr>
              <w:rStyle w:val="Label"/>
              <w:rFonts w:ascii="Cambria Math" w:hAnsi="Cambria Math"/>
            </w:rPr>
            <m:t>)=</m:t>
          </m:r>
          <m:f>
            <m:fPr>
              <m:ctrlPr>
                <w:rPr>
                  <w:rStyle w:val="Label"/>
                  <w:rFonts w:ascii="Cambria Math" w:hAnsi="Cambria Math"/>
                  <w:b w:val="0"/>
                </w:rPr>
              </m:ctrlPr>
            </m:fPr>
            <m:num>
              <m:r>
                <w:rPr>
                  <w:rStyle w:val="Label"/>
                  <w:rFonts w:ascii="Cambria Math" w:hAnsi="Cambria Math"/>
                </w:rPr>
                <m:t>1</m:t>
              </m:r>
            </m:num>
            <m:den>
              <m:sSub>
                <m:sSubPr>
                  <m:ctrlPr>
                    <w:rPr>
                      <w:rStyle w:val="Label"/>
                      <w:rFonts w:ascii="Cambria Math" w:hAnsi="Cambria Math"/>
                      <w:b w:val="0"/>
                    </w:rPr>
                  </m:ctrlPr>
                </m:sSubPr>
                <m:e>
                  <m:r>
                    <w:rPr>
                      <w:rStyle w:val="Label"/>
                      <w:rFonts w:ascii="Cambria Math" w:hAnsi="Cambria Math"/>
                    </w:rPr>
                    <m:t>n</m:t>
                  </m:r>
                </m:e>
                <m:sub>
                  <m:r>
                    <m:rPr>
                      <m:nor/>
                    </m:rPr>
                    <w:rPr>
                      <w:rStyle w:val="Label"/>
                      <w:rFonts w:ascii="Linux Libertine" w:hAnsi="Linux Libertine"/>
                      <w:b w:val="0"/>
                    </w:rPr>
                    <m:t>samples</m:t>
                  </m:r>
                </m:sub>
              </m:sSub>
            </m:den>
          </m:f>
          <m:nary>
            <m:naryPr>
              <m:chr m:val="∑"/>
              <m:limLoc m:val="undOvr"/>
              <m:grow m:val="1"/>
              <m:ctrlPr>
                <w:rPr>
                  <w:rStyle w:val="Label"/>
                  <w:rFonts w:ascii="Cambria Math" w:hAnsi="Cambria Math"/>
                  <w:b w:val="0"/>
                </w:rPr>
              </m:ctrlPr>
            </m:naryPr>
            <m:sub>
              <m:r>
                <w:rPr>
                  <w:rStyle w:val="Label"/>
                  <w:rFonts w:ascii="Cambria Math" w:hAnsi="Cambria Math"/>
                </w:rPr>
                <m:t>i=0</m:t>
              </m:r>
            </m:sub>
            <m:sup>
              <m:sSub>
                <m:sSubPr>
                  <m:ctrlPr>
                    <w:rPr>
                      <w:rStyle w:val="Label"/>
                      <w:rFonts w:ascii="Cambria Math" w:hAnsi="Cambria Math"/>
                      <w:b w:val="0"/>
                    </w:rPr>
                  </m:ctrlPr>
                </m:sSubPr>
                <m:e>
                  <m:r>
                    <w:rPr>
                      <w:rStyle w:val="Label"/>
                      <w:rFonts w:ascii="Cambria Math" w:hAnsi="Cambria Math"/>
                    </w:rPr>
                    <m:t>n</m:t>
                  </m:r>
                </m:e>
                <m:sub>
                  <m:r>
                    <m:rPr>
                      <m:nor/>
                    </m:rPr>
                    <w:rPr>
                      <w:rStyle w:val="Label"/>
                      <w:rFonts w:ascii="Linux Libertine" w:hAnsi="Linux Libertine"/>
                      <w:b w:val="0"/>
                    </w:rPr>
                    <m:t>samples</m:t>
                  </m:r>
                </m:sub>
              </m:sSub>
              <m:r>
                <w:rPr>
                  <w:rStyle w:val="Label"/>
                  <w:rFonts w:ascii="Cambria Math" w:hAnsi="Cambria Math"/>
                </w:rPr>
                <m:t>-1</m:t>
              </m:r>
            </m:sup>
            <m:e/>
          </m:nary>
          <m:r>
            <w:rPr>
              <w:rStyle w:val="Label"/>
              <w:rFonts w:ascii="Cambria Math" w:hAnsi="Cambria Math"/>
            </w:rPr>
            <m:t>1(</m:t>
          </m:r>
          <m:sSub>
            <m:sSubPr>
              <m:ctrlPr>
                <w:rPr>
                  <w:rStyle w:val="Label"/>
                  <w:rFonts w:ascii="Cambria Math" w:hAnsi="Cambria Math"/>
                  <w:b w:val="0"/>
                </w:rPr>
              </m:ctrlPr>
            </m:sSubPr>
            <m:e>
              <m:limUpp>
                <m:limUppPr>
                  <m:ctrlPr>
                    <w:rPr>
                      <w:rStyle w:val="Label"/>
                      <w:rFonts w:ascii="Cambria Math" w:hAnsi="Cambria Math"/>
                      <w:b w:val="0"/>
                    </w:rPr>
                  </m:ctrlPr>
                </m:limUppPr>
                <m:e>
                  <m:r>
                    <w:rPr>
                      <w:rStyle w:val="Label"/>
                      <w:rFonts w:ascii="Cambria Math" w:hAnsi="Cambria Math"/>
                    </w:rPr>
                    <m:t>y</m:t>
                  </m:r>
                </m:e>
                <m:lim>
                  <m:r>
                    <w:rPr>
                      <w:rStyle w:val="Label"/>
                      <w:rFonts w:ascii="Cambria Math" w:hAnsi="Cambria Math"/>
                    </w:rPr>
                    <m:t>^</m:t>
                  </m:r>
                </m:lim>
              </m:limUpp>
            </m:e>
            <m:sub>
              <m:r>
                <w:rPr>
                  <w:rStyle w:val="Label"/>
                  <w:rFonts w:ascii="Cambria Math" w:hAnsi="Cambria Math"/>
                </w:rPr>
                <m:t>i</m:t>
              </m:r>
            </m:sub>
          </m:sSub>
          <m:r>
            <w:rPr>
              <w:rStyle w:val="Label"/>
              <w:rFonts w:ascii="Cambria Math" w:hAnsi="Cambria Math"/>
            </w:rPr>
            <m:t>=</m:t>
          </m:r>
          <m:sSub>
            <m:sSubPr>
              <m:ctrlPr>
                <w:rPr>
                  <w:rStyle w:val="Label"/>
                  <w:rFonts w:ascii="Cambria Math" w:hAnsi="Cambria Math"/>
                  <w:b w:val="0"/>
                </w:rPr>
              </m:ctrlPr>
            </m:sSubPr>
            <m:e>
              <m:r>
                <w:rPr>
                  <w:rStyle w:val="Label"/>
                  <w:rFonts w:ascii="Cambria Math" w:hAnsi="Cambria Math"/>
                </w:rPr>
                <m:t>y</m:t>
              </m:r>
            </m:e>
            <m:sub>
              <m:r>
                <w:rPr>
                  <w:rStyle w:val="Label"/>
                  <w:rFonts w:ascii="Cambria Math" w:hAnsi="Cambria Math"/>
                </w:rPr>
                <m:t>i</m:t>
              </m:r>
            </m:sub>
          </m:sSub>
          <m:r>
            <w:rPr>
              <w:rStyle w:val="Label"/>
              <w:rFonts w:ascii="Cambria Math" w:hAnsi="Cambria Math"/>
            </w:rPr>
            <m:t>)</m:t>
          </m:r>
        </m:oMath>
      </m:oMathPara>
    </w:p>
    <w:p w14:paraId="148EB6C7" w14:textId="77142E9B" w:rsidR="009027AE" w:rsidRPr="00A91E25" w:rsidRDefault="006C0160" w:rsidP="00881F77">
      <w:pPr>
        <w:pStyle w:val="TableCaption"/>
        <w:rPr>
          <w:rStyle w:val="Label"/>
          <w:rFonts w:ascii="Linux Libertine" w:hAnsi="Linux Libertine"/>
        </w:rPr>
      </w:pPr>
      <w:r w:rsidRPr="008E0951">
        <w:rPr>
          <w:rStyle w:val="Label"/>
          <w:rFonts w:ascii="Linux Libertine" w:hAnsi="Linux Libertine"/>
          <w:b w:val="0"/>
        </w:rPr>
        <w:t xml:space="preserve">The mean and standard deviation of the accuracy of the three algorithms 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845A83">
        <w:rPr>
          <w:rStyle w:val="Label"/>
          <w:rFonts w:ascii="Linux Libertine" w:hAnsi="Linux Libertine"/>
          <w:b w:val="0"/>
          <w:color w:val="0000FF"/>
        </w:rPr>
        <w:fldChar w:fldCharType="begin"/>
      </w:r>
      <w:r w:rsidR="00E4520E" w:rsidRPr="00845A83">
        <w:rPr>
          <w:rStyle w:val="Label"/>
          <w:rFonts w:ascii="Linux Libertine" w:hAnsi="Linux Libertine"/>
          <w:b w:val="0"/>
          <w:color w:val="0000FF"/>
        </w:rPr>
        <w:instrText xml:space="preserve"> REF _Ref528537928 \h  \* MERGEFORMAT </w:instrText>
      </w:r>
      <w:r w:rsidR="00E4520E" w:rsidRPr="00845A83">
        <w:rPr>
          <w:rStyle w:val="Label"/>
          <w:rFonts w:ascii="Linux Libertine" w:hAnsi="Linux Libertine"/>
          <w:b w:val="0"/>
          <w:color w:val="0000FF"/>
        </w:rPr>
      </w:r>
      <w:r w:rsidR="00E4520E" w:rsidRPr="00845A83">
        <w:rPr>
          <w:rStyle w:val="Label"/>
          <w:rFonts w:ascii="Linux Libertine" w:hAnsi="Linux Libertine"/>
          <w:b w:val="0"/>
          <w:color w:val="0000FF"/>
        </w:rPr>
        <w:fldChar w:fldCharType="separate"/>
      </w:r>
      <w:r w:rsidR="00BD18C1" w:rsidRPr="00BD18C1">
        <w:rPr>
          <w:color w:val="0000FF"/>
        </w:rPr>
        <w:t xml:space="preserve">Table </w:t>
      </w:r>
      <w:r w:rsidR="00BD18C1" w:rsidRPr="00BD18C1">
        <w:rPr>
          <w:noProof/>
          <w:color w:val="0000FF"/>
        </w:rPr>
        <w:t>1</w:t>
      </w:r>
      <w:r w:rsidR="00E4520E" w:rsidRPr="00845A83">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11442D9A" w:rsidR="000B4576" w:rsidRPr="008E0951" w:rsidRDefault="0041609A" w:rsidP="00164A4B">
      <w:pPr>
        <w:pStyle w:val="Caption"/>
      </w:pPr>
      <w:bookmarkStart w:id="9" w:name="_Ref528537928"/>
      <w:r>
        <w:t xml:space="preserve">Table </w:t>
      </w:r>
      <w:r>
        <w:fldChar w:fldCharType="begin"/>
      </w:r>
      <w:r>
        <w:instrText xml:space="preserve"> SEQ Table \* ARABIC </w:instrText>
      </w:r>
      <w:r>
        <w:fldChar w:fldCharType="separate"/>
      </w:r>
      <w:r w:rsidR="00BD18C1">
        <w:rPr>
          <w:noProof/>
        </w:rPr>
        <w:t>1</w:t>
      </w:r>
      <w:r>
        <w:fldChar w:fldCharType="end"/>
      </w:r>
      <w:bookmarkEnd w:id="9"/>
      <w:r>
        <w:t>:</w:t>
      </w:r>
      <w:r w:rsidR="000B4576" w:rsidRPr="008E0951">
        <w:t xml:space="preserve"> </w:t>
      </w:r>
      <w:r w:rsidR="000B4576" w:rsidRPr="0041557F">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0B4576" w:rsidRPr="00A62B50" w14:paraId="4C56728C"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Default="000B4576" w:rsidP="000B4576">
            <w:pPr>
              <w:spacing w:line="240" w:lineRule="auto"/>
              <w:ind w:firstLine="0"/>
              <w:jc w:val="left"/>
              <w:rPr>
                <w:rFonts w:cs="Linux Libertine"/>
                <w14:ligatures w14:val="standard"/>
              </w:rPr>
            </w:pP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Random  Forest</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Logistic Regression</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SVC</w:t>
            </w:r>
          </w:p>
        </w:tc>
      </w:tr>
      <w:tr w:rsidR="000B4576" w:rsidRPr="00A62B50" w14:paraId="4FCA98D7"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DC7B41" w:rsidR="000B4576" w:rsidRPr="00A62B50" w:rsidRDefault="00724233" w:rsidP="000B4576">
            <w:pPr>
              <w:spacing w:line="240" w:lineRule="auto"/>
              <w:ind w:firstLine="0"/>
              <w:jc w:val="left"/>
              <w:rPr>
                <w:rFonts w:cs="Linux Libertine"/>
                <w14:ligatures w14:val="standard"/>
              </w:rPr>
            </w:pPr>
            <w:r>
              <w:rPr>
                <w:rFonts w:cs="Linux Libertine"/>
                <w14:ligatures w14:val="standard"/>
              </w:rPr>
              <w:t>Mean (</w:t>
            </w:r>
            <w:r w:rsidR="000B4576">
              <w:rPr>
                <w:rFonts w:cs="Linux Libertine"/>
                <w14:ligatures w14:val="standard"/>
              </w:rPr>
              <w:t>%)</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71.99</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66.79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64.86</w:t>
            </w:r>
          </w:p>
        </w:tc>
      </w:tr>
      <w:tr w:rsidR="000B4576" w:rsidRPr="00A62B50" w14:paraId="5CBBE39F" w14:textId="77777777" w:rsidTr="00384DBF">
        <w:trPr>
          <w:jc w:val="center"/>
        </w:trPr>
        <w:tc>
          <w:tcPr>
            <w:tcW w:w="985"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5"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77777777" w:rsidR="000B4576" w:rsidRPr="002643EA" w:rsidRDefault="000B4576" w:rsidP="000B4576">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1.39</w:t>
            </w:r>
          </w:p>
        </w:tc>
        <w:tc>
          <w:tcPr>
            <w:tcW w:w="810"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1.46</w:t>
            </w:r>
          </w:p>
        </w:tc>
      </w:tr>
    </w:tbl>
    <w:p w14:paraId="2CFD92CB" w14:textId="7C62B58A" w:rsidR="00A91E25" w:rsidRPr="00A91E25" w:rsidRDefault="00A91E25" w:rsidP="00881F77">
      <w:pPr>
        <w:pStyle w:val="TableCaption"/>
        <w:rPr>
          <w:i/>
        </w:rPr>
      </w:pPr>
      <w:r w:rsidRPr="00A91E25">
        <w:rPr>
          <w:rStyle w:val="Label"/>
          <w:rFonts w:ascii="Linux Libertine" w:hAnsi="Linux Libertine"/>
          <w:b w:val="0"/>
        </w:rPr>
        <w:t xml:space="preserve">Result for each iteration: </w:t>
      </w:r>
      <w:r w:rsidRPr="00845A83">
        <w:rPr>
          <w:rStyle w:val="Label"/>
          <w:rFonts w:ascii="Linux Libertine" w:hAnsi="Linux Libertine"/>
          <w:b w:val="0"/>
          <w:color w:val="0000FF"/>
        </w:rPr>
        <w:fldChar w:fldCharType="begin"/>
      </w:r>
      <w:r w:rsidRPr="00845A83">
        <w:rPr>
          <w:rStyle w:val="Label"/>
          <w:rFonts w:ascii="Linux Libertine" w:hAnsi="Linux Libertine"/>
          <w:b w:val="0"/>
          <w:color w:val="0000FF"/>
        </w:rPr>
        <w:instrText xml:space="preserve"> REF _Ref528536762 \h  \* MERGEFORMAT </w:instrText>
      </w:r>
      <w:r w:rsidRPr="00845A83">
        <w:rPr>
          <w:rStyle w:val="Label"/>
          <w:rFonts w:ascii="Linux Libertine" w:hAnsi="Linux Libertine"/>
          <w:b w:val="0"/>
          <w:color w:val="0000FF"/>
        </w:rPr>
      </w:r>
      <w:r w:rsidRPr="00845A83">
        <w:rPr>
          <w:rStyle w:val="Label"/>
          <w:rFonts w:ascii="Linux Libertine" w:hAnsi="Linux Libertine"/>
          <w:b w:val="0"/>
          <w:color w:val="0000FF"/>
        </w:rPr>
        <w:fldChar w:fldCharType="separate"/>
      </w:r>
      <w:r w:rsidR="00BD18C1" w:rsidRPr="00BD18C1">
        <w:rPr>
          <w:color w:val="0000FF"/>
        </w:rPr>
        <w:t xml:space="preserve">Table </w:t>
      </w:r>
      <w:r w:rsidR="00BD18C1" w:rsidRPr="00BD18C1">
        <w:rPr>
          <w:noProof/>
          <w:color w:val="0000FF"/>
        </w:rPr>
        <w:t>3</w:t>
      </w:r>
      <w:r w:rsidRPr="00845A83">
        <w:rPr>
          <w:rStyle w:val="Label"/>
          <w:rFonts w:ascii="Linux Libertine" w:hAnsi="Linux Libertine"/>
          <w:b w:val="0"/>
          <w:color w:val="0000FF"/>
        </w:rPr>
        <w:fldChar w:fldCharType="end"/>
      </w:r>
      <w:r w:rsidR="00EC2E6A">
        <w:rPr>
          <w:rStyle w:val="Label"/>
          <w:rFonts w:ascii="Linux Libertine" w:hAnsi="Linux Libertine"/>
          <w:b w:val="0"/>
        </w:rPr>
        <w:t xml:space="preserve">, </w:t>
      </w:r>
      <w:r w:rsidR="00EC2E6A" w:rsidRPr="00845A83">
        <w:rPr>
          <w:rStyle w:val="Label"/>
          <w:rFonts w:ascii="Linux Libertine" w:hAnsi="Linux Libertine"/>
          <w:b w:val="0"/>
          <w:color w:val="0000FF"/>
        </w:rPr>
        <w:fldChar w:fldCharType="begin"/>
      </w:r>
      <w:r w:rsidR="00EC2E6A" w:rsidRPr="00845A83">
        <w:rPr>
          <w:rStyle w:val="Label"/>
          <w:rFonts w:ascii="Linux Libertine" w:hAnsi="Linux Libertine"/>
          <w:b w:val="0"/>
          <w:color w:val="0000FF"/>
        </w:rPr>
        <w:instrText xml:space="preserve"> REF _Ref528537388 \h  \* MERGEFORMAT </w:instrText>
      </w:r>
      <w:r w:rsidR="00EC2E6A" w:rsidRPr="00845A83">
        <w:rPr>
          <w:rStyle w:val="Label"/>
          <w:rFonts w:ascii="Linux Libertine" w:hAnsi="Linux Libertine"/>
          <w:b w:val="0"/>
          <w:color w:val="0000FF"/>
        </w:rPr>
      </w:r>
      <w:r w:rsidR="00EC2E6A" w:rsidRPr="00845A83">
        <w:rPr>
          <w:rStyle w:val="Label"/>
          <w:rFonts w:ascii="Linux Libertine" w:hAnsi="Linux Libertine"/>
          <w:b w:val="0"/>
          <w:color w:val="0000FF"/>
        </w:rPr>
        <w:fldChar w:fldCharType="separate"/>
      </w:r>
      <w:r w:rsidR="00BD18C1" w:rsidRPr="00BD18C1">
        <w:rPr>
          <w:color w:val="0000FF"/>
        </w:rPr>
        <w:t xml:space="preserve">Figure </w:t>
      </w:r>
      <w:r w:rsidR="00BD18C1" w:rsidRPr="00BD18C1">
        <w:rPr>
          <w:noProof/>
          <w:color w:val="0000FF"/>
        </w:rPr>
        <w:t>8</w:t>
      </w:r>
      <w:r w:rsidR="00EC2E6A" w:rsidRPr="00845A83">
        <w:rPr>
          <w:rStyle w:val="Label"/>
          <w:rFonts w:ascii="Linux Libertine" w:hAnsi="Linux Libertine"/>
          <w:b w:val="0"/>
          <w:color w:val="0000FF"/>
        </w:rPr>
        <w:fldChar w:fldCharType="end"/>
      </w:r>
    </w:p>
    <w:p w14:paraId="453DF5DB" w14:textId="2EB55056" w:rsidR="00A62ACC" w:rsidRPr="006A4CDC" w:rsidRDefault="00A62ACC" w:rsidP="00881F77">
      <w:pPr>
        <w:pStyle w:val="TableCaption"/>
      </w:pPr>
      <w:r w:rsidRPr="00E4520E">
        <w:rPr>
          <w:rFonts w:eastAsiaTheme="minorHAnsi"/>
          <w:i/>
        </w:rPr>
        <w:t>4.2.2</w:t>
      </w:r>
      <w:r w:rsidR="000B4576" w:rsidRPr="00E4520E">
        <w:rPr>
          <w:rFonts w:eastAsiaTheme="minorHAnsi"/>
          <w:i/>
        </w:rPr>
        <w:t> </w:t>
      </w:r>
      <w:r w:rsidRPr="00E4520E">
        <w:rPr>
          <w:rFonts w:eastAsiaTheme="minorHAnsi"/>
          <w:i/>
        </w:rPr>
        <w:t>F1-</w:t>
      </w:r>
      <w:r w:rsidR="000B4576" w:rsidRPr="00E4520E">
        <w:rPr>
          <w:rFonts w:eastAsiaTheme="minorHAnsi"/>
          <w:i/>
        </w:rPr>
        <w:t>Score</w:t>
      </w:r>
      <w:r w:rsidR="00E4520E" w:rsidRPr="00E4520E">
        <w:rPr>
          <w:rFonts w:eastAsiaTheme="minorHAnsi"/>
          <w:i/>
        </w:rPr>
        <w:t>:</w:t>
      </w:r>
      <w:r w:rsidR="000B4576" w:rsidRPr="00E4520E">
        <w:rPr>
          <w:rFonts w:eastAsiaTheme="minorHAnsi"/>
        </w:rPr>
        <w:t xml:space="preserve">   </w:t>
      </w:r>
      <w:r w:rsidRPr="00E4520E">
        <w:rPr>
          <w:rFonts w:eastAsiaTheme="minorHAnsi"/>
        </w:rPr>
        <w:t xml:space="preserve">We selected this metric to strike a balance between precision and recall. For </w:t>
      </w:r>
      <m:oMath>
        <m:r>
          <w:rPr>
            <w:rFonts w:ascii="Cambria Math" w:eastAsiaTheme="minorHAnsi" w:hAnsi="Cambria Math"/>
          </w:rPr>
          <m:t>β</m:t>
        </m:r>
      </m:oMath>
      <w:r w:rsidR="006A4CDC" w:rsidRPr="00E4520E">
        <w:rPr>
          <w:rFonts w:eastAsiaTheme="minorHAnsi"/>
        </w:rPr>
        <w:t>=</w:t>
      </w:r>
      <w:r w:rsidR="008E0951" w:rsidRPr="00E4520E">
        <w:rPr>
          <w:rFonts w:eastAsiaTheme="minorHAnsi"/>
        </w:rPr>
        <w:t>1,</w:t>
      </w:r>
      <w:r w:rsidR="006A4CDC" w:rsidRPr="00E4520E">
        <w:rPr>
          <w:rFonts w:eastAsiaTheme="minorHAnsi"/>
        </w:rPr>
        <w:t xml:space="preserve"> F1 is derived </w:t>
      </w:r>
      <w:r w:rsidR="008E0951" w:rsidRPr="00E4520E">
        <w:rPr>
          <w:rFonts w:eastAsiaTheme="minorHAnsi"/>
        </w:rPr>
        <w:t>from:</w:t>
      </w:r>
    </w:p>
    <w:p w14:paraId="28487DEE" w14:textId="787A1882" w:rsidR="00A62ACC" w:rsidRPr="000B4576" w:rsidRDefault="00910C6A" w:rsidP="00881F77">
      <w:pPr>
        <w:pStyle w:val="TableCaption"/>
        <w:rPr>
          <w:rStyle w:val="Label"/>
          <w:rFonts w:ascii="Linux Libertine" w:hAnsi="Linux Libertine"/>
          <w:b w:val="0"/>
        </w:rPr>
      </w:pPr>
      <m:oMathPara>
        <m:oMath>
          <m:sSub>
            <m:sSubPr>
              <m:ctrlPr>
                <w:rPr>
                  <w:rStyle w:val="Label"/>
                  <w:rFonts w:ascii="Cambria Math" w:hAnsi="Cambria Math"/>
                  <w:b w:val="0"/>
                </w:rPr>
              </m:ctrlPr>
            </m:sSubPr>
            <m:e>
              <m:r>
                <w:rPr>
                  <w:rStyle w:val="Label"/>
                  <w:rFonts w:ascii="Cambria Math" w:hAnsi="Cambria Math"/>
                </w:rPr>
                <m:t>F</m:t>
              </m:r>
            </m:e>
            <m:sub>
              <m:r>
                <w:rPr>
                  <w:rStyle w:val="Label"/>
                  <w:rFonts w:ascii="Cambria Math" w:hAnsi="Cambria Math"/>
                </w:rPr>
                <m:t>β</m:t>
              </m:r>
            </m:sub>
          </m:sSub>
          <m:r>
            <w:rPr>
              <w:rStyle w:val="Label"/>
              <w:rFonts w:ascii="Cambria Math" w:hAnsi="Cambria Math"/>
            </w:rPr>
            <m:t>=(1+</m:t>
          </m:r>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w:rPr>
              <w:rStyle w:val="Label"/>
              <w:rFonts w:ascii="Cambria Math" w:hAnsi="Cambria Math"/>
            </w:rPr>
            <m:t>)</m:t>
          </m:r>
          <m:f>
            <m:fPr>
              <m:ctrlPr>
                <w:rPr>
                  <w:rStyle w:val="Label"/>
                  <w:rFonts w:ascii="Cambria Math" w:hAnsi="Cambria Math"/>
                  <w:b w:val="0"/>
                </w:rPr>
              </m:ctrlPr>
            </m:fPr>
            <m:num>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num>
            <m:den>
              <m:sSup>
                <m:sSupPr>
                  <m:ctrlPr>
                    <w:rPr>
                      <w:rStyle w:val="Label"/>
                      <w:rFonts w:ascii="Cambria Math" w:hAnsi="Cambria Math"/>
                      <w:b w:val="0"/>
                    </w:rPr>
                  </m:ctrlPr>
                </m:sSupPr>
                <m:e>
                  <m:r>
                    <w:rPr>
                      <w:rStyle w:val="Label"/>
                      <w:rFonts w:ascii="Cambria Math" w:hAnsi="Cambria Math"/>
                    </w:rPr>
                    <m:t>β</m:t>
                  </m:r>
                </m:e>
                <m:sup>
                  <m:r>
                    <w:rPr>
                      <w:rStyle w:val="Label"/>
                      <w:rFonts w:ascii="Cambria Math" w:hAnsi="Cambria Math"/>
                    </w:rPr>
                    <m:t>2</m:t>
                  </m:r>
                </m:sup>
              </m:sSup>
              <m:r>
                <m:rPr>
                  <m:nor/>
                </m:rPr>
                <w:rPr>
                  <w:rStyle w:val="Label"/>
                  <w:rFonts w:ascii="Linux Libertine" w:hAnsi="Linux Libertine"/>
                  <w:b w:val="0"/>
                </w:rPr>
                <m:t>precision</m:t>
              </m:r>
              <m:r>
                <w:rPr>
                  <w:rStyle w:val="Label"/>
                  <w:rFonts w:ascii="Cambria Math" w:hAnsi="Cambria Math"/>
                </w:rPr>
                <m:t>+</m:t>
              </m:r>
              <m:r>
                <m:rPr>
                  <m:nor/>
                </m:rPr>
                <w:rPr>
                  <w:rStyle w:val="Label"/>
                  <w:rFonts w:ascii="Linux Libertine" w:hAnsi="Linux Libertine"/>
                  <w:b w:val="0"/>
                </w:rPr>
                <m:t>recall</m:t>
              </m:r>
            </m:den>
          </m:f>
          <m:r>
            <w:rPr>
              <w:rStyle w:val="Label"/>
              <w:rFonts w:ascii="Cambria Math" w:hAnsi="Cambria Math"/>
            </w:rPr>
            <m:t>.</m:t>
          </m:r>
        </m:oMath>
      </m:oMathPara>
    </w:p>
    <w:p w14:paraId="74D65E34" w14:textId="6A45F05A" w:rsidR="00217E99" w:rsidRPr="00164A4B" w:rsidRDefault="008E0951" w:rsidP="00881F77">
      <w:pPr>
        <w:pStyle w:val="TableCaption"/>
      </w:pPr>
      <w:r w:rsidRPr="008E0951">
        <w:rPr>
          <w:rStyle w:val="Label"/>
          <w:rFonts w:ascii="Linux Libertine" w:hAnsi="Linux Libertine"/>
          <w:b w:val="0"/>
        </w:rPr>
        <w:t xml:space="preserve">The mean and standard deviation of F1 scores for the three algorithms have been mentioned </w:t>
      </w:r>
      <w:bookmarkStart w:id="10" w:name="_Ref528537914"/>
      <w:r w:rsidR="00642251">
        <w:rPr>
          <w:rStyle w:val="Label"/>
          <w:rFonts w:ascii="Linux Libertine" w:hAnsi="Linux Libertine"/>
          <w:b w:val="0"/>
        </w:rPr>
        <w:t xml:space="preserve">in </w:t>
      </w:r>
      <w:r w:rsidR="00642251" w:rsidRPr="00642251">
        <w:rPr>
          <w:color w:val="0000FF"/>
        </w:rPr>
        <w:fldChar w:fldCharType="begin"/>
      </w:r>
      <w:r w:rsidR="00642251" w:rsidRPr="00642251">
        <w:rPr>
          <w:rStyle w:val="Label"/>
          <w:rFonts w:ascii="Linux Libertine" w:hAnsi="Linux Libertine"/>
          <w:color w:val="0000FF"/>
        </w:rPr>
        <w:instrText xml:space="preserve"> REF _Ref528552186 \h </w:instrText>
      </w:r>
      <w:r w:rsidR="00642251" w:rsidRPr="00642251">
        <w:rPr>
          <w:color w:val="0000FF"/>
        </w:rPr>
        <w:instrText xml:space="preserve"> \* MERGEFORMAT </w:instrText>
      </w:r>
      <w:r w:rsidR="00642251" w:rsidRPr="00642251">
        <w:rPr>
          <w:color w:val="0000FF"/>
        </w:rPr>
      </w:r>
      <w:r w:rsidR="00642251" w:rsidRPr="00642251">
        <w:rPr>
          <w:color w:val="0000FF"/>
        </w:rPr>
        <w:fldChar w:fldCharType="separate"/>
      </w:r>
      <w:r w:rsidR="00BD18C1" w:rsidRPr="00BD18C1">
        <w:rPr>
          <w:color w:val="0000FF"/>
        </w:rPr>
        <w:t xml:space="preserve">Table </w:t>
      </w:r>
      <w:r w:rsidR="00BD18C1" w:rsidRPr="00BD18C1">
        <w:rPr>
          <w:noProof/>
          <w:color w:val="0000FF"/>
        </w:rPr>
        <w:t>2</w:t>
      </w:r>
      <w:r w:rsidR="00642251" w:rsidRPr="00642251">
        <w:rPr>
          <w:color w:val="0000FF"/>
        </w:rPr>
        <w:fldChar w:fldCharType="end"/>
      </w:r>
      <w:r w:rsidR="00642251">
        <w:t>.</w:t>
      </w:r>
    </w:p>
    <w:p w14:paraId="2810D280" w14:textId="63038AB6" w:rsidR="009027AE" w:rsidRPr="00E4520E" w:rsidRDefault="0041609A" w:rsidP="00C130DD">
      <w:pPr>
        <w:pStyle w:val="TableCaption"/>
        <w:jc w:val="center"/>
      </w:pPr>
      <w:bookmarkStart w:id="11" w:name="_Ref528552186"/>
      <w:r w:rsidRPr="00E4520E">
        <w:rPr>
          <w:b/>
        </w:rPr>
        <w:t xml:space="preserve">Table </w:t>
      </w:r>
      <w:r w:rsidRPr="00E4520E">
        <w:rPr>
          <w:b/>
        </w:rPr>
        <w:fldChar w:fldCharType="begin"/>
      </w:r>
      <w:r w:rsidRPr="00E4520E">
        <w:rPr>
          <w:b/>
        </w:rPr>
        <w:instrText xml:space="preserve"> SEQ Table \* ARABIC </w:instrText>
      </w:r>
      <w:r w:rsidRPr="00E4520E">
        <w:rPr>
          <w:b/>
        </w:rPr>
        <w:fldChar w:fldCharType="separate"/>
      </w:r>
      <w:r w:rsidR="00BD18C1">
        <w:rPr>
          <w:b/>
          <w:noProof/>
        </w:rPr>
        <w:t>2</w:t>
      </w:r>
      <w:r w:rsidRPr="00E4520E">
        <w:rPr>
          <w:b/>
        </w:rPr>
        <w:fldChar w:fldCharType="end"/>
      </w:r>
      <w:bookmarkEnd w:id="10"/>
      <w:bookmarkEnd w:id="11"/>
      <w:r w:rsidR="009027AE" w:rsidRPr="00E4520E">
        <w:rPr>
          <w:rStyle w:val="Label"/>
          <w:rFonts w:ascii="Linux Libertine" w:hAnsi="Linux Libertine"/>
          <w:b w:val="0"/>
        </w:rPr>
        <w:t>:</w:t>
      </w:r>
      <w:r w:rsidR="009027AE" w:rsidRPr="00E4520E">
        <w:t xml:space="preserve"> 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9027AE" w:rsidRPr="00A62B50" w14:paraId="49ED86FF" w14:textId="77777777" w:rsidTr="00182E46">
        <w:trPr>
          <w:jc w:val="center"/>
        </w:trPr>
        <w:tc>
          <w:tcPr>
            <w:tcW w:w="985" w:type="dxa"/>
            <w:shd w:val="clear" w:color="000000" w:fill="auto"/>
            <w:vAlign w:val="center"/>
          </w:tcPr>
          <w:p w14:paraId="2868314C" w14:textId="77777777" w:rsidR="009027AE" w:rsidRDefault="009027AE" w:rsidP="009027AE">
            <w:pPr>
              <w:spacing w:line="240" w:lineRule="auto"/>
              <w:ind w:firstLine="0"/>
              <w:jc w:val="left"/>
              <w:rPr>
                <w:rFonts w:cs="Linux Libertine"/>
                <w14:ligatures w14:val="standard"/>
              </w:rPr>
            </w:pPr>
          </w:p>
        </w:tc>
        <w:tc>
          <w:tcPr>
            <w:tcW w:w="1085" w:type="dxa"/>
            <w:shd w:val="clear" w:color="000000" w:fill="auto"/>
            <w:vAlign w:val="center"/>
          </w:tcPr>
          <w:p w14:paraId="4037FE4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vAlign w:val="center"/>
          </w:tcPr>
          <w:p w14:paraId="3F240466"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vAlign w:val="center"/>
          </w:tcPr>
          <w:p w14:paraId="63C9A5E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SVC</w:t>
            </w:r>
          </w:p>
        </w:tc>
      </w:tr>
      <w:tr w:rsidR="009027AE" w:rsidRPr="00A62B50" w14:paraId="3E4ED35F" w14:textId="77777777" w:rsidTr="00182E4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vAlign w:val="center"/>
          </w:tcPr>
          <w:p w14:paraId="2866E47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vAlign w:val="center"/>
          </w:tcPr>
          <w:p w14:paraId="0E571860"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0.58</w:t>
            </w:r>
          </w:p>
        </w:tc>
      </w:tr>
      <w:tr w:rsidR="009027AE" w:rsidRPr="00A62B50" w14:paraId="79CA990E" w14:textId="77777777" w:rsidTr="00182E4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7777777" w:rsidR="009027AE" w:rsidRPr="002643EA" w:rsidRDefault="009027AE" w:rsidP="009027AE">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vAlign w:val="center"/>
          </w:tcPr>
          <w:p w14:paraId="481490F1"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vAlign w:val="center"/>
          </w:tcPr>
          <w:p w14:paraId="580959E5"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0.02</w:t>
            </w:r>
          </w:p>
        </w:tc>
      </w:tr>
    </w:tbl>
    <w:p w14:paraId="5B19762F" w14:textId="4FCB5886" w:rsidR="00A91E25" w:rsidRPr="00EE54D6" w:rsidRDefault="00A91E25" w:rsidP="00881F77">
      <w:pPr>
        <w:pStyle w:val="TableCaption"/>
        <w:rPr>
          <w:color w:val="0000FF"/>
        </w:rPr>
      </w:pPr>
      <w:r w:rsidRPr="00A91E25">
        <w:rPr>
          <w:rStyle w:val="Label"/>
          <w:rFonts w:ascii="Linux Libertine" w:hAnsi="Linux Libertine"/>
          <w:b w:val="0"/>
        </w:rPr>
        <w:t>Result for each iteration:</w:t>
      </w:r>
      <w:r w:rsidR="00642251">
        <w:rPr>
          <w:rStyle w:val="Label"/>
          <w:rFonts w:ascii="Linux Libertine" w:hAnsi="Linux Libertine"/>
          <w:b w:val="0"/>
        </w:rPr>
        <w:t xml:space="preserve"> </w:t>
      </w:r>
      <w:r w:rsidR="00642251" w:rsidRPr="00D15E63">
        <w:rPr>
          <w:rStyle w:val="Label"/>
          <w:rFonts w:ascii="Linux Libertine" w:hAnsi="Linux Libertine"/>
          <w:color w:val="0000FF"/>
        </w:rPr>
        <w:fldChar w:fldCharType="begin"/>
      </w:r>
      <w:r w:rsidR="00642251" w:rsidRPr="00D15E63">
        <w:rPr>
          <w:rStyle w:val="Label"/>
          <w:rFonts w:ascii="Linux Libertine" w:hAnsi="Linux Libertine"/>
          <w:color w:val="0000FF"/>
        </w:rPr>
        <w:instrText xml:space="preserve"> REF _Ref528552241 \h </w:instrText>
      </w:r>
      <w:r w:rsidR="00D15E63" w:rsidRPr="00D15E63">
        <w:rPr>
          <w:rStyle w:val="Label"/>
          <w:rFonts w:ascii="Linux Libertine" w:hAnsi="Linux Libertine"/>
          <w:color w:val="0000FF"/>
        </w:rPr>
        <w:instrText xml:space="preserve"> \* MERGEFORMAT </w:instrText>
      </w:r>
      <w:r w:rsidR="00642251" w:rsidRPr="00D15E63">
        <w:rPr>
          <w:rStyle w:val="Label"/>
          <w:rFonts w:ascii="Linux Libertine" w:hAnsi="Linux Libertine"/>
          <w:color w:val="0000FF"/>
        </w:rPr>
      </w:r>
      <w:r w:rsidR="00642251" w:rsidRPr="00D15E63">
        <w:rPr>
          <w:rStyle w:val="Label"/>
          <w:rFonts w:ascii="Linux Libertine" w:hAnsi="Linux Libertine"/>
          <w:color w:val="0000FF"/>
        </w:rPr>
        <w:fldChar w:fldCharType="separate"/>
      </w:r>
      <w:r w:rsidR="00BD18C1" w:rsidRPr="00BD18C1">
        <w:rPr>
          <w:color w:val="0000FF"/>
        </w:rPr>
        <w:t xml:space="preserve">Table </w:t>
      </w:r>
      <w:r w:rsidR="00BD18C1" w:rsidRPr="00BD18C1">
        <w:rPr>
          <w:noProof/>
          <w:color w:val="0000FF"/>
        </w:rPr>
        <w:t>4</w:t>
      </w:r>
      <w:r w:rsidR="00642251" w:rsidRPr="00D15E63">
        <w:rPr>
          <w:rStyle w:val="Label"/>
          <w:rFonts w:ascii="Linux Libertine" w:hAnsi="Linux Libertine"/>
          <w:color w:val="0000FF"/>
        </w:rPr>
        <w:fldChar w:fldCharType="end"/>
      </w:r>
      <w:r w:rsidR="00D15E63" w:rsidRPr="00D15E63">
        <w:rPr>
          <w:rStyle w:val="Label"/>
          <w:rFonts w:ascii="Linux Libertine" w:hAnsi="Linux Libertine"/>
          <w:b w:val="0"/>
          <w:color w:val="000000" w:themeColor="text1"/>
        </w:rPr>
        <w:t>,</w:t>
      </w:r>
      <w:r w:rsidR="00D15E63">
        <w:rPr>
          <w:rStyle w:val="Label"/>
          <w:rFonts w:ascii="Linux Libertine" w:hAnsi="Linux Libertine"/>
          <w:b w:val="0"/>
          <w:color w:val="0000FF"/>
        </w:rPr>
        <w:t xml:space="preserve"> </w:t>
      </w:r>
      <w:r w:rsidR="00642251" w:rsidRPr="004326AC">
        <w:rPr>
          <w:rStyle w:val="Label"/>
          <w:rFonts w:ascii="Linux Libertine" w:hAnsi="Linux Libertine"/>
          <w:color w:val="0000FF"/>
        </w:rPr>
        <w:fldChar w:fldCharType="begin"/>
      </w:r>
      <w:r w:rsidR="00642251" w:rsidRPr="004326AC">
        <w:rPr>
          <w:rStyle w:val="Label"/>
          <w:rFonts w:ascii="Linux Libertine" w:hAnsi="Linux Libertine"/>
          <w:color w:val="0000FF"/>
        </w:rPr>
        <w:instrText xml:space="preserve"> REF _Ref528537967 \h </w:instrText>
      </w:r>
      <w:r w:rsidR="00642251" w:rsidRPr="004326AC">
        <w:rPr>
          <w:rStyle w:val="Label"/>
          <w:rFonts w:ascii="Linux Libertine" w:hAnsi="Linux Libertine"/>
          <w:color w:val="0000FF"/>
        </w:rPr>
      </w:r>
      <w:r w:rsidR="004326AC" w:rsidRPr="004326AC">
        <w:rPr>
          <w:rStyle w:val="Label"/>
          <w:rFonts w:ascii="Linux Libertine" w:hAnsi="Linux Libertine"/>
          <w:color w:val="0000FF"/>
        </w:rPr>
        <w:instrText xml:space="preserve"> \* MERGEFORMAT </w:instrText>
      </w:r>
      <w:r w:rsidR="00642251" w:rsidRPr="004326AC">
        <w:rPr>
          <w:rStyle w:val="Label"/>
          <w:rFonts w:ascii="Linux Libertine" w:hAnsi="Linux Libertine"/>
          <w:color w:val="0000FF"/>
        </w:rPr>
        <w:fldChar w:fldCharType="separate"/>
      </w:r>
      <w:r w:rsidR="00BD18C1" w:rsidRPr="00BD18C1">
        <w:rPr>
          <w:color w:val="0000FF"/>
        </w:rPr>
        <w:t xml:space="preserve">Figure </w:t>
      </w:r>
      <w:r w:rsidR="00BD18C1" w:rsidRPr="00BD18C1">
        <w:rPr>
          <w:noProof/>
          <w:color w:val="0000FF"/>
        </w:rPr>
        <w:t>9</w:t>
      </w:r>
      <w:r w:rsidR="00642251" w:rsidRPr="004326AC">
        <w:rPr>
          <w:rStyle w:val="Label"/>
          <w:rFonts w:ascii="Linux Libertine" w:hAnsi="Linux Libertine"/>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0360EF03" w:rsidR="00724233" w:rsidRPr="004F13E0" w:rsidRDefault="00A91E25" w:rsidP="004F13E0">
      <w:pPr>
        <w:pStyle w:val="TableCaption"/>
      </w:pPr>
      <w:r>
        <w:t>We started with an unpruned dataset and then ran</w:t>
      </w:r>
      <w:r w:rsidR="006C0160">
        <w:t xml:space="preserve"> 20</w:t>
      </w:r>
      <w:r w:rsidR="00CC3F29">
        <w:t xml:space="preserve"> iterations </w:t>
      </w:r>
      <w:r w:rsidR="00182E46">
        <w:t xml:space="preserve">to </w:t>
      </w:r>
      <w:r>
        <w:t>prune</w:t>
      </w:r>
      <w:r w:rsidR="00182E46">
        <w:t xml:space="preserve"> </w:t>
      </w:r>
      <w:r w:rsidR="00CC3F29">
        <w:t>the</w:t>
      </w:r>
      <w:r w:rsidR="00724233">
        <w:t xml:space="preserve"> dataset</w:t>
      </w:r>
      <w:r w:rsidR="00910642">
        <w:t xml:space="preserve"> to check how the three algorithms </w:t>
      </w:r>
      <w:r>
        <w:t>performed</w:t>
      </w:r>
      <w:r w:rsidR="00910642">
        <w:t xml:space="preserve"> with each iteration. For the 0</w:t>
      </w:r>
      <w:r w:rsidR="00910642" w:rsidRPr="00910642">
        <w:rPr>
          <w:vertAlign w:val="superscript"/>
        </w:rPr>
        <w:t>th</w:t>
      </w:r>
      <w:r w:rsidR="00910642">
        <w:t xml:space="preserve"> iteration</w:t>
      </w:r>
      <w:r w:rsidR="00CC3F29">
        <w:t>,</w:t>
      </w:r>
      <w:r w:rsidR="00910642">
        <w:t xml:space="preserve"> the</w:t>
      </w:r>
      <w:r w:rsidR="00CC3F29">
        <w:t xml:space="preserve"> dataset was unpruned and random forest</w:t>
      </w:r>
      <w:r w:rsidR="00F25DFB">
        <w:t xml:space="preserve"> classifier</w:t>
      </w:r>
      <w:r>
        <w:t xml:space="preserve"> performed the best as shown in</w:t>
      </w:r>
      <w:r w:rsidR="00EC2E6A">
        <w:t xml:space="preserve"> </w:t>
      </w:r>
      <w:r w:rsidR="00EC2E6A" w:rsidRPr="00C130DD">
        <w:rPr>
          <w:color w:val="0000FF"/>
        </w:rPr>
        <w:fldChar w:fldCharType="begin"/>
      </w:r>
      <w:r w:rsidR="00EC2E6A" w:rsidRPr="00C130DD">
        <w:rPr>
          <w:color w:val="0000FF"/>
        </w:rPr>
        <w:instrText xml:space="preserve"> REF _Ref528537388 \h </w:instrText>
      </w:r>
      <w:r w:rsidR="00031C15">
        <w:rPr>
          <w:color w:val="0000FF"/>
        </w:rPr>
        <w:instrText xml:space="preserve"> \* MERGEFORMAT </w:instrText>
      </w:r>
      <w:r w:rsidR="00EC2E6A" w:rsidRPr="00C130DD">
        <w:rPr>
          <w:color w:val="0000FF"/>
        </w:rPr>
      </w:r>
      <w:r w:rsidR="00EC2E6A" w:rsidRPr="00C130DD">
        <w:rPr>
          <w:color w:val="0000FF"/>
        </w:rPr>
        <w:fldChar w:fldCharType="separate"/>
      </w:r>
      <w:r w:rsidR="00BD18C1" w:rsidRPr="00BD18C1">
        <w:rPr>
          <w:color w:val="0000FF"/>
        </w:rPr>
        <w:t>Figure 8</w:t>
      </w:r>
      <w:r w:rsidR="00EC2E6A" w:rsidRPr="00C130DD">
        <w:rPr>
          <w:color w:val="0000FF"/>
        </w:rPr>
        <w:fldChar w:fldCharType="end"/>
      </w:r>
      <w:r w:rsidR="00F25DFB">
        <w:t xml:space="preserve"> and </w:t>
      </w:r>
      <w:r w:rsidR="00F25DFB" w:rsidRPr="00C130DD">
        <w:rPr>
          <w:color w:val="0000FF"/>
        </w:rPr>
        <w:fldChar w:fldCharType="begin"/>
      </w:r>
      <w:r w:rsidR="00F25DFB" w:rsidRPr="00C130DD">
        <w:rPr>
          <w:color w:val="0000FF"/>
        </w:rPr>
        <w:instrText xml:space="preserve"> REF _Ref528537967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BD18C1" w:rsidRPr="00BD18C1">
        <w:rPr>
          <w:color w:val="0000FF"/>
        </w:rPr>
        <w:t>Figure 9</w:t>
      </w:r>
      <w:r w:rsidR="00F25DFB" w:rsidRPr="00C130DD">
        <w:rPr>
          <w:color w:val="0000FF"/>
        </w:rPr>
        <w:fldChar w:fldCharType="end"/>
      </w:r>
      <w:r w:rsidR="006C0160">
        <w:t xml:space="preserve">. </w:t>
      </w:r>
      <w:r w:rsidR="00F25DFB">
        <w:t xml:space="preserve">The accuracy score and F1 score fluctuated as per </w:t>
      </w:r>
      <w:r w:rsidR="00F25DFB" w:rsidRPr="00C130DD">
        <w:rPr>
          <w:color w:val="0000FF"/>
        </w:rPr>
        <w:fldChar w:fldCharType="begin"/>
      </w:r>
      <w:r w:rsidR="00F25DFB" w:rsidRPr="00C130DD">
        <w:rPr>
          <w:color w:val="0000FF"/>
        </w:rPr>
        <w:instrText xml:space="preserve"> REF _Ref528537928 \h </w:instrText>
      </w:r>
      <w:r w:rsidR="00031C15">
        <w:rPr>
          <w:color w:val="0000FF"/>
        </w:rPr>
        <w:instrText xml:space="preserve"> \* MERGEFORMAT </w:instrText>
      </w:r>
      <w:r w:rsidR="00F25DFB" w:rsidRPr="00C130DD">
        <w:rPr>
          <w:color w:val="0000FF"/>
        </w:rPr>
      </w:r>
      <w:r w:rsidR="00F25DFB" w:rsidRPr="00C130DD">
        <w:rPr>
          <w:color w:val="0000FF"/>
        </w:rPr>
        <w:fldChar w:fldCharType="separate"/>
      </w:r>
      <w:r w:rsidR="00BD18C1" w:rsidRPr="00BD18C1">
        <w:rPr>
          <w:color w:val="0000FF"/>
        </w:rPr>
        <w:t>Table 1</w:t>
      </w:r>
      <w:r w:rsidR="00F25DFB" w:rsidRPr="00C130DD">
        <w:rPr>
          <w:color w:val="0000FF"/>
        </w:rPr>
        <w:fldChar w:fldCharType="end"/>
      </w:r>
      <w:r w:rsidR="00F25DFB">
        <w:t xml:space="preserve"> and </w:t>
      </w:r>
      <w:r w:rsidR="004F13E0" w:rsidRPr="004F13E0">
        <w:rPr>
          <w:color w:val="0000FF"/>
        </w:rPr>
        <w:fldChar w:fldCharType="begin"/>
      </w:r>
      <w:r w:rsidR="004F13E0" w:rsidRPr="004F13E0">
        <w:rPr>
          <w:color w:val="0000FF"/>
        </w:rPr>
        <w:instrText xml:space="preserve"> REF _Ref528552186 \h </w:instrText>
      </w:r>
      <w:r w:rsidR="004F13E0" w:rsidRPr="004F13E0">
        <w:rPr>
          <w:color w:val="0000FF"/>
        </w:rPr>
      </w:r>
      <w:r w:rsidR="004F13E0">
        <w:rPr>
          <w:color w:val="0000FF"/>
        </w:rPr>
        <w:instrText xml:space="preserve"> \* MERGEFORMAT </w:instrText>
      </w:r>
      <w:r w:rsidR="004F13E0" w:rsidRPr="004F13E0">
        <w:rPr>
          <w:color w:val="0000FF"/>
        </w:rPr>
        <w:fldChar w:fldCharType="separate"/>
      </w:r>
      <w:r w:rsidR="00BD18C1" w:rsidRPr="00BD18C1">
        <w:rPr>
          <w:color w:val="0000FF"/>
        </w:rPr>
        <w:t>Table 2</w:t>
      </w:r>
      <w:r w:rsidR="004F13E0" w:rsidRPr="004F13E0">
        <w:rPr>
          <w:color w:val="0000FF"/>
        </w:rPr>
        <w:fldChar w:fldCharType="end"/>
      </w:r>
      <w:r w:rsidR="004F13E0">
        <w:t xml:space="preserve"> </w:t>
      </w:r>
      <w:r w:rsidR="00F25DFB">
        <w:t>with each iteration, but the ranking of th</w:t>
      </w:r>
      <w:r w:rsidR="004F13E0">
        <w:t>e algorithms remained unchanged.</w:t>
      </w:r>
    </w:p>
    <w:p w14:paraId="36AF7474" w14:textId="77777777" w:rsidR="00A91E25" w:rsidRDefault="00910C6A" w:rsidP="00A91E25">
      <w:pPr>
        <w:keepNext/>
        <w:ind w:firstLine="0"/>
      </w:pPr>
      <w:r>
        <w:pict w14:anchorId="50BE2E2C">
          <v:shape id="_x0000_i1191" type="#_x0000_t75" style="width:239.8pt;height:150.25pt" o:bordertopcolor="this" o:borderleftcolor="this" o:borderbottomcolor="this" o:borderrightcolor="this">
            <v:imagedata r:id="rId21" o:title="ML_models_accuracy_comparo"/>
            <w10:bordertop type="single" width="2"/>
            <w10:borderleft type="single" width="2"/>
            <w10:borderbottom type="single" width="2"/>
            <w10:borderright type="single" width="2"/>
          </v:shape>
        </w:pict>
      </w:r>
    </w:p>
    <w:p w14:paraId="2A544CF4" w14:textId="7F388EF5" w:rsidR="00A91E25" w:rsidRDefault="00A91E25" w:rsidP="00164A4B">
      <w:pPr>
        <w:pStyle w:val="Caption"/>
      </w:pPr>
      <w:bookmarkStart w:id="12" w:name="_Ref528537388"/>
      <w:r>
        <w:t xml:space="preserve">Figure </w:t>
      </w:r>
      <w:r>
        <w:fldChar w:fldCharType="begin"/>
      </w:r>
      <w:r>
        <w:instrText xml:space="preserve"> SEQ Figure \* ARABIC </w:instrText>
      </w:r>
      <w:r>
        <w:fldChar w:fldCharType="separate"/>
      </w:r>
      <w:r w:rsidR="00BD18C1">
        <w:rPr>
          <w:noProof/>
        </w:rPr>
        <w:t>8</w:t>
      </w:r>
      <w:r>
        <w:fldChar w:fldCharType="end"/>
      </w:r>
      <w:bookmarkEnd w:id="12"/>
      <w:r>
        <w:t>: Accuracy score of each algorithm per iteration</w:t>
      </w:r>
    </w:p>
    <w:p w14:paraId="40803934" w14:textId="77777777" w:rsidR="00EC2E6A" w:rsidRDefault="00910C6A" w:rsidP="00EC2E6A">
      <w:pPr>
        <w:keepNext/>
        <w:ind w:firstLine="0"/>
      </w:pPr>
      <w:r>
        <w:pict w14:anchorId="4EB0FC02">
          <v:shape id="_x0000_i1192" type="#_x0000_t75" style="width:239.15pt;height:133.35pt" o:bordertopcolor="this" o:borderleftcolor="this" o:borderbottomcolor="this" o:borderrightcolor="this">
            <v:imagedata r:id="rId22" o:title="ML_models_f1_comparo"/>
            <w10:bordertop type="single" width="2"/>
            <w10:borderleft type="single" width="2"/>
            <w10:borderbottom type="single" width="2"/>
            <w10:borderright type="single" width="2"/>
          </v:shape>
        </w:pict>
      </w:r>
    </w:p>
    <w:p w14:paraId="24FA9FAF" w14:textId="3177FD19" w:rsidR="00EC2E6A" w:rsidRPr="00EC2E6A" w:rsidRDefault="00EC2E6A" w:rsidP="00164A4B">
      <w:pPr>
        <w:pStyle w:val="Caption"/>
      </w:pPr>
      <w:bookmarkStart w:id="13" w:name="_Ref528537967"/>
      <w:bookmarkStart w:id="14" w:name="_Ref528537961"/>
      <w:r>
        <w:t xml:space="preserve">Figure </w:t>
      </w:r>
      <w:r>
        <w:fldChar w:fldCharType="begin"/>
      </w:r>
      <w:r>
        <w:instrText xml:space="preserve"> SEQ Figure \* ARABIC </w:instrText>
      </w:r>
      <w:r>
        <w:fldChar w:fldCharType="separate"/>
      </w:r>
      <w:r w:rsidR="00BD18C1">
        <w:rPr>
          <w:noProof/>
        </w:rPr>
        <w:t>9</w:t>
      </w:r>
      <w:r>
        <w:fldChar w:fldCharType="end"/>
      </w:r>
      <w:bookmarkEnd w:id="13"/>
      <w:r>
        <w:t>: F1 score of each algorithm per iteration</w:t>
      </w:r>
      <w:bookmarkEnd w:id="14"/>
    </w:p>
    <w:p w14:paraId="37ACA7B4" w14:textId="5109FF75" w:rsidR="00B94366" w:rsidRDefault="00B94366" w:rsidP="00B94366">
      <w:pPr>
        <w:pStyle w:val="Heading2"/>
      </w:pPr>
      <w:r>
        <w:t>Results</w:t>
      </w:r>
    </w:p>
    <w:p w14:paraId="25F84C65" w14:textId="23B4A571" w:rsidR="00724233" w:rsidRPr="00B421D0" w:rsidRDefault="006B2836" w:rsidP="00724233">
      <w:pPr>
        <w:ind w:firstLine="0"/>
      </w:pPr>
      <w:r>
        <w:t xml:space="preserve">Some related works on movie datasets were mostly </w:t>
      </w:r>
      <w:r w:rsidR="00E4520E">
        <w:t>centered</w:t>
      </w:r>
      <w:r>
        <w:t xml:space="preserve"> on r</w:t>
      </w:r>
      <w:r w:rsidR="00CC4952">
        <w:t xml:space="preserve">egression </w:t>
      </w:r>
      <w:r>
        <w:t>trees while some focused improving SVM accuracy</w:t>
      </w:r>
      <w:r w:rsidR="00F25DFB">
        <w:t xml:space="preserve"> </w:t>
      </w:r>
      <w:sdt>
        <w:sdtPr>
          <w:id w:val="-1396350348"/>
          <w:citation/>
        </w:sdtPr>
        <w:sdtContent>
          <w:r w:rsidR="00F25DFB">
            <w:fldChar w:fldCharType="begin"/>
          </w:r>
          <w:r w:rsidR="00F25DFB">
            <w:rPr>
              <w:lang w:val="en-IE"/>
            </w:rPr>
            <w:instrText xml:space="preserve"> CITATION biljanović-croatian-society-for-information-and-communication-technology-2011-mipro-2011-:-34th-international-convention-on-information-and-communication-technology,-electronics-and-microelectronics-:-may-23-27,-2011,-opatija,-croatia-:-proceedings \l 61 </w:instrText>
          </w:r>
          <w:r w:rsidR="00F25DFB">
            <w:fldChar w:fldCharType="separate"/>
          </w:r>
          <w:r w:rsidR="00F25DFB" w:rsidRPr="00F25DFB">
            <w:rPr>
              <w:noProof/>
              <w:lang w:val="en-IE"/>
            </w:rPr>
            <w:t>[6]</w:t>
          </w:r>
          <w:r w:rsidR="00F25DFB">
            <w:fldChar w:fldCharType="end"/>
          </w:r>
        </w:sdtContent>
      </w:sdt>
      <w:sdt>
        <w:sdtPr>
          <w:id w:val="350382164"/>
          <w:citation/>
        </w:sdtPr>
        <w:sdtContent>
          <w:r w:rsidR="00F25DFB">
            <w:fldChar w:fldCharType="begin"/>
          </w:r>
          <w:r w:rsidR="00F25DFB">
            <w:rPr>
              <w:lang w:val="en-IE"/>
            </w:rPr>
            <w:instrText xml:space="preserve"> CITATION subramaniyaswamy-vaibhav-2017-predicting-movie-box-office-success-using-multiple-regression-and-svm \l 6153 </w:instrText>
          </w:r>
          <w:r w:rsidR="00F25DFB">
            <w:fldChar w:fldCharType="separate"/>
          </w:r>
          <w:r w:rsidR="00F25DFB">
            <w:rPr>
              <w:noProof/>
              <w:lang w:val="en-IE"/>
            </w:rPr>
            <w:t xml:space="preserve"> </w:t>
          </w:r>
          <w:r w:rsidR="00F25DFB" w:rsidRPr="00F25DFB">
            <w:rPr>
              <w:noProof/>
              <w:lang w:val="en-IE"/>
            </w:rPr>
            <w:t>[9]</w:t>
          </w:r>
          <w:r w:rsidR="00F25DFB">
            <w:fldChar w:fldCharType="end"/>
          </w:r>
        </w:sdtContent>
      </w:sdt>
      <w:r>
        <w:t xml:space="preserve">. </w:t>
      </w:r>
      <w:r w:rsidR="00D91E4B">
        <w:t>We</w:t>
      </w:r>
      <w:r>
        <w:t xml:space="preserve"> ran </w:t>
      </w:r>
      <w:r w:rsidR="00F25DFB">
        <w:t xml:space="preserve">an </w:t>
      </w:r>
      <w:r>
        <w:t>unbiased analysis on the three algorithms and</w:t>
      </w:r>
      <w:r w:rsidR="00D91E4B">
        <w:t xml:space="preserve"> observed that random forest performed the best followed by logistic re</w:t>
      </w:r>
      <w:r w:rsidR="00B421D0">
        <w:t>gression and SVC</w:t>
      </w:r>
      <w:r w:rsidR="00F25DFB">
        <w:t xml:space="preserve"> as shown in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_Ref528537388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BD18C1" w:rsidRPr="00BD18C1">
        <w:rPr>
          <w:rFonts w:eastAsiaTheme="minorEastAsia" w:cs="Linux Biolinum"/>
          <w:color w:val="0000FF"/>
          <w:szCs w:val="18"/>
          <w14:ligatures w14:val="standard"/>
        </w:rPr>
        <w:t xml:space="preserve">Figure </w:t>
      </w:r>
      <w:r w:rsidR="00BD18C1" w:rsidRPr="00BD18C1">
        <w:rPr>
          <w:rFonts w:eastAsiaTheme="minorEastAsia" w:cs="Linux Biolinum"/>
          <w:color w:val="0000FF"/>
          <w:szCs w:val="18"/>
          <w14:ligatures w14:val="standard"/>
        </w:rPr>
        <w:lastRenderedPageBreak/>
        <w:t>8</w:t>
      </w:r>
      <w:r w:rsidR="00B421D0" w:rsidRPr="00031C15">
        <w:rPr>
          <w:rFonts w:eastAsiaTheme="minorEastAsia" w:cs="Linux Biolinum"/>
          <w:color w:val="0000FF"/>
          <w:szCs w:val="18"/>
          <w14:ligatures w14:val="standard"/>
        </w:rPr>
        <w:fldChar w:fldCharType="end"/>
      </w:r>
      <w:r w:rsidR="00B421D0">
        <w:t xml:space="preserve"> and </w:t>
      </w:r>
      <w:r w:rsidR="00B421D0" w:rsidRPr="00031C15">
        <w:rPr>
          <w:rFonts w:eastAsiaTheme="minorEastAsia" w:cs="Linux Biolinum"/>
          <w:color w:val="0000FF"/>
          <w:szCs w:val="18"/>
          <w14:ligatures w14:val="standard"/>
        </w:rPr>
        <w:fldChar w:fldCharType="begin"/>
      </w:r>
      <w:r w:rsidR="00B421D0" w:rsidRPr="00031C15">
        <w:rPr>
          <w:rFonts w:eastAsiaTheme="minorEastAsia" w:cs="Linux Biolinum"/>
          <w:color w:val="0000FF"/>
          <w:szCs w:val="18"/>
          <w14:ligatures w14:val="standard"/>
        </w:rPr>
        <w:instrText xml:space="preserve"> REF _Ref528537967 \h </w:instrText>
      </w:r>
      <w:r w:rsidR="00031C15">
        <w:rPr>
          <w:rFonts w:eastAsiaTheme="minorEastAsia" w:cs="Linux Biolinum"/>
          <w:color w:val="0000FF"/>
          <w:szCs w:val="18"/>
          <w14:ligatures w14:val="standard"/>
        </w:rPr>
        <w:instrText xml:space="preserve"> \* MERGEFORMAT </w:instrText>
      </w:r>
      <w:r w:rsidR="00B421D0" w:rsidRPr="00031C15">
        <w:rPr>
          <w:rFonts w:eastAsiaTheme="minorEastAsia" w:cs="Linux Biolinum"/>
          <w:color w:val="0000FF"/>
          <w:szCs w:val="18"/>
          <w14:ligatures w14:val="standard"/>
        </w:rPr>
      </w:r>
      <w:r w:rsidR="00B421D0" w:rsidRPr="00031C15">
        <w:rPr>
          <w:rFonts w:eastAsiaTheme="minorEastAsia" w:cs="Linux Biolinum"/>
          <w:color w:val="0000FF"/>
          <w:szCs w:val="18"/>
          <w14:ligatures w14:val="standard"/>
        </w:rPr>
        <w:fldChar w:fldCharType="separate"/>
      </w:r>
      <w:r w:rsidR="00BD18C1" w:rsidRPr="00BD18C1">
        <w:rPr>
          <w:rFonts w:eastAsiaTheme="minorEastAsia" w:cs="Linux Biolinum"/>
          <w:color w:val="0000FF"/>
          <w:szCs w:val="18"/>
          <w14:ligatures w14:val="standard"/>
        </w:rPr>
        <w:t>Figure 9</w:t>
      </w:r>
      <w:r w:rsidR="00B421D0" w:rsidRPr="00031C15">
        <w:rPr>
          <w:rFonts w:eastAsiaTheme="minorEastAsia" w:cs="Linux Biolinum"/>
          <w:color w:val="0000FF"/>
          <w:szCs w:val="18"/>
          <w14:ligatures w14:val="standard"/>
        </w:rPr>
        <w:fldChar w:fldCharType="end"/>
      </w:r>
      <w:r w:rsidR="00D91E4B">
        <w:t xml:space="preserve">. Their rankings remain unchanged on unpruned and pruned datasets across </w:t>
      </w:r>
      <w:r w:rsidR="00B421D0">
        <w:t xml:space="preserve">the </w:t>
      </w:r>
      <w:r w:rsidR="00D91E4B">
        <w:t>two metric</w:t>
      </w:r>
      <w:r w:rsidR="00B421D0">
        <w:t>s used</w:t>
      </w:r>
      <w:r w:rsidR="00D91E4B">
        <w:t>. However, several iterations showed some fluctuati</w:t>
      </w:r>
      <w:r w:rsidR="00B421D0">
        <w:t>ons in their performance</w:t>
      </w:r>
      <w:r w:rsidR="009A3B36">
        <w:t xml:space="preserve">. To conclude, pruning of datasets didn’t affect </w:t>
      </w:r>
      <w:r w:rsidR="00B421D0">
        <w:t xml:space="preserve">the </w:t>
      </w:r>
      <w:r w:rsidR="009A3B36">
        <w:t xml:space="preserve">algorithm </w:t>
      </w:r>
      <w:r w:rsidR="00B421D0">
        <w:t xml:space="preserve">performance </w:t>
      </w:r>
      <w:r w:rsidR="009A3B36">
        <w:t>rankings.</w:t>
      </w:r>
      <w:r>
        <w:t xml:space="preserve"> </w:t>
      </w:r>
    </w:p>
    <w:p w14:paraId="41979861" w14:textId="34F10945" w:rsidR="00724233" w:rsidRPr="00A62B50" w:rsidRDefault="00724233" w:rsidP="00724233">
      <w:pPr>
        <w:pStyle w:val="Heading1"/>
      </w:pPr>
      <w:r>
        <w:t>Limitation and outlook</w:t>
      </w:r>
    </w:p>
    <w:p w14:paraId="4BAE1390" w14:textId="635C9B17" w:rsidR="00E02B03" w:rsidRDefault="00DE0A56" w:rsidP="00881F77">
      <w:pPr>
        <w:pStyle w:val="TableCaption"/>
      </w:pPr>
      <w:r w:rsidRPr="004F13E0">
        <w:rPr>
          <w:rFonts w:eastAsiaTheme="minorHAnsi" w:cstheme="minorBidi"/>
          <w:szCs w:val="22"/>
          <w14:ligatures w14:val="none"/>
        </w:rPr>
        <w:t>The dataset had 5043 data points. The</w:t>
      </w:r>
      <w:r w:rsidR="00CB5E10" w:rsidRPr="004F13E0">
        <w:rPr>
          <w:rFonts w:eastAsiaTheme="minorHAnsi" w:cstheme="minorBidi"/>
          <w:szCs w:val="22"/>
          <w14:ligatures w14:val="none"/>
        </w:rPr>
        <w:t xml:space="preserve"> limitation of the dataset was that the</w:t>
      </w:r>
      <w:r w:rsidRPr="004F13E0">
        <w:rPr>
          <w:rFonts w:eastAsiaTheme="minorHAnsi" w:cstheme="minorBidi"/>
          <w:szCs w:val="22"/>
          <w14:ligatures w14:val="none"/>
        </w:rPr>
        <w:t xml:space="preserve"> classes were not evenly distributed </w:t>
      </w:r>
      <w:r w:rsidR="00CB5E10" w:rsidRPr="004F13E0">
        <w:rPr>
          <w:rFonts w:eastAsiaTheme="minorHAnsi" w:cstheme="minorBidi"/>
          <w:szCs w:val="22"/>
          <w14:ligatures w14:val="none"/>
        </w:rPr>
        <w:t>among</w:t>
      </w:r>
      <w:r w:rsidRPr="004F13E0">
        <w:rPr>
          <w:rFonts w:eastAsiaTheme="minorHAnsi" w:cstheme="minorBidi"/>
          <w:szCs w:val="22"/>
          <w14:ligatures w14:val="none"/>
        </w:rPr>
        <w:t xml:space="preserve"> each class of the</w:t>
      </w:r>
      <w:r>
        <w:t xml:space="preserve"> target variable</w:t>
      </w:r>
      <w:r w:rsidR="00CB5E10">
        <w:t xml:space="preserve"> as shown in </w:t>
      </w:r>
      <w:r w:rsidR="0098014C" w:rsidRPr="00845A83">
        <w:rPr>
          <w:color w:val="0000FF"/>
        </w:rPr>
        <w:fldChar w:fldCharType="begin"/>
      </w:r>
      <w:r w:rsidR="0098014C" w:rsidRPr="00845A83">
        <w:rPr>
          <w:color w:val="0000FF"/>
        </w:rPr>
        <w:instrText xml:space="preserve"> REF _Ref528541909 \h </w:instrText>
      </w:r>
      <w:r w:rsidR="00881F77" w:rsidRPr="00845A83">
        <w:rPr>
          <w:color w:val="0000FF"/>
        </w:rPr>
        <w:instrText xml:space="preserve"> \* MERGEFORMAT </w:instrText>
      </w:r>
      <w:r w:rsidR="0098014C" w:rsidRPr="00845A83">
        <w:rPr>
          <w:color w:val="0000FF"/>
        </w:rPr>
      </w:r>
      <w:r w:rsidR="0098014C" w:rsidRPr="00845A83">
        <w:rPr>
          <w:color w:val="0000FF"/>
        </w:rPr>
        <w:fldChar w:fldCharType="separate"/>
      </w:r>
      <w:r w:rsidR="00BD18C1" w:rsidRPr="00BD18C1">
        <w:rPr>
          <w:color w:val="0000FF"/>
        </w:rPr>
        <w:t xml:space="preserve">Figure </w:t>
      </w:r>
      <w:r w:rsidR="00BD18C1" w:rsidRPr="00BD18C1">
        <w:rPr>
          <w:noProof/>
          <w:color w:val="0000FF"/>
        </w:rPr>
        <w:t>10</w:t>
      </w:r>
      <w:r w:rsidR="0098014C" w:rsidRPr="00845A83">
        <w:rPr>
          <w:color w:val="0000FF"/>
        </w:rPr>
        <w:fldChar w:fldCharType="end"/>
      </w:r>
      <w:r>
        <w:t xml:space="preserve">. </w:t>
      </w:r>
      <w:r w:rsidR="00CB5E10">
        <w:t>This could result in some class of the data being left out of the train/test set. Future work could include using k-fold cross validation</w:t>
      </w:r>
      <w:r w:rsidR="00CC4952">
        <w:t xml:space="preserve"> to split the dataset</w:t>
      </w:r>
      <w:r w:rsidR="00CB5E10">
        <w:t xml:space="preserve">. </w:t>
      </w:r>
      <w:r w:rsidR="00EB0EAC" w:rsidRPr="00182E46">
        <w:t>The work ca</w:t>
      </w:r>
      <w:r w:rsidR="00A56A55" w:rsidRPr="00182E46">
        <w:t>n</w:t>
      </w:r>
      <w:r w:rsidR="0098014C">
        <w:t xml:space="preserve"> also</w:t>
      </w:r>
      <w:r w:rsidR="00A56A55" w:rsidRPr="00182E46">
        <w:t xml:space="preserve"> be improved </w:t>
      </w:r>
      <w:r>
        <w:t xml:space="preserve">by confirming the analysis </w:t>
      </w:r>
      <w:r w:rsidR="00EB0EAC" w:rsidRPr="00182E46">
        <w:t>on</w:t>
      </w:r>
      <w:r w:rsidR="00A56A55" w:rsidRPr="00182E46">
        <w:t xml:space="preserve"> </w:t>
      </w:r>
      <w:r>
        <w:t>a different dataset.</w:t>
      </w:r>
      <w:r w:rsidR="00A56A55" w:rsidRPr="00182E46">
        <w:t xml:space="preserve"> </w:t>
      </w:r>
      <w:bookmarkEnd w:id="8"/>
    </w:p>
    <w:p w14:paraId="13DDA0A7" w14:textId="77777777" w:rsidR="0098014C" w:rsidRDefault="00910C6A" w:rsidP="00881F77">
      <w:pPr>
        <w:pStyle w:val="TableCaption"/>
      </w:pPr>
      <w:r>
        <w:pict w14:anchorId="621E736C">
          <v:shape id="_x0000_i1193" type="#_x0000_t75" style="width:239.8pt;height:145.25pt" o:bordertopcolor="this" o:borderleftcolor="this" o:borderbottomcolor="this" o:borderrightcolor="this">
            <v:imagedata r:id="rId23" o:title="Count per class"/>
            <w10:bordertop type="single" width="2"/>
            <w10:borderleft type="single" width="2"/>
            <w10:borderbottom type="single" width="2"/>
            <w10:borderright type="single" width="2"/>
          </v:shape>
        </w:pict>
      </w:r>
    </w:p>
    <w:p w14:paraId="7B1E8767" w14:textId="1C5F09F5" w:rsidR="0098014C" w:rsidRDefault="0098014C" w:rsidP="00164A4B">
      <w:pPr>
        <w:pStyle w:val="Caption"/>
      </w:pPr>
      <w:bookmarkStart w:id="15" w:name="_Ref528541909"/>
      <w:bookmarkStart w:id="16" w:name="_Ref528541905"/>
      <w:r>
        <w:t xml:space="preserve">Figure </w:t>
      </w:r>
      <w:r>
        <w:fldChar w:fldCharType="begin"/>
      </w:r>
      <w:r>
        <w:instrText xml:space="preserve"> SEQ Figure \* ARABIC </w:instrText>
      </w:r>
      <w:r>
        <w:fldChar w:fldCharType="separate"/>
      </w:r>
      <w:r w:rsidR="00BD18C1">
        <w:rPr>
          <w:noProof/>
        </w:rPr>
        <w:t>10</w:t>
      </w:r>
      <w:r>
        <w:fldChar w:fldCharType="end"/>
      </w:r>
      <w:bookmarkEnd w:id="15"/>
      <w:r>
        <w:t>: Distribution of movies in each class</w:t>
      </w:r>
      <w:bookmarkEnd w:id="16"/>
    </w:p>
    <w:p w14:paraId="5C90E0DA" w14:textId="7B74F8E6" w:rsidR="00870FFE" w:rsidRPr="00182E46" w:rsidRDefault="00182E46" w:rsidP="00D61075">
      <w:pPr>
        <w:pStyle w:val="Heading1"/>
      </w:pPr>
      <w:r w:rsidRPr="00182E46">
        <w:t>ACKNOWLEDGMENT</w:t>
      </w:r>
    </w:p>
    <w:p w14:paraId="7E24992A" w14:textId="32DDF9FA" w:rsidR="00182E46" w:rsidRDefault="00870FFE" w:rsidP="00182E46">
      <w:pPr>
        <w:pStyle w:val="AckPara"/>
        <w:rPr>
          <w14:ligatures w14:val="standard"/>
        </w:rPr>
      </w:pPr>
      <w:r w:rsidRPr="00A62B50">
        <w:rPr>
          <w14:ligatures w14:val="standard"/>
        </w:rPr>
        <w:t xml:space="preserve">This work was </w:t>
      </w:r>
      <w:r w:rsidR="0087556A">
        <w:rPr>
          <w14:ligatures w14:val="standard"/>
        </w:rPr>
        <w:t>conducted as part of 2018/19 Machine Learning module CS7CS4/CS4</w:t>
      </w:r>
      <w:r w:rsidR="00911EE2">
        <w:rPr>
          <w14:ligatures w14:val="standard"/>
        </w:rPr>
        <w:t>404 at Trinity College Dublin</w:t>
      </w:r>
      <w:r w:rsidR="00F25DFB">
        <w:rPr>
          <w14:ligatures w14:val="standard"/>
        </w:rPr>
        <w:t xml:space="preserve"> </w:t>
      </w:r>
      <w:sdt>
        <w:sdtPr>
          <w:rPr>
            <w14:ligatures w14:val="standard"/>
          </w:rPr>
          <w:id w:val="566536286"/>
          <w:citation/>
        </w:sdtPr>
        <w:sdtContent>
          <w:r w:rsidR="00F25DFB">
            <w:rPr>
              <w14:ligatures w14:val="standard"/>
            </w:rPr>
            <w:fldChar w:fldCharType="begin"/>
          </w:r>
          <w:r w:rsidR="00DE0A56">
            <w:rPr>
              <w:lang w:val="en-IE"/>
              <w14:ligatures w14:val="standard"/>
            </w:rPr>
            <w:instrText xml:space="preserve">CITATION Joe18 \l 6153 </w:instrText>
          </w:r>
          <w:r w:rsidR="00F25DFB">
            <w:rPr>
              <w14:ligatures w14:val="standard"/>
            </w:rPr>
            <w:fldChar w:fldCharType="separate"/>
          </w:r>
          <w:r w:rsidR="00DE0A56" w:rsidRPr="00DE0A56">
            <w:rPr>
              <w:noProof/>
              <w:lang w:val="en-IE"/>
              <w14:ligatures w14:val="standard"/>
            </w:rPr>
            <w:t>[10]</w:t>
          </w:r>
          <w:r w:rsidR="00F25DFB">
            <w:rPr>
              <w14:ligatures w14:val="standard"/>
            </w:rPr>
            <w:fldChar w:fldCharType="end"/>
          </w:r>
        </w:sdtContent>
      </w:sdt>
      <w:r w:rsidR="0087556A">
        <w:rPr>
          <w14:ligatures w14:val="standard"/>
        </w:rPr>
        <w:t>.</w:t>
      </w:r>
      <w:r w:rsidRPr="00A62B50">
        <w:rPr>
          <w14:ligatures w14:val="standard"/>
        </w:rPr>
        <w:t xml:space="preserve"> </w:t>
      </w:r>
    </w:p>
    <w:sdt>
      <w:sdtPr>
        <w:rPr>
          <w:rFonts w:eastAsiaTheme="minorHAnsi" w:cstheme="minorBidi"/>
          <w:b w:val="0"/>
          <w:bCs w:val="0"/>
          <w:caps w:val="0"/>
          <w:sz w:val="18"/>
          <w:szCs w:val="22"/>
        </w:rPr>
        <w:id w:val="-1846701460"/>
        <w:docPartObj>
          <w:docPartGallery w:val="Bibliographies"/>
          <w:docPartUnique/>
        </w:docPartObj>
      </w:sdtPr>
      <w:sdtContent>
        <w:p w14:paraId="36F4C553" w14:textId="0FE11533" w:rsidR="00F25DFB" w:rsidRDefault="00F25DFB">
          <w:pPr>
            <w:pStyle w:val="Heading1"/>
          </w:pPr>
          <w:r>
            <w:t>References</w:t>
          </w:r>
        </w:p>
        <w:sdt>
          <w:sdtPr>
            <w:id w:val="-573587230"/>
            <w:bibliography/>
          </w:sdtPr>
          <w:sdtContent>
            <w:p w14:paraId="7A1DB544" w14:textId="77777777" w:rsidR="00F25DFB" w:rsidRDefault="00F25DFB" w:rsidP="00DE0A56">
              <w:pPr>
                <w:ind w:firstLine="0"/>
                <w:rPr>
                  <w:rFonts w:ascii="Calibri" w:eastAsia="PMingLiU" w:hAnsi="Calibri" w:cs="Arial"/>
                  <w:noProof/>
                  <w:sz w:val="20"/>
                  <w:szCs w:val="20"/>
                  <w:lang w:val="it-IT" w:eastAsia="it-I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7"/>
                <w:gridCol w:w="4183"/>
              </w:tblGrid>
              <w:tr w:rsidR="00F25DFB" w14:paraId="636F10DC" w14:textId="77777777">
                <w:trPr>
                  <w:divId w:val="635456233"/>
                  <w:tblCellSpacing w:w="15" w:type="dxa"/>
                </w:trPr>
                <w:tc>
                  <w:tcPr>
                    <w:tcW w:w="50" w:type="pct"/>
                    <w:hideMark/>
                  </w:tcPr>
                  <w:p w14:paraId="73BEF4CE" w14:textId="52F0C761" w:rsidR="00F25DFB" w:rsidRPr="00F25DFB" w:rsidRDefault="00F25DFB">
                    <w:pPr>
                      <w:pStyle w:val="Bibliography"/>
                      <w:rPr>
                        <w:noProof/>
                        <w:sz w:val="14"/>
                        <w:szCs w:val="14"/>
                      </w:rPr>
                    </w:pPr>
                    <w:r w:rsidRPr="00F25DFB">
                      <w:rPr>
                        <w:noProof/>
                        <w:sz w:val="14"/>
                        <w:szCs w:val="14"/>
                      </w:rPr>
                      <w:t xml:space="preserve">[1] </w:t>
                    </w:r>
                  </w:p>
                </w:tc>
                <w:tc>
                  <w:tcPr>
                    <w:tcW w:w="0" w:type="auto"/>
                    <w:hideMark/>
                  </w:tcPr>
                  <w:p w14:paraId="7FC27E2A" w14:textId="77777777" w:rsidR="00F25DFB" w:rsidRPr="00F25DFB" w:rsidRDefault="00F25DFB">
                    <w:pPr>
                      <w:pStyle w:val="Bibliography"/>
                      <w:rPr>
                        <w:noProof/>
                        <w:sz w:val="14"/>
                        <w:szCs w:val="14"/>
                      </w:rPr>
                    </w:pPr>
                    <w:r w:rsidRPr="00F25DFB">
                      <w:rPr>
                        <w:noProof/>
                        <w:sz w:val="14"/>
                        <w:szCs w:val="14"/>
                      </w:rPr>
                      <w:t xml:space="preserve">P.-Y. Hsu, Y.-H. Shen and X.-A. Xie, "LNCS 8818 - Predicting Movies User Ratings with Imdb Attributes," </w:t>
                    </w:r>
                    <w:r w:rsidRPr="00F25DFB">
                      <w:rPr>
                        <w:i/>
                        <w:iCs/>
                        <w:noProof/>
                        <w:sz w:val="14"/>
                        <w:szCs w:val="14"/>
                      </w:rPr>
                      <w:t xml:space="preserve">LNAI, </w:t>
                    </w:r>
                    <w:r w:rsidRPr="00F25DFB">
                      <w:rPr>
                        <w:noProof/>
                        <w:sz w:val="14"/>
                        <w:szCs w:val="14"/>
                      </w:rPr>
                      <w:t xml:space="preserve">vol. 8818, pp. 444-453, 2014. </w:t>
                    </w:r>
                  </w:p>
                </w:tc>
              </w:tr>
              <w:tr w:rsidR="00F25DFB" w14:paraId="4D22AB2C" w14:textId="77777777">
                <w:trPr>
                  <w:divId w:val="635456233"/>
                  <w:tblCellSpacing w:w="15" w:type="dxa"/>
                </w:trPr>
                <w:tc>
                  <w:tcPr>
                    <w:tcW w:w="50" w:type="pct"/>
                    <w:hideMark/>
                  </w:tcPr>
                  <w:p w14:paraId="36E6AEA6" w14:textId="77777777" w:rsidR="00F25DFB" w:rsidRPr="00F25DFB" w:rsidRDefault="00F25DFB">
                    <w:pPr>
                      <w:pStyle w:val="Bibliography"/>
                      <w:rPr>
                        <w:noProof/>
                        <w:sz w:val="14"/>
                        <w:szCs w:val="14"/>
                      </w:rPr>
                    </w:pPr>
                    <w:r w:rsidRPr="00F25DFB">
                      <w:rPr>
                        <w:noProof/>
                        <w:sz w:val="14"/>
                        <w:szCs w:val="14"/>
                      </w:rPr>
                      <w:t xml:space="preserve">[2] </w:t>
                    </w:r>
                  </w:p>
                </w:tc>
                <w:tc>
                  <w:tcPr>
                    <w:tcW w:w="0" w:type="auto"/>
                    <w:hideMark/>
                  </w:tcPr>
                  <w:p w14:paraId="4AC6F144" w14:textId="77777777" w:rsidR="00F25DFB" w:rsidRPr="00F25DFB" w:rsidRDefault="00F25DFB">
                    <w:pPr>
                      <w:pStyle w:val="Bibliography"/>
                      <w:rPr>
                        <w:noProof/>
                        <w:sz w:val="14"/>
                        <w:szCs w:val="14"/>
                      </w:rPr>
                    </w:pPr>
                    <w:r w:rsidRPr="00F25DFB">
                      <w:rPr>
                        <w:noProof/>
                        <w:sz w:val="14"/>
                        <w:szCs w:val="14"/>
                      </w:rPr>
                      <w:t>"Data Cleaning 101 – Towards Data Science," [Online]. Available: https://towardsdatascience.com/data-cleaning-101-948d22a92e4.</w:t>
                    </w:r>
                  </w:p>
                </w:tc>
              </w:tr>
              <w:tr w:rsidR="00F25DFB" w14:paraId="29E9DE71" w14:textId="77777777">
                <w:trPr>
                  <w:divId w:val="635456233"/>
                  <w:tblCellSpacing w:w="15" w:type="dxa"/>
                </w:trPr>
                <w:tc>
                  <w:tcPr>
                    <w:tcW w:w="50" w:type="pct"/>
                    <w:hideMark/>
                  </w:tcPr>
                  <w:p w14:paraId="460D9F49" w14:textId="77777777" w:rsidR="00F25DFB" w:rsidRPr="00F25DFB" w:rsidRDefault="00F25DFB">
                    <w:pPr>
                      <w:pStyle w:val="Bibliography"/>
                      <w:rPr>
                        <w:noProof/>
                        <w:sz w:val="14"/>
                        <w:szCs w:val="14"/>
                      </w:rPr>
                    </w:pPr>
                    <w:r w:rsidRPr="00F25DFB">
                      <w:rPr>
                        <w:noProof/>
                        <w:sz w:val="14"/>
                        <w:szCs w:val="14"/>
                      </w:rPr>
                      <w:t xml:space="preserve">[3] </w:t>
                    </w:r>
                  </w:p>
                </w:tc>
                <w:tc>
                  <w:tcPr>
                    <w:tcW w:w="0" w:type="auto"/>
                    <w:hideMark/>
                  </w:tcPr>
                  <w:p w14:paraId="13A4875E" w14:textId="77777777" w:rsidR="00F25DFB" w:rsidRPr="00F25DFB" w:rsidRDefault="00F25DFB">
                    <w:pPr>
                      <w:pStyle w:val="Bibliography"/>
                      <w:rPr>
                        <w:noProof/>
                        <w:sz w:val="14"/>
                        <w:szCs w:val="14"/>
                      </w:rPr>
                    </w:pPr>
                    <w:r w:rsidRPr="00F25DFB">
                      <w:rPr>
                        <w:noProof/>
                        <w:sz w:val="14"/>
                        <w:szCs w:val="14"/>
                      </w:rPr>
                      <w:t>"How to One Hot Encode Sequence Data in Python," [Online]. Available: https://machinelearningmastery.com/how-to-one-hot-encode-sequence-data-in-python/.</w:t>
                    </w:r>
                  </w:p>
                </w:tc>
              </w:tr>
              <w:tr w:rsidR="00F25DFB" w14:paraId="45C86D4A" w14:textId="77777777">
                <w:trPr>
                  <w:divId w:val="635456233"/>
                  <w:tblCellSpacing w:w="15" w:type="dxa"/>
                </w:trPr>
                <w:tc>
                  <w:tcPr>
                    <w:tcW w:w="50" w:type="pct"/>
                    <w:hideMark/>
                  </w:tcPr>
                  <w:p w14:paraId="0C075EDC" w14:textId="77777777" w:rsidR="00F25DFB" w:rsidRPr="00F25DFB" w:rsidRDefault="00F25DFB">
                    <w:pPr>
                      <w:pStyle w:val="Bibliography"/>
                      <w:rPr>
                        <w:noProof/>
                        <w:sz w:val="14"/>
                        <w:szCs w:val="14"/>
                      </w:rPr>
                    </w:pPr>
                    <w:r w:rsidRPr="00F25DFB">
                      <w:rPr>
                        <w:noProof/>
                        <w:sz w:val="14"/>
                        <w:szCs w:val="14"/>
                      </w:rPr>
                      <w:t xml:space="preserve">[4] </w:t>
                    </w:r>
                  </w:p>
                </w:tc>
                <w:tc>
                  <w:tcPr>
                    <w:tcW w:w="0" w:type="auto"/>
                    <w:hideMark/>
                  </w:tcPr>
                  <w:p w14:paraId="11CECE2E" w14:textId="77777777" w:rsidR="00F25DFB" w:rsidRPr="00F25DFB" w:rsidRDefault="00F25DFB">
                    <w:pPr>
                      <w:pStyle w:val="Bibliography"/>
                      <w:rPr>
                        <w:noProof/>
                        <w:sz w:val="14"/>
                        <w:szCs w:val="14"/>
                      </w:rPr>
                    </w:pPr>
                    <w:r w:rsidRPr="00F25DFB">
                      <w:rPr>
                        <w:noProof/>
                        <w:sz w:val="14"/>
                        <w:szCs w:val="14"/>
                      </w:rPr>
                      <w:t xml:space="preserve">A. Angelova, Y. Abu-Mostafa and P. Perona, "Pruning training sets for learning of object categories," in </w:t>
                    </w:r>
                    <w:r w:rsidRPr="00F25DFB">
                      <w:rPr>
                        <w:i/>
                        <w:iCs/>
                        <w:noProof/>
                        <w:sz w:val="14"/>
                        <w:szCs w:val="14"/>
                      </w:rPr>
                      <w:t>Proceedings - 2005 IEEE Computer Society Conference on Computer Vision and Pattern Recognition, CVPR 2005</w:t>
                    </w:r>
                    <w:r w:rsidRPr="00F25DFB">
                      <w:rPr>
                        <w:noProof/>
                        <w:sz w:val="14"/>
                        <w:szCs w:val="14"/>
                      </w:rPr>
                      <w:t xml:space="preserve">, 2005. </w:t>
                    </w:r>
                  </w:p>
                </w:tc>
              </w:tr>
              <w:tr w:rsidR="00F25DFB" w14:paraId="3329201B" w14:textId="77777777">
                <w:trPr>
                  <w:divId w:val="635456233"/>
                  <w:tblCellSpacing w:w="15" w:type="dxa"/>
                </w:trPr>
                <w:tc>
                  <w:tcPr>
                    <w:tcW w:w="50" w:type="pct"/>
                    <w:hideMark/>
                  </w:tcPr>
                  <w:p w14:paraId="35157AAA" w14:textId="77777777" w:rsidR="00F25DFB" w:rsidRPr="00F25DFB" w:rsidRDefault="00F25DFB">
                    <w:pPr>
                      <w:pStyle w:val="Bibliography"/>
                      <w:rPr>
                        <w:noProof/>
                        <w:sz w:val="14"/>
                        <w:szCs w:val="14"/>
                      </w:rPr>
                    </w:pPr>
                    <w:r w:rsidRPr="00F25DFB">
                      <w:rPr>
                        <w:noProof/>
                        <w:sz w:val="14"/>
                        <w:szCs w:val="14"/>
                      </w:rPr>
                      <w:t xml:space="preserve">[5] </w:t>
                    </w:r>
                  </w:p>
                </w:tc>
                <w:tc>
                  <w:tcPr>
                    <w:tcW w:w="0" w:type="auto"/>
                    <w:hideMark/>
                  </w:tcPr>
                  <w:p w14:paraId="140F89E0" w14:textId="77777777" w:rsidR="00F25DFB" w:rsidRPr="00F25DFB" w:rsidRDefault="00F25DFB">
                    <w:pPr>
                      <w:pStyle w:val="Bibliography"/>
                      <w:rPr>
                        <w:noProof/>
                        <w:sz w:val="14"/>
                        <w:szCs w:val="14"/>
                      </w:rPr>
                    </w:pPr>
                    <w:r w:rsidRPr="00F25DFB">
                      <w:rPr>
                        <w:noProof/>
                        <w:sz w:val="14"/>
                        <w:szCs w:val="14"/>
                      </w:rPr>
                      <w:t xml:space="preserve">J. Ahmad, P. Duraisamy, A. Yousef and B. Buckles, "Movie success prediction using data mining," in </w:t>
                    </w:r>
                    <w:r w:rsidRPr="00F25DFB">
                      <w:rPr>
                        <w:i/>
                        <w:iCs/>
                        <w:noProof/>
                        <w:sz w:val="14"/>
                        <w:szCs w:val="14"/>
                      </w:rPr>
                      <w:t>2017 8th International Conference on Computing, Communication and Networking Technologies (ICCCNT)</w:t>
                    </w:r>
                    <w:r w:rsidRPr="00F25DFB">
                      <w:rPr>
                        <w:noProof/>
                        <w:sz w:val="14"/>
                        <w:szCs w:val="14"/>
                      </w:rPr>
                      <w:t xml:space="preserve">, 2017. </w:t>
                    </w:r>
                  </w:p>
                </w:tc>
              </w:tr>
              <w:tr w:rsidR="00F25DFB" w14:paraId="0FE3C915" w14:textId="77777777">
                <w:trPr>
                  <w:divId w:val="635456233"/>
                  <w:tblCellSpacing w:w="15" w:type="dxa"/>
                </w:trPr>
                <w:tc>
                  <w:tcPr>
                    <w:tcW w:w="50" w:type="pct"/>
                    <w:hideMark/>
                  </w:tcPr>
                  <w:p w14:paraId="4BC17B75" w14:textId="77777777" w:rsidR="00F25DFB" w:rsidRPr="00F25DFB" w:rsidRDefault="00F25DFB">
                    <w:pPr>
                      <w:pStyle w:val="Bibliography"/>
                      <w:rPr>
                        <w:noProof/>
                        <w:sz w:val="14"/>
                        <w:szCs w:val="14"/>
                      </w:rPr>
                    </w:pPr>
                    <w:r w:rsidRPr="00F25DFB">
                      <w:rPr>
                        <w:noProof/>
                        <w:sz w:val="14"/>
                        <w:szCs w:val="14"/>
                      </w:rPr>
                      <w:t xml:space="preserve">[6] </w:t>
                    </w:r>
                  </w:p>
                </w:tc>
                <w:tc>
                  <w:tcPr>
                    <w:tcW w:w="0" w:type="auto"/>
                    <w:hideMark/>
                  </w:tcPr>
                  <w:p w14:paraId="58AA1490" w14:textId="77777777" w:rsidR="00F25DFB" w:rsidRPr="00F25DFB" w:rsidRDefault="00F25DFB">
                    <w:pPr>
                      <w:pStyle w:val="Bibliography"/>
                      <w:rPr>
                        <w:noProof/>
                        <w:sz w:val="14"/>
                        <w:szCs w:val="14"/>
                      </w:rPr>
                    </w:pPr>
                    <w:r w:rsidRPr="00F25DFB">
                      <w:rPr>
                        <w:noProof/>
                        <w:sz w:val="14"/>
                        <w:szCs w:val="14"/>
                      </w:rPr>
                      <w:t xml:space="preserve">P. Biljanović and E. a. M.-M. Croatian Society for Information and Communication Technology, MIPRO 2011 : 34th International Convention on Information and Communication Technology, Electronics and Microelectronics : May 23-27, 2011, Opatija, Croatia : </w:t>
                    </w:r>
                    <w:r w:rsidRPr="00F25DFB">
                      <w:rPr>
                        <w:noProof/>
                        <w:sz w:val="14"/>
                        <w:szCs w:val="14"/>
                      </w:rPr>
                      <w:t xml:space="preserve">proceedings, Croatian Society for Information and Communication Technology, Electronics and Microelectronics, 2011. </w:t>
                    </w:r>
                  </w:p>
                </w:tc>
              </w:tr>
              <w:tr w:rsidR="00F25DFB" w14:paraId="242B0C69" w14:textId="77777777">
                <w:trPr>
                  <w:divId w:val="635456233"/>
                  <w:tblCellSpacing w:w="15" w:type="dxa"/>
                </w:trPr>
                <w:tc>
                  <w:tcPr>
                    <w:tcW w:w="50" w:type="pct"/>
                    <w:hideMark/>
                  </w:tcPr>
                  <w:p w14:paraId="30A5EC44" w14:textId="77777777" w:rsidR="00F25DFB" w:rsidRPr="00F25DFB" w:rsidRDefault="00F25DFB">
                    <w:pPr>
                      <w:pStyle w:val="Bibliography"/>
                      <w:rPr>
                        <w:noProof/>
                        <w:sz w:val="14"/>
                        <w:szCs w:val="14"/>
                      </w:rPr>
                    </w:pPr>
                    <w:r w:rsidRPr="00F25DFB">
                      <w:rPr>
                        <w:noProof/>
                        <w:sz w:val="14"/>
                        <w:szCs w:val="14"/>
                      </w:rPr>
                      <w:t xml:space="preserve">[7] </w:t>
                    </w:r>
                  </w:p>
                </w:tc>
                <w:tc>
                  <w:tcPr>
                    <w:tcW w:w="0" w:type="auto"/>
                    <w:hideMark/>
                  </w:tcPr>
                  <w:p w14:paraId="6865CB09" w14:textId="77777777" w:rsidR="00F25DFB" w:rsidRPr="00F25DFB" w:rsidRDefault="00F25DFB">
                    <w:pPr>
                      <w:pStyle w:val="Bibliography"/>
                      <w:rPr>
                        <w:noProof/>
                        <w:sz w:val="14"/>
                        <w:szCs w:val="14"/>
                      </w:rPr>
                    </w:pPr>
                    <w:r w:rsidRPr="00F25DFB">
                      <w:rPr>
                        <w:noProof/>
                        <w:sz w:val="14"/>
                        <w:szCs w:val="14"/>
                      </w:rPr>
                      <w:t>"4.3. Preprocessing data — scikit-learn 0.20.0 documentation," [Online]. Available: http://scikit-learn.org/stable/modules/preprocessing.html.</w:t>
                    </w:r>
                  </w:p>
                </w:tc>
              </w:tr>
              <w:tr w:rsidR="00F25DFB" w14:paraId="7ADFCD51" w14:textId="77777777">
                <w:trPr>
                  <w:divId w:val="635456233"/>
                  <w:tblCellSpacing w:w="15" w:type="dxa"/>
                </w:trPr>
                <w:tc>
                  <w:tcPr>
                    <w:tcW w:w="50" w:type="pct"/>
                    <w:hideMark/>
                  </w:tcPr>
                  <w:p w14:paraId="2287E074" w14:textId="77777777" w:rsidR="00F25DFB" w:rsidRPr="00F25DFB" w:rsidRDefault="00F25DFB">
                    <w:pPr>
                      <w:pStyle w:val="Bibliography"/>
                      <w:rPr>
                        <w:noProof/>
                        <w:sz w:val="14"/>
                        <w:szCs w:val="14"/>
                      </w:rPr>
                    </w:pPr>
                    <w:r w:rsidRPr="00F25DFB">
                      <w:rPr>
                        <w:noProof/>
                        <w:sz w:val="14"/>
                        <w:szCs w:val="14"/>
                      </w:rPr>
                      <w:t xml:space="preserve">[8] </w:t>
                    </w:r>
                  </w:p>
                </w:tc>
                <w:tc>
                  <w:tcPr>
                    <w:tcW w:w="0" w:type="auto"/>
                    <w:hideMark/>
                  </w:tcPr>
                  <w:p w14:paraId="51BA807B" w14:textId="77777777" w:rsidR="00F25DFB" w:rsidRPr="00F25DFB" w:rsidRDefault="00F25DFB">
                    <w:pPr>
                      <w:pStyle w:val="Bibliography"/>
                      <w:rPr>
                        <w:noProof/>
                        <w:sz w:val="14"/>
                        <w:szCs w:val="14"/>
                      </w:rPr>
                    </w:pPr>
                    <w:r w:rsidRPr="00F25DFB">
                      <w:rPr>
                        <w:noProof/>
                        <w:sz w:val="14"/>
                        <w:szCs w:val="14"/>
                      </w:rPr>
                      <w:t>"Model evaluation: quantifying the quality of predictions," [Online]. Available: http://scikit-learn.org/stable/modules/model_evaluation.html#accuracy-score.</w:t>
                    </w:r>
                  </w:p>
                </w:tc>
              </w:tr>
              <w:tr w:rsidR="00F25DFB" w14:paraId="72C0A302" w14:textId="77777777">
                <w:trPr>
                  <w:divId w:val="635456233"/>
                  <w:tblCellSpacing w:w="15" w:type="dxa"/>
                </w:trPr>
                <w:tc>
                  <w:tcPr>
                    <w:tcW w:w="50" w:type="pct"/>
                    <w:hideMark/>
                  </w:tcPr>
                  <w:p w14:paraId="76D48612" w14:textId="77777777" w:rsidR="00F25DFB" w:rsidRPr="00F25DFB" w:rsidRDefault="00F25DFB">
                    <w:pPr>
                      <w:pStyle w:val="Bibliography"/>
                      <w:rPr>
                        <w:noProof/>
                        <w:sz w:val="14"/>
                        <w:szCs w:val="14"/>
                      </w:rPr>
                    </w:pPr>
                    <w:r w:rsidRPr="00F25DFB">
                      <w:rPr>
                        <w:noProof/>
                        <w:sz w:val="14"/>
                        <w:szCs w:val="14"/>
                      </w:rPr>
                      <w:t xml:space="preserve">[9] </w:t>
                    </w:r>
                  </w:p>
                </w:tc>
                <w:tc>
                  <w:tcPr>
                    <w:tcW w:w="0" w:type="auto"/>
                    <w:hideMark/>
                  </w:tcPr>
                  <w:p w14:paraId="5228653C" w14:textId="77777777" w:rsidR="00F25DFB" w:rsidRPr="00F25DFB" w:rsidRDefault="00F25DFB">
                    <w:pPr>
                      <w:pStyle w:val="Bibliography"/>
                      <w:rPr>
                        <w:noProof/>
                        <w:sz w:val="14"/>
                        <w:szCs w:val="14"/>
                      </w:rPr>
                    </w:pPr>
                    <w:r w:rsidRPr="00F25DFB">
                      <w:rPr>
                        <w:noProof/>
                        <w:sz w:val="14"/>
                        <w:szCs w:val="14"/>
                      </w:rPr>
                      <w:t xml:space="preserve">V. Subramaniyaswamy, M. V. Vaibhav, R. V. Prasad and R. Logesh, "Predicting movie box office success using multiple regression and SVM," in </w:t>
                    </w:r>
                    <w:r w:rsidRPr="00F25DFB">
                      <w:rPr>
                        <w:i/>
                        <w:iCs/>
                        <w:noProof/>
                        <w:sz w:val="14"/>
                        <w:szCs w:val="14"/>
                      </w:rPr>
                      <w:t>2017 International Conference on Intelligent Sustainable Systems (ICISS)</w:t>
                    </w:r>
                    <w:r w:rsidRPr="00F25DFB">
                      <w:rPr>
                        <w:noProof/>
                        <w:sz w:val="14"/>
                        <w:szCs w:val="14"/>
                      </w:rPr>
                      <w:t xml:space="preserve">, 2017. </w:t>
                    </w:r>
                  </w:p>
                </w:tc>
              </w:tr>
              <w:tr w:rsidR="00F25DFB" w14:paraId="49FC45E6" w14:textId="77777777">
                <w:trPr>
                  <w:divId w:val="635456233"/>
                  <w:tblCellSpacing w:w="15" w:type="dxa"/>
                </w:trPr>
                <w:tc>
                  <w:tcPr>
                    <w:tcW w:w="50" w:type="pct"/>
                    <w:hideMark/>
                  </w:tcPr>
                  <w:p w14:paraId="633A795D" w14:textId="77777777" w:rsidR="00F25DFB" w:rsidRPr="00F25DFB" w:rsidRDefault="00F25DFB">
                    <w:pPr>
                      <w:pStyle w:val="Bibliography"/>
                      <w:rPr>
                        <w:noProof/>
                        <w:sz w:val="14"/>
                        <w:szCs w:val="14"/>
                      </w:rPr>
                    </w:pPr>
                    <w:r w:rsidRPr="00F25DFB">
                      <w:rPr>
                        <w:noProof/>
                        <w:sz w:val="14"/>
                        <w:szCs w:val="14"/>
                      </w:rPr>
                      <w:t xml:space="preserve">[10] </w:t>
                    </w:r>
                  </w:p>
                </w:tc>
                <w:tc>
                  <w:tcPr>
                    <w:tcW w:w="0" w:type="auto"/>
                    <w:hideMark/>
                  </w:tcPr>
                  <w:p w14:paraId="554EC584" w14:textId="25390A1A" w:rsidR="00F25DFB" w:rsidRPr="00F25DFB" w:rsidRDefault="00E11438">
                    <w:pPr>
                      <w:pStyle w:val="Bibliography"/>
                      <w:rPr>
                        <w:noProof/>
                        <w:sz w:val="14"/>
                        <w:szCs w:val="14"/>
                      </w:rPr>
                    </w:pPr>
                    <w:r w:rsidRPr="00E11438">
                      <w:rPr>
                        <w:noProof/>
                        <w:sz w:val="14"/>
                        <w:szCs w:val="14"/>
                      </w:rPr>
                      <w:t>Joeran Beel and Douglas Leith. Machine Learning (CS7CS4/CS4404). Trinity College Dublin, School of Computer Science and Statistics. 2018.</w:t>
                    </w:r>
                  </w:p>
                </w:tc>
              </w:tr>
            </w:tbl>
            <w:p w14:paraId="6E126670" w14:textId="77777777" w:rsidR="00F25DFB" w:rsidRDefault="00F25DFB">
              <w:pPr>
                <w:divId w:val="635456233"/>
                <w:rPr>
                  <w:rFonts w:eastAsia="Times New Roman"/>
                  <w:noProof/>
                </w:rPr>
              </w:pPr>
            </w:p>
            <w:p w14:paraId="6742DD76" w14:textId="3FFAB43B" w:rsidR="00F25DFB" w:rsidRDefault="00F25DFB">
              <w:r>
                <w:rPr>
                  <w:b/>
                  <w:bCs/>
                  <w:noProof/>
                </w:rPr>
                <w:fldChar w:fldCharType="end"/>
              </w:r>
            </w:p>
          </w:sdtContent>
        </w:sdt>
      </w:sdtContent>
    </w:sdt>
    <w:p w14:paraId="1DEC7C89" w14:textId="187E0E3C" w:rsidR="00A15E36" w:rsidRDefault="00A15E36"/>
    <w:p w14:paraId="27939A8E" w14:textId="0B5BC881" w:rsidR="00182E46" w:rsidRDefault="00182E46" w:rsidP="00881F77">
      <w:pPr>
        <w:pStyle w:val="TableCaption"/>
      </w:pPr>
    </w:p>
    <w:p w14:paraId="01CF5D3B" w14:textId="77777777" w:rsidR="00A15E36" w:rsidRDefault="00182E46" w:rsidP="00881F77">
      <w:pPr>
        <w:pStyle w:val="TableCaption"/>
      </w:pPr>
      <w:r w:rsidRPr="00182E46">
        <w:t xml:space="preserve"> </w:t>
      </w:r>
    </w:p>
    <w:p w14:paraId="26AA2234" w14:textId="77777777" w:rsidR="00A15E36" w:rsidRDefault="00A15E36" w:rsidP="00881F77">
      <w:pPr>
        <w:pStyle w:val="TableCaption"/>
      </w:pPr>
    </w:p>
    <w:p w14:paraId="6DB6EE4A" w14:textId="77777777" w:rsidR="00A15E36" w:rsidRDefault="00A15E36" w:rsidP="00881F77">
      <w:pPr>
        <w:pStyle w:val="TableCaption"/>
      </w:pPr>
    </w:p>
    <w:p w14:paraId="03408669" w14:textId="77777777" w:rsidR="00A15E36" w:rsidRDefault="00A15E36" w:rsidP="00881F77">
      <w:pPr>
        <w:pStyle w:val="TableCaption"/>
      </w:pPr>
    </w:p>
    <w:p w14:paraId="12B1133B" w14:textId="77777777" w:rsidR="00A15E36" w:rsidRDefault="00A15E36" w:rsidP="00881F77">
      <w:pPr>
        <w:pStyle w:val="TableCaption"/>
      </w:pPr>
    </w:p>
    <w:p w14:paraId="1EF737D8" w14:textId="77777777" w:rsidR="00A15E36" w:rsidRDefault="00A15E36" w:rsidP="00881F77">
      <w:pPr>
        <w:pStyle w:val="TableCaption"/>
      </w:pPr>
    </w:p>
    <w:p w14:paraId="58AF2376" w14:textId="77777777" w:rsidR="00A15E36" w:rsidRDefault="00A15E36" w:rsidP="00881F77">
      <w:pPr>
        <w:pStyle w:val="TableCaption"/>
      </w:pPr>
    </w:p>
    <w:p w14:paraId="6465E791" w14:textId="77777777" w:rsidR="00A15E36" w:rsidRDefault="00A15E36" w:rsidP="00881F77">
      <w:pPr>
        <w:pStyle w:val="TableCaption"/>
      </w:pPr>
    </w:p>
    <w:p w14:paraId="6FD86EF9" w14:textId="77777777" w:rsidR="00A15E36" w:rsidRDefault="00A15E36" w:rsidP="00881F77">
      <w:pPr>
        <w:pStyle w:val="TableCaption"/>
      </w:pPr>
    </w:p>
    <w:p w14:paraId="450B4E1B" w14:textId="77777777" w:rsidR="00A15E36" w:rsidRDefault="00A15E36" w:rsidP="00881F77">
      <w:pPr>
        <w:pStyle w:val="TableCaption"/>
      </w:pPr>
    </w:p>
    <w:p w14:paraId="1B7DAD99" w14:textId="77777777" w:rsidR="00A15E36" w:rsidRDefault="00A15E36" w:rsidP="00881F77">
      <w:pPr>
        <w:pStyle w:val="TableCaption"/>
      </w:pPr>
    </w:p>
    <w:p w14:paraId="53BE07A8" w14:textId="77777777" w:rsidR="00A15E36" w:rsidRDefault="00A15E36" w:rsidP="00881F77">
      <w:pPr>
        <w:pStyle w:val="TableCaption"/>
      </w:pPr>
    </w:p>
    <w:p w14:paraId="6A3EA7B7" w14:textId="77777777" w:rsidR="00164A4B" w:rsidRDefault="00164A4B" w:rsidP="00881F77">
      <w:pPr>
        <w:pStyle w:val="TableCaption"/>
      </w:pPr>
    </w:p>
    <w:p w14:paraId="01246F18" w14:textId="77777777" w:rsidR="00164A4B" w:rsidRDefault="00164A4B" w:rsidP="00881F77">
      <w:pPr>
        <w:pStyle w:val="TableCaption"/>
      </w:pPr>
    </w:p>
    <w:p w14:paraId="4632180A" w14:textId="77777777" w:rsidR="00164A4B" w:rsidRDefault="00164A4B" w:rsidP="00881F77">
      <w:pPr>
        <w:pStyle w:val="TableCaption"/>
      </w:pPr>
    </w:p>
    <w:p w14:paraId="04FA0556" w14:textId="77777777" w:rsidR="00164A4B" w:rsidRDefault="00164A4B" w:rsidP="00881F77">
      <w:pPr>
        <w:pStyle w:val="TableCaption"/>
      </w:pPr>
    </w:p>
    <w:p w14:paraId="059257C9" w14:textId="77777777" w:rsidR="00164A4B" w:rsidRDefault="00164A4B" w:rsidP="00881F77">
      <w:pPr>
        <w:pStyle w:val="TableCaption"/>
      </w:pPr>
    </w:p>
    <w:p w14:paraId="3906D12B" w14:textId="77777777" w:rsidR="00164A4B" w:rsidRDefault="00164A4B" w:rsidP="00881F77">
      <w:pPr>
        <w:pStyle w:val="TableCaption"/>
      </w:pPr>
    </w:p>
    <w:p w14:paraId="0F95F128" w14:textId="77777777" w:rsidR="00164A4B" w:rsidRDefault="00164A4B" w:rsidP="00881F77">
      <w:pPr>
        <w:pStyle w:val="TableCaption"/>
      </w:pPr>
    </w:p>
    <w:p w14:paraId="64FFFE57" w14:textId="7863B7AE" w:rsidR="00C130DD" w:rsidRDefault="00C130DD" w:rsidP="001E1C01">
      <w:pPr>
        <w:pStyle w:val="TableCaption"/>
      </w:pPr>
    </w:p>
    <w:p w14:paraId="248A770A" w14:textId="77777777" w:rsidR="001E1C01" w:rsidRDefault="001E1C01" w:rsidP="001E1C01">
      <w:pPr>
        <w:pStyle w:val="TableCaption"/>
        <w:rPr>
          <w:b/>
        </w:rPr>
      </w:pPr>
    </w:p>
    <w:p w14:paraId="0DD197F6" w14:textId="77777777" w:rsidR="00031C15" w:rsidRDefault="00031C15" w:rsidP="00881F77">
      <w:pPr>
        <w:pStyle w:val="TableCaption"/>
        <w:jc w:val="center"/>
        <w:rPr>
          <w:b/>
        </w:rPr>
      </w:pPr>
    </w:p>
    <w:p w14:paraId="1A2EAC1C" w14:textId="77777777" w:rsidR="00031C15" w:rsidRDefault="00031C15" w:rsidP="00881F77">
      <w:pPr>
        <w:pStyle w:val="TableCaption"/>
        <w:jc w:val="center"/>
        <w:rPr>
          <w:b/>
        </w:rPr>
      </w:pPr>
    </w:p>
    <w:p w14:paraId="30840CFF" w14:textId="77777777" w:rsidR="00031C15" w:rsidRDefault="00031C15" w:rsidP="00881F77">
      <w:pPr>
        <w:pStyle w:val="TableCaption"/>
        <w:jc w:val="center"/>
        <w:rPr>
          <w:b/>
        </w:rPr>
      </w:pPr>
    </w:p>
    <w:p w14:paraId="16546106" w14:textId="77777777" w:rsidR="00031C15" w:rsidRDefault="00031C15" w:rsidP="00881F77">
      <w:pPr>
        <w:pStyle w:val="TableCaption"/>
        <w:jc w:val="center"/>
        <w:rPr>
          <w:b/>
        </w:rPr>
      </w:pPr>
    </w:p>
    <w:p w14:paraId="264E0431" w14:textId="77777777" w:rsidR="00031C15" w:rsidRDefault="00031C15" w:rsidP="00881F77">
      <w:pPr>
        <w:pStyle w:val="TableCaption"/>
        <w:jc w:val="center"/>
        <w:rPr>
          <w:b/>
        </w:rPr>
      </w:pPr>
    </w:p>
    <w:p w14:paraId="176E9363" w14:textId="43B8DEF4" w:rsidR="00182E46" w:rsidRPr="00881F77" w:rsidRDefault="00182E46" w:rsidP="00881F77">
      <w:pPr>
        <w:pStyle w:val="TableCaption"/>
        <w:jc w:val="center"/>
        <w:rPr>
          <w:b/>
        </w:rPr>
      </w:pPr>
      <w:r w:rsidRPr="00881F77">
        <w:rPr>
          <w:b/>
        </w:rPr>
        <w:lastRenderedPageBreak/>
        <w:t>Appendix</w:t>
      </w:r>
    </w:p>
    <w:p w14:paraId="0818FD1B" w14:textId="223FF34F" w:rsidR="00182E46" w:rsidRPr="00A62B50" w:rsidRDefault="00182E46" w:rsidP="00881F77">
      <w:pPr>
        <w:pStyle w:val="TableCaption"/>
      </w:pPr>
      <w:bookmarkStart w:id="17" w:name="_Ref528536762"/>
      <w:bookmarkStart w:id="18" w:name="_Ref528536754"/>
      <w:r w:rsidRPr="00182E46">
        <w:rPr>
          <w:b/>
        </w:rPr>
        <w:t xml:space="preserve">Table </w:t>
      </w:r>
      <w:r w:rsidRPr="00182E46">
        <w:rPr>
          <w:b/>
        </w:rPr>
        <w:fldChar w:fldCharType="begin"/>
      </w:r>
      <w:r w:rsidRPr="00182E46">
        <w:rPr>
          <w:b/>
        </w:rPr>
        <w:instrText xml:space="preserve"> SEQ Table \* ARABIC </w:instrText>
      </w:r>
      <w:r w:rsidRPr="00182E46">
        <w:rPr>
          <w:b/>
        </w:rPr>
        <w:fldChar w:fldCharType="separate"/>
      </w:r>
      <w:r w:rsidR="00BD18C1">
        <w:rPr>
          <w:b/>
          <w:noProof/>
        </w:rPr>
        <w:t>3</w:t>
      </w:r>
      <w:r w:rsidRPr="00182E46">
        <w:rPr>
          <w:b/>
        </w:rPr>
        <w:fldChar w:fldCharType="end"/>
      </w:r>
      <w:bookmarkEnd w:id="17"/>
      <w:r w:rsidRPr="00182E46">
        <w:rPr>
          <w:rStyle w:val="Label"/>
          <w:rFonts w:ascii="Linux Libertine" w:hAnsi="Linux Libertine"/>
          <w:b w:val="0"/>
        </w:rPr>
        <w:t>:</w:t>
      </w:r>
      <w:r w:rsidRPr="00A62B50">
        <w:t xml:space="preserve"> Comparison of </w:t>
      </w:r>
      <w:r>
        <w:t>Accuracy score of Algorithms (%)</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80"/>
        <w:gridCol w:w="1080"/>
        <w:gridCol w:w="1080"/>
      </w:tblGrid>
      <w:tr w:rsidR="00182E46" w:rsidRPr="00A62B50" w14:paraId="043C3F51" w14:textId="77777777" w:rsidTr="00642251">
        <w:trPr>
          <w:jc w:val="center"/>
        </w:trPr>
        <w:tc>
          <w:tcPr>
            <w:tcW w:w="1080" w:type="dxa"/>
            <w:shd w:val="clear" w:color="000000" w:fill="auto"/>
            <w:vAlign w:val="center"/>
          </w:tcPr>
          <w:p w14:paraId="41B2BADE" w14:textId="77777777" w:rsidR="00182E46" w:rsidRPr="00A62B50" w:rsidRDefault="00182E46" w:rsidP="00642251">
            <w:pPr>
              <w:spacing w:line="240" w:lineRule="auto"/>
              <w:ind w:firstLine="0"/>
              <w:rPr>
                <w:rFonts w:cs="Linux Libertine"/>
                <w14:ligatures w14:val="standard"/>
              </w:rPr>
            </w:pPr>
            <w:r>
              <w:rPr>
                <w:rFonts w:cs="Linux Libertine"/>
                <w14:ligatures w14:val="standard"/>
              </w:rPr>
              <w:t>Random  Forest</w:t>
            </w:r>
          </w:p>
        </w:tc>
        <w:tc>
          <w:tcPr>
            <w:tcW w:w="1080" w:type="dxa"/>
            <w:shd w:val="clear" w:color="000000" w:fill="auto"/>
            <w:vAlign w:val="center"/>
          </w:tcPr>
          <w:p w14:paraId="00B7AA1F" w14:textId="77777777" w:rsidR="00182E46" w:rsidRPr="00A62B50" w:rsidRDefault="00182E46" w:rsidP="00642251">
            <w:pPr>
              <w:spacing w:line="240" w:lineRule="auto"/>
              <w:ind w:firstLine="0"/>
              <w:rPr>
                <w:rFonts w:cs="Linux Libertine"/>
                <w14:ligatures w14:val="standard"/>
              </w:rPr>
            </w:pPr>
            <w:r>
              <w:rPr>
                <w:rFonts w:cs="Linux Libertine"/>
                <w14:ligatures w14:val="standard"/>
              </w:rPr>
              <w:t>Logistic Regression</w:t>
            </w:r>
          </w:p>
        </w:tc>
        <w:tc>
          <w:tcPr>
            <w:tcW w:w="1080" w:type="dxa"/>
            <w:shd w:val="clear" w:color="000000" w:fill="auto"/>
            <w:vAlign w:val="center"/>
          </w:tcPr>
          <w:p w14:paraId="21062814" w14:textId="77777777" w:rsidR="00182E46" w:rsidRPr="00A62B50" w:rsidRDefault="00182E46" w:rsidP="00642251">
            <w:pPr>
              <w:spacing w:line="240" w:lineRule="auto"/>
              <w:jc w:val="center"/>
              <w:rPr>
                <w:rFonts w:cs="Linux Libertine"/>
                <w14:ligatures w14:val="standard"/>
              </w:rPr>
            </w:pPr>
            <w:r>
              <w:rPr>
                <w:rFonts w:cs="Linux Libertine"/>
                <w14:ligatures w14:val="standard"/>
              </w:rPr>
              <w:t>SVC</w:t>
            </w:r>
          </w:p>
        </w:tc>
      </w:tr>
      <w:tr w:rsidR="00182E46" w:rsidRPr="00A62B50" w14:paraId="14CD5B35" w14:textId="77777777" w:rsidTr="00642251">
        <w:trPr>
          <w:jc w:val="center"/>
        </w:trPr>
        <w:tc>
          <w:tcPr>
            <w:tcW w:w="1080" w:type="dxa"/>
            <w:shd w:val="clear" w:color="000000" w:fill="auto"/>
            <w:vAlign w:val="center"/>
          </w:tcPr>
          <w:p w14:paraId="1655C050" w14:textId="77777777" w:rsidR="00182E46" w:rsidRDefault="00182E46" w:rsidP="00642251">
            <w:pPr>
              <w:spacing w:line="240" w:lineRule="auto"/>
              <w:rPr>
                <w:rFonts w:cs="Linux Libertine"/>
                <w14:ligatures w14:val="standard"/>
              </w:rPr>
            </w:pPr>
            <w:r>
              <w:rPr>
                <w:rFonts w:cs="Linux Libertine"/>
                <w14:ligatures w14:val="standard"/>
              </w:rPr>
              <w:t>72.50</w:t>
            </w:r>
          </w:p>
          <w:p w14:paraId="72BF6988"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71.01</w:t>
            </w:r>
          </w:p>
          <w:p w14:paraId="34406BE6"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71.01</w:t>
            </w:r>
          </w:p>
          <w:p w14:paraId="26781E90"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69.81</w:t>
            </w:r>
          </w:p>
          <w:p w14:paraId="6939432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71.50</w:t>
            </w:r>
          </w:p>
          <w:p w14:paraId="54D1AB32"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75.21</w:t>
            </w:r>
          </w:p>
          <w:p w14:paraId="0AA18551"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74.35</w:t>
            </w:r>
          </w:p>
          <w:p w14:paraId="71843A55"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71.53</w:t>
            </w:r>
          </w:p>
          <w:p w14:paraId="78BEBAC6"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73.48</w:t>
            </w:r>
          </w:p>
          <w:p w14:paraId="48102D59"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72.42</w:t>
            </w:r>
          </w:p>
          <w:p w14:paraId="2FA88D12"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72.56</w:t>
            </w:r>
          </w:p>
          <w:p w14:paraId="7038A7EE"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71.46</w:t>
            </w:r>
          </w:p>
          <w:p w14:paraId="488F3EBC"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68.48</w:t>
            </w:r>
          </w:p>
          <w:p w14:paraId="3A66941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69.96</w:t>
            </w:r>
          </w:p>
          <w:p w14:paraId="0C4B9EAE"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71.23</w:t>
            </w:r>
          </w:p>
          <w:p w14:paraId="4C1343C4"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73.24</w:t>
            </w:r>
          </w:p>
          <w:p w14:paraId="1A1B85C8"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72.91</w:t>
            </w:r>
          </w:p>
          <w:p w14:paraId="2CE7F963"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73.25</w:t>
            </w:r>
          </w:p>
          <w:p w14:paraId="5A57197D" w14:textId="77777777" w:rsidR="00182E46" w:rsidRPr="00E02B03" w:rsidRDefault="00182E46" w:rsidP="00642251">
            <w:pPr>
              <w:spacing w:line="240" w:lineRule="auto"/>
              <w:rPr>
                <w:rFonts w:cs="Linux Libertine"/>
                <w14:ligatures w14:val="standard"/>
              </w:rPr>
            </w:pPr>
            <w:r w:rsidRPr="00E02B03">
              <w:rPr>
                <w:rFonts w:cs="Linux Libertine"/>
                <w14:ligatures w14:val="standard"/>
              </w:rPr>
              <w:t>71.38</w:t>
            </w:r>
          </w:p>
          <w:p w14:paraId="5A79B809" w14:textId="77777777" w:rsidR="00182E46" w:rsidRPr="00A62B50" w:rsidRDefault="00182E46" w:rsidP="00642251">
            <w:pPr>
              <w:spacing w:line="240" w:lineRule="auto"/>
              <w:rPr>
                <w:rFonts w:cs="Linux Libertine"/>
                <w14:ligatures w14:val="standard"/>
              </w:rPr>
            </w:pPr>
            <w:r w:rsidRPr="00E02B03">
              <w:rPr>
                <w:rFonts w:cs="Linux Libertine"/>
                <w14:ligatures w14:val="standard"/>
              </w:rPr>
              <w:t>72.50</w:t>
            </w:r>
          </w:p>
        </w:tc>
        <w:tc>
          <w:tcPr>
            <w:tcW w:w="1080" w:type="dxa"/>
            <w:shd w:val="clear" w:color="000000" w:fill="auto"/>
            <w:vAlign w:val="center"/>
          </w:tcPr>
          <w:p w14:paraId="0A96132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68.00</w:t>
            </w:r>
          </w:p>
          <w:p w14:paraId="3A68950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68.99</w:t>
            </w:r>
          </w:p>
          <w:p w14:paraId="5929342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66.12</w:t>
            </w:r>
          </w:p>
          <w:p w14:paraId="1CC2D8D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66.33</w:t>
            </w:r>
          </w:p>
          <w:p w14:paraId="7A05A90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67.18</w:t>
            </w:r>
          </w:p>
          <w:p w14:paraId="4632C4E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66.84</w:t>
            </w:r>
          </w:p>
          <w:p w14:paraId="24B92E9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69.16</w:t>
            </w:r>
          </w:p>
          <w:p w14:paraId="6F3CE15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65.90</w:t>
            </w:r>
          </w:p>
          <w:p w14:paraId="0D9DD74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68.55</w:t>
            </w:r>
          </w:p>
          <w:p w14:paraId="7B59287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67.05</w:t>
            </w:r>
          </w:p>
          <w:p w14:paraId="2673583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68.64</w:t>
            </w:r>
          </w:p>
          <w:p w14:paraId="320C2C4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66.24</w:t>
            </w:r>
          </w:p>
          <w:p w14:paraId="180C0BD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64.10</w:t>
            </w:r>
          </w:p>
          <w:p w14:paraId="212E313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65.45</w:t>
            </w:r>
          </w:p>
          <w:p w14:paraId="0422A7C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66.70</w:t>
            </w:r>
          </w:p>
          <w:p w14:paraId="408A675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68.04</w:t>
            </w:r>
          </w:p>
          <w:p w14:paraId="18AC22D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64.53</w:t>
            </w:r>
          </w:p>
          <w:p w14:paraId="1EC26E7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66.16</w:t>
            </w:r>
          </w:p>
          <w:p w14:paraId="2413F66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65.35</w:t>
            </w:r>
          </w:p>
          <w:p w14:paraId="2CE102AC"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66.56</w:t>
            </w:r>
          </w:p>
        </w:tc>
        <w:tc>
          <w:tcPr>
            <w:tcW w:w="1080" w:type="dxa"/>
            <w:shd w:val="clear" w:color="000000" w:fill="auto"/>
            <w:vAlign w:val="center"/>
          </w:tcPr>
          <w:p w14:paraId="4F3042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67.00</w:t>
            </w:r>
          </w:p>
          <w:p w14:paraId="09823C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66.36</w:t>
            </w:r>
          </w:p>
          <w:p w14:paraId="6450474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64.09</w:t>
            </w:r>
          </w:p>
          <w:p w14:paraId="76CAC7C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64.07</w:t>
            </w:r>
          </w:p>
          <w:p w14:paraId="5C5E1EF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66.05</w:t>
            </w:r>
          </w:p>
          <w:p w14:paraId="21D6BA4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64.98</w:t>
            </w:r>
          </w:p>
          <w:p w14:paraId="45B519B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66.77</w:t>
            </w:r>
          </w:p>
          <w:p w14:paraId="4FA99A1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62.46</w:t>
            </w:r>
          </w:p>
          <w:p w14:paraId="388844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66.67</w:t>
            </w:r>
          </w:p>
          <w:p w14:paraId="5EB1652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64.42</w:t>
            </w:r>
          </w:p>
          <w:p w14:paraId="5681D2C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66.63</w:t>
            </w:r>
          </w:p>
          <w:p w14:paraId="4D7FAE5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64.86</w:t>
            </w:r>
          </w:p>
          <w:p w14:paraId="365083E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61.22</w:t>
            </w:r>
          </w:p>
          <w:p w14:paraId="49E1A45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64.16</w:t>
            </w:r>
          </w:p>
          <w:p w14:paraId="7069780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65.30</w:t>
            </w:r>
          </w:p>
          <w:p w14:paraId="192DFAF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65.55</w:t>
            </w:r>
          </w:p>
          <w:p w14:paraId="14016A3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63.66</w:t>
            </w:r>
          </w:p>
          <w:p w14:paraId="15537D7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64.63</w:t>
            </w:r>
          </w:p>
          <w:p w14:paraId="3F0129C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64.04</w:t>
            </w:r>
          </w:p>
          <w:p w14:paraId="2AAB9DB1"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64.25</w:t>
            </w:r>
          </w:p>
        </w:tc>
      </w:tr>
    </w:tbl>
    <w:p w14:paraId="28CDEB50" w14:textId="77777777" w:rsidR="00384DBF" w:rsidRDefault="00384DBF" w:rsidP="00881F77">
      <w:pPr>
        <w:pStyle w:val="TableCaption"/>
      </w:pPr>
      <w:bookmarkStart w:id="19" w:name="_Ref528537070"/>
    </w:p>
    <w:p w14:paraId="24EEEDC2" w14:textId="77777777" w:rsidR="00384DBF" w:rsidRDefault="00384DBF" w:rsidP="00881F77">
      <w:pPr>
        <w:pStyle w:val="TableCaption"/>
      </w:pPr>
    </w:p>
    <w:p w14:paraId="2530B3CE" w14:textId="038EA21E" w:rsidR="00182E46" w:rsidRPr="00A62B50" w:rsidRDefault="00182E46" w:rsidP="00881F77">
      <w:pPr>
        <w:pStyle w:val="TableCaption"/>
      </w:pPr>
      <w:bookmarkStart w:id="20" w:name="_Ref528552241"/>
      <w:r w:rsidRPr="00182E46">
        <w:rPr>
          <w:b/>
        </w:rPr>
        <w:t xml:space="preserve">Table </w:t>
      </w:r>
      <w:r w:rsidRPr="00182E46">
        <w:rPr>
          <w:b/>
        </w:rPr>
        <w:fldChar w:fldCharType="begin"/>
      </w:r>
      <w:r w:rsidRPr="00182E46">
        <w:rPr>
          <w:b/>
        </w:rPr>
        <w:instrText xml:space="preserve"> SEQ Table \* ARABIC </w:instrText>
      </w:r>
      <w:r w:rsidRPr="00182E46">
        <w:rPr>
          <w:b/>
        </w:rPr>
        <w:fldChar w:fldCharType="separate"/>
      </w:r>
      <w:r w:rsidR="00BD18C1">
        <w:rPr>
          <w:b/>
          <w:noProof/>
        </w:rPr>
        <w:t>4</w:t>
      </w:r>
      <w:r w:rsidRPr="00182E46">
        <w:rPr>
          <w:b/>
        </w:rPr>
        <w:fldChar w:fldCharType="end"/>
      </w:r>
      <w:bookmarkEnd w:id="19"/>
      <w:bookmarkEnd w:id="20"/>
      <w:r w:rsidRPr="00182E46">
        <w:rPr>
          <w:rStyle w:val="Label"/>
          <w:rFonts w:ascii="Linux Libertine" w:hAnsi="Linux Libertine"/>
          <w:b w:val="0"/>
        </w:rPr>
        <w:t>:</w:t>
      </w:r>
      <w:r w:rsidRPr="00A62B50">
        <w:t xml:space="preserve"> Comparison of </w:t>
      </w:r>
      <w:r>
        <w:t>F1 score of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5"/>
        <w:gridCol w:w="1080"/>
        <w:gridCol w:w="1080"/>
      </w:tblGrid>
      <w:tr w:rsidR="00182E46" w:rsidRPr="00A62B50" w14:paraId="78E81EBB" w14:textId="77777777" w:rsidTr="00642251">
        <w:trPr>
          <w:jc w:val="center"/>
        </w:trPr>
        <w:tc>
          <w:tcPr>
            <w:tcW w:w="1075" w:type="dxa"/>
            <w:shd w:val="clear" w:color="000000" w:fill="auto"/>
            <w:vAlign w:val="center"/>
          </w:tcPr>
          <w:p w14:paraId="586EBE7A" w14:textId="77777777" w:rsidR="00182E46" w:rsidRPr="00A62B50" w:rsidRDefault="00182E46" w:rsidP="00642251">
            <w:pPr>
              <w:spacing w:line="240" w:lineRule="auto"/>
              <w:ind w:firstLine="0"/>
              <w:jc w:val="center"/>
              <w:rPr>
                <w:rFonts w:cs="Linux Libertine"/>
                <w14:ligatures w14:val="standard"/>
              </w:rPr>
            </w:pPr>
            <w:proofErr w:type="gramStart"/>
            <w:r>
              <w:rPr>
                <w:rFonts w:cs="Linux Libertine"/>
                <w14:ligatures w14:val="standard"/>
              </w:rPr>
              <w:t>Random  Forest</w:t>
            </w:r>
            <w:proofErr w:type="gramEnd"/>
          </w:p>
        </w:tc>
        <w:tc>
          <w:tcPr>
            <w:tcW w:w="1080" w:type="dxa"/>
            <w:shd w:val="clear" w:color="000000" w:fill="auto"/>
            <w:vAlign w:val="center"/>
          </w:tcPr>
          <w:p w14:paraId="2B8E2397"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Logistic Regression</w:t>
            </w:r>
          </w:p>
        </w:tc>
        <w:tc>
          <w:tcPr>
            <w:tcW w:w="1080" w:type="dxa"/>
            <w:shd w:val="clear" w:color="000000" w:fill="auto"/>
            <w:vAlign w:val="center"/>
          </w:tcPr>
          <w:p w14:paraId="06F82676" w14:textId="77777777" w:rsidR="00182E46" w:rsidRPr="00A62B50" w:rsidRDefault="00182E46" w:rsidP="00642251">
            <w:pPr>
              <w:spacing w:line="240" w:lineRule="auto"/>
              <w:ind w:firstLine="0"/>
              <w:jc w:val="center"/>
              <w:rPr>
                <w:rFonts w:cs="Linux Libertine"/>
                <w14:ligatures w14:val="standard"/>
              </w:rPr>
            </w:pPr>
            <w:r>
              <w:rPr>
                <w:rFonts w:cs="Linux Libertine"/>
                <w14:ligatures w14:val="standard"/>
              </w:rPr>
              <w:t>SVC</w:t>
            </w:r>
          </w:p>
        </w:tc>
      </w:tr>
      <w:tr w:rsidR="00182E46" w:rsidRPr="00A62B50" w14:paraId="535A00A1" w14:textId="77777777" w:rsidTr="00642251">
        <w:trPr>
          <w:jc w:val="center"/>
        </w:trPr>
        <w:tc>
          <w:tcPr>
            <w:tcW w:w="1075" w:type="dxa"/>
            <w:shd w:val="clear" w:color="000000" w:fill="auto"/>
            <w:vAlign w:val="center"/>
          </w:tcPr>
          <w:p w14:paraId="7BEFF00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3ED845B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09F82D9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0.69</w:t>
            </w:r>
          </w:p>
          <w:p w14:paraId="10FAC49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0.68</w:t>
            </w:r>
          </w:p>
          <w:p w14:paraId="7F54A58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6D60041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0.73</w:t>
            </w:r>
          </w:p>
          <w:p w14:paraId="178AA9F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0.74</w:t>
            </w:r>
          </w:p>
          <w:p w14:paraId="3DA77C6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5D5CC8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0.72</w:t>
            </w:r>
          </w:p>
          <w:p w14:paraId="4B92EF1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5EEB74F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09F3DE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6BB591F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0.67</w:t>
            </w:r>
          </w:p>
          <w:p w14:paraId="2FAC9FB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0.68</w:t>
            </w:r>
          </w:p>
          <w:p w14:paraId="0C792A1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0.70</w:t>
            </w:r>
          </w:p>
          <w:p w14:paraId="1F50AE0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75318ED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0.71</w:t>
            </w:r>
          </w:p>
          <w:p w14:paraId="0942E7A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0.72</w:t>
            </w:r>
          </w:p>
          <w:p w14:paraId="66BE38E6"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0.69</w:t>
            </w:r>
          </w:p>
          <w:p w14:paraId="2A99CF16"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0.71</w:t>
            </w:r>
          </w:p>
        </w:tc>
        <w:tc>
          <w:tcPr>
            <w:tcW w:w="1080" w:type="dxa"/>
            <w:shd w:val="clear" w:color="000000" w:fill="auto"/>
            <w:vAlign w:val="center"/>
          </w:tcPr>
          <w:p w14:paraId="69AA384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423F2D2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0CB5089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181667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2E97697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01B530CE"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1F1E020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5D40094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7CAFDD2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01C2FEA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30B0010B"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0.65</w:t>
            </w:r>
          </w:p>
          <w:p w14:paraId="6B24DB90"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0.63</w:t>
            </w:r>
          </w:p>
          <w:p w14:paraId="0008089F"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4F3F5F0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4D2E64C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07DCA20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0.64</w:t>
            </w:r>
          </w:p>
          <w:p w14:paraId="36408C7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0.61</w:t>
            </w:r>
          </w:p>
          <w:p w14:paraId="65593AE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2B354D97"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0.62</w:t>
            </w:r>
          </w:p>
          <w:p w14:paraId="36EE70FF"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0.63</w:t>
            </w:r>
          </w:p>
        </w:tc>
        <w:tc>
          <w:tcPr>
            <w:tcW w:w="1080" w:type="dxa"/>
            <w:shd w:val="clear" w:color="000000" w:fill="auto"/>
            <w:vAlign w:val="center"/>
          </w:tcPr>
          <w:p w14:paraId="7471C9F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4C5EE991"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703346D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7A31F79A"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69F4CA0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6EF83F5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44A2FF0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3C1E139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0.55</w:t>
            </w:r>
          </w:p>
          <w:p w14:paraId="68E2919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0.60</w:t>
            </w:r>
          </w:p>
          <w:p w14:paraId="56F788B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7143FBC3"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581E65A5"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212E43E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0.53</w:t>
            </w:r>
          </w:p>
          <w:p w14:paraId="06EEFFE2"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0.56</w:t>
            </w:r>
          </w:p>
          <w:p w14:paraId="19DB3F38"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0.59</w:t>
            </w:r>
          </w:p>
          <w:p w14:paraId="0B151114"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0.59</w:t>
            </w:r>
          </w:p>
          <w:p w14:paraId="423CD58D"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0.57</w:t>
            </w:r>
          </w:p>
          <w:p w14:paraId="32D95F49"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58293DEC" w14:textId="77777777" w:rsidR="00182E46" w:rsidRPr="00E02B03" w:rsidRDefault="00182E46" w:rsidP="00642251">
            <w:pPr>
              <w:spacing w:line="240" w:lineRule="auto"/>
              <w:jc w:val="center"/>
              <w:rPr>
                <w:rFonts w:cs="Linux Libertine"/>
                <w14:ligatures w14:val="standard"/>
              </w:rPr>
            </w:pPr>
            <w:r w:rsidRPr="00E02B03">
              <w:rPr>
                <w:rFonts w:cs="Linux Libertine"/>
                <w14:ligatures w14:val="standard"/>
              </w:rPr>
              <w:t>0.58</w:t>
            </w:r>
          </w:p>
          <w:p w14:paraId="41396EBC" w14:textId="77777777" w:rsidR="00182E46" w:rsidRPr="00A62B50" w:rsidRDefault="00182E46" w:rsidP="00642251">
            <w:pPr>
              <w:spacing w:line="240" w:lineRule="auto"/>
              <w:jc w:val="center"/>
              <w:rPr>
                <w:rFonts w:cs="Linux Libertine"/>
                <w14:ligatures w14:val="standard"/>
              </w:rPr>
            </w:pPr>
            <w:r w:rsidRPr="00E02B03">
              <w:rPr>
                <w:rFonts w:cs="Linux Libertine"/>
                <w14:ligatures w14:val="standard"/>
              </w:rPr>
              <w:t>0.57</w:t>
            </w:r>
          </w:p>
        </w:tc>
      </w:tr>
    </w:tbl>
    <w:p w14:paraId="3D8CE469" w14:textId="1851452A" w:rsidR="00414E61" w:rsidRDefault="00414E61" w:rsidP="00182E46"/>
    <w:sectPr w:rsidR="00414E6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3236B" w14:textId="77777777" w:rsidR="00015FFF" w:rsidRDefault="00015FFF" w:rsidP="00842867">
      <w:r>
        <w:separator/>
      </w:r>
    </w:p>
  </w:endnote>
  <w:endnote w:type="continuationSeparator" w:id="0">
    <w:p w14:paraId="7F3A4E77" w14:textId="77777777" w:rsidR="00015FFF" w:rsidRDefault="00015FFF" w:rsidP="00842867">
      <w:r>
        <w:continuationSeparator/>
      </w:r>
    </w:p>
  </w:endnote>
  <w:endnote w:type="continuationNotice" w:id="1">
    <w:p w14:paraId="2D825985" w14:textId="77777777" w:rsidR="00015FFF" w:rsidRDefault="00015F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640918"/>
      <w:docPartObj>
        <w:docPartGallery w:val="Page Numbers (Bottom of Page)"/>
        <w:docPartUnique/>
      </w:docPartObj>
    </w:sdtPr>
    <w:sdtEndPr>
      <w:rPr>
        <w:noProof/>
      </w:rPr>
    </w:sdtEndPr>
    <w:sdtContent>
      <w:p w14:paraId="792DF8CF" w14:textId="1FF68AF1" w:rsidR="00E50FA3" w:rsidRDefault="00E50F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C8ADCC" w14:textId="77777777" w:rsidR="00910C6A" w:rsidRPr="00DA041E" w:rsidRDefault="00910C6A"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0C97FB3A" w:rsidR="00910C6A" w:rsidRPr="00DA041E" w:rsidRDefault="00910C6A"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910C6A" w:rsidRPr="00DA041E" w:rsidRDefault="00910C6A"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421C4" w14:textId="77777777" w:rsidR="00015FFF" w:rsidRDefault="00015FFF" w:rsidP="00C24563">
      <w:r>
        <w:separator/>
      </w:r>
    </w:p>
  </w:footnote>
  <w:footnote w:type="continuationSeparator" w:id="0">
    <w:p w14:paraId="1BD25E26" w14:textId="77777777" w:rsidR="00015FFF" w:rsidRDefault="00015FFF" w:rsidP="00842867">
      <w:r>
        <w:continuationSeparator/>
      </w:r>
    </w:p>
  </w:footnote>
  <w:footnote w:type="continuationNotice" w:id="1">
    <w:p w14:paraId="78D9D259" w14:textId="77777777" w:rsidR="00015FFF" w:rsidRDefault="00015F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5"/>
  </w:num>
  <w:num w:numId="5">
    <w:abstractNumId w:val="3"/>
  </w:num>
  <w:num w:numId="6">
    <w:abstractNumId w:val="10"/>
  </w:num>
  <w:num w:numId="7">
    <w:abstractNumId w:val="7"/>
  </w:num>
  <w:num w:numId="8">
    <w:abstractNumId w:val="9"/>
  </w:num>
  <w:num w:numId="9">
    <w:abstractNumId w:val="8"/>
  </w:num>
  <w:num w:numId="10">
    <w:abstractNumId w:val="6"/>
  </w:num>
  <w:num w:numId="11">
    <w:abstractNumId w:val="13"/>
  </w:num>
  <w:num w:numId="12">
    <w:abstractNumId w:val="6"/>
    <w:lvlOverride w:ilvl="0">
      <w:startOverride w:val="5"/>
    </w:lvlOverride>
  </w:num>
  <w:num w:numId="13">
    <w:abstractNumId w:val="12"/>
  </w:num>
  <w:num w:numId="14">
    <w:abstractNumId w:val="4"/>
  </w:num>
  <w:num w:numId="1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5E18"/>
    <w:rsid w:val="000C5EED"/>
    <w:rsid w:val="000C60F0"/>
    <w:rsid w:val="000D0C9F"/>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401"/>
    <w:rsid w:val="008A35F1"/>
    <w:rsid w:val="008A3CBD"/>
    <w:rsid w:val="008A3EE3"/>
    <w:rsid w:val="008A3F07"/>
    <w:rsid w:val="008A4F92"/>
    <w:rsid w:val="008A50C9"/>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5160"/>
    <w:rsid w:val="00A05CCC"/>
    <w:rsid w:val="00A07551"/>
    <w:rsid w:val="00A07B43"/>
    <w:rsid w:val="00A1097D"/>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366"/>
    <w:rsid w:val="00B94675"/>
    <w:rsid w:val="00B95415"/>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DFB"/>
    <w:rsid w:val="00E071FE"/>
    <w:rsid w:val="00E07FEE"/>
    <w:rsid w:val="00E1064F"/>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881F77"/>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881F77"/>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64A4B"/>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9FD8EC6-2D9C-4966-9618-68EB9743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1168</TotalTime>
  <Pages>1</Pages>
  <Words>2337</Words>
  <Characters>13324</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15630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28</cp:revision>
  <cp:lastPrinted>2018-10-29T08:01:00Z</cp:lastPrinted>
  <dcterms:created xsi:type="dcterms:W3CDTF">2018-10-29T04:08:00Z</dcterms:created>
  <dcterms:modified xsi:type="dcterms:W3CDTF">2018-10-30T00:49:00Z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