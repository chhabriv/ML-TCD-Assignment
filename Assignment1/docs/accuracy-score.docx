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7E0" w:rsidRPr="003A67E0" w:rsidRDefault="003A67E0" w:rsidP="003A67E0">
      <w:pPr>
        <w:pStyle w:val="TableCaption"/>
      </w:pPr>
      <w:r>
        <w:rPr>
          <w:rStyle w:val="Label"/>
          <w:b w:val="0"/>
        </w:rPr>
        <w:t xml:space="preserve">             </w:t>
      </w:r>
      <w:r w:rsidRPr="003A67E0">
        <w:rPr>
          <w:rStyle w:val="Label"/>
        </w:rPr>
        <w:t>Table 1:</w:t>
      </w:r>
      <w:r w:rsidRPr="003A67E0">
        <w:t xml:space="preserve"> </w:t>
      </w:r>
      <w:r w:rsidRPr="003A67E0">
        <w:rPr>
          <w:b/>
        </w:rPr>
        <w:t xml:space="preserve">Comparison of Accuracies of </w:t>
      </w:r>
      <w:proofErr w:type="gramStart"/>
      <w:r w:rsidRPr="003A67E0">
        <w:rPr>
          <w:b/>
        </w:rPr>
        <w:t>Algorithms(</w:t>
      </w:r>
      <w:proofErr w:type="gramEnd"/>
      <w:r w:rsidRPr="003A67E0">
        <w:rPr>
          <w:b/>
        </w:rPr>
        <w:t>%)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Layout w:type="fixed"/>
        <w:tblLook w:val="0000" w:firstRow="0" w:lastRow="0" w:firstColumn="0" w:lastColumn="0" w:noHBand="0" w:noVBand="0"/>
      </w:tblPr>
      <w:tblGrid>
        <w:gridCol w:w="1255"/>
        <w:gridCol w:w="1350"/>
        <w:gridCol w:w="1530"/>
      </w:tblGrid>
      <w:tr w:rsidR="003A67E0" w:rsidRPr="00A62B50" w:rsidTr="0021568D">
        <w:trPr>
          <w:jc w:val="center"/>
        </w:trPr>
        <w:tc>
          <w:tcPr>
            <w:tcW w:w="1255" w:type="dxa"/>
            <w:shd w:val="clear" w:color="000000" w:fill="auto"/>
          </w:tcPr>
          <w:p w:rsidR="003A67E0" w:rsidRPr="00A62B50" w:rsidRDefault="003A67E0" w:rsidP="0021568D">
            <w:pPr>
              <w:spacing w:line="240" w:lineRule="auto"/>
              <w:ind w:firstLine="0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Random  Forest</w:t>
            </w:r>
          </w:p>
        </w:tc>
        <w:tc>
          <w:tcPr>
            <w:tcW w:w="1350" w:type="dxa"/>
            <w:shd w:val="clear" w:color="000000" w:fill="auto"/>
          </w:tcPr>
          <w:p w:rsidR="003A67E0" w:rsidRPr="00A62B50" w:rsidRDefault="003A67E0" w:rsidP="0021568D">
            <w:pPr>
              <w:spacing w:line="240" w:lineRule="auto"/>
              <w:ind w:firstLine="0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Logistic Regression</w:t>
            </w:r>
          </w:p>
        </w:tc>
        <w:tc>
          <w:tcPr>
            <w:tcW w:w="1530" w:type="dxa"/>
            <w:shd w:val="clear" w:color="000000" w:fill="auto"/>
          </w:tcPr>
          <w:p w:rsidR="003A67E0" w:rsidRPr="00A62B50" w:rsidRDefault="003A67E0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SVC</w:t>
            </w:r>
          </w:p>
        </w:tc>
      </w:tr>
      <w:tr w:rsidR="003A67E0" w:rsidRPr="00A62B50" w:rsidTr="0021568D">
        <w:trPr>
          <w:jc w:val="center"/>
        </w:trPr>
        <w:tc>
          <w:tcPr>
            <w:tcW w:w="1255" w:type="dxa"/>
            <w:shd w:val="clear" w:color="000000" w:fill="auto"/>
          </w:tcPr>
          <w:p w:rsidR="003A67E0" w:rsidRDefault="003A67E0" w:rsidP="0021568D">
            <w:pPr>
              <w:spacing w:line="240" w:lineRule="auto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72.50</w:t>
            </w:r>
          </w:p>
          <w:p w:rsidR="003A67E0" w:rsidRPr="00E02B03" w:rsidRDefault="003A67E0" w:rsidP="0021568D">
            <w:pPr>
              <w:spacing w:line="240" w:lineRule="auto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71.01</w:t>
            </w:r>
          </w:p>
          <w:p w:rsidR="003A67E0" w:rsidRPr="00E02B03" w:rsidRDefault="003A67E0" w:rsidP="0021568D">
            <w:pPr>
              <w:spacing w:line="240" w:lineRule="auto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71.01</w:t>
            </w:r>
          </w:p>
          <w:p w:rsidR="003A67E0" w:rsidRPr="00E02B03" w:rsidRDefault="003A67E0" w:rsidP="0021568D">
            <w:pPr>
              <w:spacing w:line="240" w:lineRule="auto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69.81</w:t>
            </w:r>
          </w:p>
          <w:p w:rsidR="003A67E0" w:rsidRPr="00E02B03" w:rsidRDefault="003A67E0" w:rsidP="0021568D">
            <w:pPr>
              <w:spacing w:line="240" w:lineRule="auto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71.50</w:t>
            </w:r>
          </w:p>
          <w:p w:rsidR="003A67E0" w:rsidRPr="00E02B03" w:rsidRDefault="003A67E0" w:rsidP="0021568D">
            <w:pPr>
              <w:spacing w:line="240" w:lineRule="auto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75.21</w:t>
            </w:r>
          </w:p>
          <w:p w:rsidR="003A67E0" w:rsidRPr="00E02B03" w:rsidRDefault="003A67E0" w:rsidP="0021568D">
            <w:pPr>
              <w:spacing w:line="240" w:lineRule="auto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74.35</w:t>
            </w:r>
          </w:p>
          <w:p w:rsidR="003A67E0" w:rsidRPr="00E02B03" w:rsidRDefault="003A67E0" w:rsidP="0021568D">
            <w:pPr>
              <w:spacing w:line="240" w:lineRule="auto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71.53</w:t>
            </w:r>
          </w:p>
          <w:p w:rsidR="003A67E0" w:rsidRPr="00E02B03" w:rsidRDefault="003A67E0" w:rsidP="0021568D">
            <w:pPr>
              <w:spacing w:line="240" w:lineRule="auto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73.48</w:t>
            </w:r>
          </w:p>
          <w:p w:rsidR="003A67E0" w:rsidRPr="00E02B03" w:rsidRDefault="003A67E0" w:rsidP="0021568D">
            <w:pPr>
              <w:spacing w:line="240" w:lineRule="auto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72.42</w:t>
            </w:r>
          </w:p>
          <w:p w:rsidR="003A67E0" w:rsidRPr="00E02B03" w:rsidRDefault="003A67E0" w:rsidP="0021568D">
            <w:pPr>
              <w:spacing w:line="240" w:lineRule="auto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72.56</w:t>
            </w:r>
          </w:p>
          <w:p w:rsidR="003A67E0" w:rsidRPr="00E02B03" w:rsidRDefault="003A67E0" w:rsidP="0021568D">
            <w:pPr>
              <w:spacing w:line="240" w:lineRule="auto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71.46</w:t>
            </w:r>
          </w:p>
          <w:p w:rsidR="003A67E0" w:rsidRPr="00E02B03" w:rsidRDefault="003A67E0" w:rsidP="0021568D">
            <w:pPr>
              <w:spacing w:line="240" w:lineRule="auto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68.48</w:t>
            </w:r>
          </w:p>
          <w:p w:rsidR="003A67E0" w:rsidRPr="00E02B03" w:rsidRDefault="003A67E0" w:rsidP="0021568D">
            <w:pPr>
              <w:spacing w:line="240" w:lineRule="auto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69.96</w:t>
            </w:r>
          </w:p>
          <w:p w:rsidR="003A67E0" w:rsidRPr="00E02B03" w:rsidRDefault="003A67E0" w:rsidP="0021568D">
            <w:pPr>
              <w:spacing w:line="240" w:lineRule="auto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71.23</w:t>
            </w:r>
          </w:p>
          <w:p w:rsidR="003A67E0" w:rsidRPr="00E02B03" w:rsidRDefault="003A67E0" w:rsidP="0021568D">
            <w:pPr>
              <w:spacing w:line="240" w:lineRule="auto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73.24</w:t>
            </w:r>
          </w:p>
          <w:p w:rsidR="003A67E0" w:rsidRPr="00E02B03" w:rsidRDefault="003A67E0" w:rsidP="0021568D">
            <w:pPr>
              <w:spacing w:line="240" w:lineRule="auto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72.91</w:t>
            </w:r>
          </w:p>
          <w:p w:rsidR="003A67E0" w:rsidRPr="00E02B03" w:rsidRDefault="003A67E0" w:rsidP="0021568D">
            <w:pPr>
              <w:spacing w:line="240" w:lineRule="auto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73.25</w:t>
            </w:r>
          </w:p>
          <w:p w:rsidR="003A67E0" w:rsidRPr="00E02B03" w:rsidRDefault="003A67E0" w:rsidP="0021568D">
            <w:pPr>
              <w:spacing w:line="240" w:lineRule="auto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71.38</w:t>
            </w:r>
          </w:p>
          <w:p w:rsidR="003A67E0" w:rsidRPr="00A62B50" w:rsidRDefault="003A67E0" w:rsidP="0021568D">
            <w:pPr>
              <w:spacing w:line="240" w:lineRule="auto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72.50</w:t>
            </w:r>
          </w:p>
        </w:tc>
        <w:tc>
          <w:tcPr>
            <w:tcW w:w="1350" w:type="dxa"/>
            <w:shd w:val="clear" w:color="000000" w:fill="auto"/>
          </w:tcPr>
          <w:p w:rsidR="003A67E0" w:rsidRPr="00E02B03" w:rsidRDefault="003A67E0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68.00</w:t>
            </w:r>
          </w:p>
          <w:p w:rsidR="003A67E0" w:rsidRPr="00E02B03" w:rsidRDefault="003A67E0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68.99</w:t>
            </w:r>
          </w:p>
          <w:p w:rsidR="003A67E0" w:rsidRPr="00E02B03" w:rsidRDefault="003A67E0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66.12</w:t>
            </w:r>
          </w:p>
          <w:p w:rsidR="003A67E0" w:rsidRPr="00E02B03" w:rsidRDefault="003A67E0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66.33</w:t>
            </w:r>
          </w:p>
          <w:p w:rsidR="003A67E0" w:rsidRPr="00E02B03" w:rsidRDefault="003A67E0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67.18</w:t>
            </w:r>
          </w:p>
          <w:p w:rsidR="003A67E0" w:rsidRPr="00E02B03" w:rsidRDefault="003A67E0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66.84</w:t>
            </w:r>
          </w:p>
          <w:p w:rsidR="003A67E0" w:rsidRPr="00E02B03" w:rsidRDefault="003A67E0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69.16</w:t>
            </w:r>
          </w:p>
          <w:p w:rsidR="003A67E0" w:rsidRPr="00E02B03" w:rsidRDefault="003A67E0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65.90</w:t>
            </w:r>
          </w:p>
          <w:p w:rsidR="003A67E0" w:rsidRPr="00E02B03" w:rsidRDefault="003A67E0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68.55</w:t>
            </w:r>
          </w:p>
          <w:p w:rsidR="003A67E0" w:rsidRPr="00E02B03" w:rsidRDefault="003A67E0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67.05</w:t>
            </w:r>
          </w:p>
          <w:p w:rsidR="003A67E0" w:rsidRPr="00E02B03" w:rsidRDefault="003A67E0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68.64</w:t>
            </w:r>
          </w:p>
          <w:p w:rsidR="003A67E0" w:rsidRPr="00E02B03" w:rsidRDefault="003A67E0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66.24</w:t>
            </w:r>
          </w:p>
          <w:p w:rsidR="003A67E0" w:rsidRPr="00E02B03" w:rsidRDefault="003A67E0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64.10</w:t>
            </w:r>
          </w:p>
          <w:p w:rsidR="003A67E0" w:rsidRPr="00E02B03" w:rsidRDefault="003A67E0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65.45</w:t>
            </w:r>
          </w:p>
          <w:p w:rsidR="003A67E0" w:rsidRPr="00E02B03" w:rsidRDefault="003A67E0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66.70</w:t>
            </w:r>
          </w:p>
          <w:p w:rsidR="003A67E0" w:rsidRPr="00E02B03" w:rsidRDefault="003A67E0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68.04</w:t>
            </w:r>
          </w:p>
          <w:p w:rsidR="003A67E0" w:rsidRPr="00E02B03" w:rsidRDefault="003A67E0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64.53</w:t>
            </w:r>
          </w:p>
          <w:p w:rsidR="003A67E0" w:rsidRPr="00E02B03" w:rsidRDefault="003A67E0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66.16</w:t>
            </w:r>
          </w:p>
          <w:p w:rsidR="003A67E0" w:rsidRPr="00E02B03" w:rsidRDefault="003A67E0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65.35</w:t>
            </w:r>
          </w:p>
          <w:p w:rsidR="003A67E0" w:rsidRPr="00A62B50" w:rsidRDefault="003A67E0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66.56</w:t>
            </w:r>
          </w:p>
        </w:tc>
        <w:tc>
          <w:tcPr>
            <w:tcW w:w="1530" w:type="dxa"/>
            <w:shd w:val="clear" w:color="000000" w:fill="auto"/>
          </w:tcPr>
          <w:p w:rsidR="003A67E0" w:rsidRPr="00E02B03" w:rsidRDefault="003A67E0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67.00</w:t>
            </w:r>
          </w:p>
          <w:p w:rsidR="003A67E0" w:rsidRPr="00E02B03" w:rsidRDefault="003A67E0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66.36</w:t>
            </w:r>
          </w:p>
          <w:p w:rsidR="003A67E0" w:rsidRPr="00E02B03" w:rsidRDefault="003A67E0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64.09</w:t>
            </w:r>
          </w:p>
          <w:p w:rsidR="003A67E0" w:rsidRPr="00E02B03" w:rsidRDefault="003A67E0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64.07</w:t>
            </w:r>
          </w:p>
          <w:p w:rsidR="003A67E0" w:rsidRPr="00E02B03" w:rsidRDefault="003A67E0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66.05</w:t>
            </w:r>
          </w:p>
          <w:p w:rsidR="003A67E0" w:rsidRPr="00E02B03" w:rsidRDefault="003A67E0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64.98</w:t>
            </w:r>
          </w:p>
          <w:p w:rsidR="003A67E0" w:rsidRPr="00E02B03" w:rsidRDefault="003A67E0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66.77</w:t>
            </w:r>
          </w:p>
          <w:p w:rsidR="003A67E0" w:rsidRPr="00E02B03" w:rsidRDefault="003A67E0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62.46</w:t>
            </w:r>
          </w:p>
          <w:p w:rsidR="003A67E0" w:rsidRPr="00E02B03" w:rsidRDefault="003A67E0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66.67</w:t>
            </w:r>
          </w:p>
          <w:p w:rsidR="003A67E0" w:rsidRPr="00E02B03" w:rsidRDefault="003A67E0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64.42</w:t>
            </w:r>
          </w:p>
          <w:p w:rsidR="003A67E0" w:rsidRPr="00E02B03" w:rsidRDefault="003A67E0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66.63</w:t>
            </w:r>
          </w:p>
          <w:p w:rsidR="003A67E0" w:rsidRPr="00E02B03" w:rsidRDefault="003A67E0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64.86</w:t>
            </w:r>
          </w:p>
          <w:p w:rsidR="003A67E0" w:rsidRPr="00E02B03" w:rsidRDefault="003A67E0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61.22</w:t>
            </w:r>
          </w:p>
          <w:p w:rsidR="003A67E0" w:rsidRPr="00E02B03" w:rsidRDefault="003A67E0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64.16</w:t>
            </w:r>
          </w:p>
          <w:p w:rsidR="003A67E0" w:rsidRPr="00E02B03" w:rsidRDefault="003A67E0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65.30</w:t>
            </w:r>
          </w:p>
          <w:p w:rsidR="003A67E0" w:rsidRPr="00E02B03" w:rsidRDefault="003A67E0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65.55</w:t>
            </w:r>
          </w:p>
          <w:p w:rsidR="003A67E0" w:rsidRPr="00E02B03" w:rsidRDefault="003A67E0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63.66</w:t>
            </w:r>
          </w:p>
          <w:p w:rsidR="003A67E0" w:rsidRPr="00E02B03" w:rsidRDefault="003A67E0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64.63</w:t>
            </w:r>
          </w:p>
          <w:p w:rsidR="003A67E0" w:rsidRPr="00E02B03" w:rsidRDefault="003A67E0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64.04</w:t>
            </w:r>
          </w:p>
          <w:p w:rsidR="003A67E0" w:rsidRPr="00A62B50" w:rsidRDefault="003A67E0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64.25</w:t>
            </w:r>
          </w:p>
        </w:tc>
      </w:tr>
    </w:tbl>
    <w:p w:rsidR="001926F7" w:rsidRDefault="001926F7"/>
    <w:p w:rsidR="003A67E0" w:rsidRDefault="003A67E0"/>
    <w:p w:rsidR="003A67E0" w:rsidRDefault="003A67E0"/>
    <w:p w:rsidR="003A67E0" w:rsidRPr="008E0951" w:rsidRDefault="003A67E0" w:rsidP="003A67E0">
      <w:pPr>
        <w:pStyle w:val="TableCaption"/>
      </w:pPr>
      <w:r>
        <w:rPr>
          <w:rStyle w:val="Label"/>
        </w:rPr>
        <w:t xml:space="preserve">                 </w:t>
      </w:r>
      <w:bookmarkStart w:id="0" w:name="_GoBack"/>
      <w:bookmarkEnd w:id="0"/>
      <w:r w:rsidRPr="008E0951">
        <w:rPr>
          <w:rStyle w:val="Label"/>
        </w:rPr>
        <w:t>Table 1:</w:t>
      </w:r>
      <w:r w:rsidRPr="008E0951">
        <w:t xml:space="preserve"> </w:t>
      </w:r>
      <w:r w:rsidRPr="0041557F">
        <w:rPr>
          <w:b/>
        </w:rPr>
        <w:t>Mean and deviations of accuracies</w:t>
      </w:r>
    </w:p>
    <w:tbl>
      <w:tblPr>
        <w:tblW w:w="3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Layout w:type="fixed"/>
        <w:tblLook w:val="0000" w:firstRow="0" w:lastRow="0" w:firstColumn="0" w:lastColumn="0" w:noHBand="0" w:noVBand="0"/>
      </w:tblPr>
      <w:tblGrid>
        <w:gridCol w:w="985"/>
        <w:gridCol w:w="1085"/>
        <w:gridCol w:w="1080"/>
        <w:gridCol w:w="810"/>
      </w:tblGrid>
      <w:tr w:rsidR="003A67E0" w:rsidRPr="00A62B50" w:rsidTr="0021568D">
        <w:trPr>
          <w:jc w:val="center"/>
        </w:trPr>
        <w:tc>
          <w:tcPr>
            <w:tcW w:w="985" w:type="dxa"/>
            <w:shd w:val="clear" w:color="000000" w:fill="auto"/>
          </w:tcPr>
          <w:p w:rsidR="003A67E0" w:rsidRDefault="003A67E0" w:rsidP="0021568D">
            <w:pPr>
              <w:spacing w:line="240" w:lineRule="auto"/>
              <w:ind w:firstLine="0"/>
              <w:jc w:val="left"/>
              <w:rPr>
                <w:rFonts w:cs="Linux Libertine"/>
                <w14:ligatures w14:val="standard"/>
              </w:rPr>
            </w:pPr>
          </w:p>
        </w:tc>
        <w:tc>
          <w:tcPr>
            <w:tcW w:w="1085" w:type="dxa"/>
            <w:shd w:val="clear" w:color="000000" w:fill="auto"/>
          </w:tcPr>
          <w:p w:rsidR="003A67E0" w:rsidRPr="00A62B50" w:rsidRDefault="003A67E0" w:rsidP="0021568D">
            <w:pPr>
              <w:spacing w:line="240" w:lineRule="auto"/>
              <w:ind w:firstLine="0"/>
              <w:jc w:val="left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Random  Forest</w:t>
            </w:r>
          </w:p>
        </w:tc>
        <w:tc>
          <w:tcPr>
            <w:tcW w:w="1080" w:type="dxa"/>
            <w:shd w:val="clear" w:color="000000" w:fill="auto"/>
          </w:tcPr>
          <w:p w:rsidR="003A67E0" w:rsidRPr="00A62B50" w:rsidRDefault="003A67E0" w:rsidP="0021568D">
            <w:pPr>
              <w:spacing w:line="240" w:lineRule="auto"/>
              <w:ind w:firstLine="0"/>
              <w:jc w:val="left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Logistic Regression</w:t>
            </w:r>
          </w:p>
        </w:tc>
        <w:tc>
          <w:tcPr>
            <w:tcW w:w="810" w:type="dxa"/>
            <w:shd w:val="clear" w:color="000000" w:fill="auto"/>
          </w:tcPr>
          <w:p w:rsidR="003A67E0" w:rsidRPr="00A62B50" w:rsidRDefault="003A67E0" w:rsidP="0021568D">
            <w:pPr>
              <w:spacing w:line="240" w:lineRule="auto"/>
              <w:ind w:firstLine="0"/>
              <w:jc w:val="left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SVC</w:t>
            </w:r>
          </w:p>
        </w:tc>
      </w:tr>
      <w:tr w:rsidR="003A67E0" w:rsidRPr="00A62B50" w:rsidTr="0021568D">
        <w:trPr>
          <w:jc w:val="center"/>
        </w:trPr>
        <w:tc>
          <w:tcPr>
            <w:tcW w:w="985" w:type="dxa"/>
            <w:shd w:val="clear" w:color="000000" w:fill="auto"/>
          </w:tcPr>
          <w:p w:rsidR="003A67E0" w:rsidRPr="00A62B50" w:rsidRDefault="003A67E0" w:rsidP="0021568D">
            <w:pPr>
              <w:spacing w:line="240" w:lineRule="auto"/>
              <w:ind w:firstLine="0"/>
              <w:jc w:val="left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Mean (%)</w:t>
            </w:r>
          </w:p>
        </w:tc>
        <w:tc>
          <w:tcPr>
            <w:tcW w:w="1085" w:type="dxa"/>
            <w:shd w:val="clear" w:color="000000" w:fill="auto"/>
          </w:tcPr>
          <w:p w:rsidR="003A67E0" w:rsidRPr="00A62B50" w:rsidRDefault="003A67E0" w:rsidP="0021568D">
            <w:pPr>
              <w:spacing w:line="240" w:lineRule="auto"/>
              <w:ind w:firstLine="0"/>
              <w:jc w:val="left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71.99</w:t>
            </w:r>
          </w:p>
        </w:tc>
        <w:tc>
          <w:tcPr>
            <w:tcW w:w="1080" w:type="dxa"/>
            <w:shd w:val="clear" w:color="000000" w:fill="auto"/>
          </w:tcPr>
          <w:p w:rsidR="003A67E0" w:rsidRPr="00A62B50" w:rsidRDefault="003A67E0" w:rsidP="0021568D">
            <w:pPr>
              <w:spacing w:line="240" w:lineRule="auto"/>
              <w:ind w:firstLine="0"/>
              <w:jc w:val="left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66.79</w:t>
            </w:r>
          </w:p>
        </w:tc>
        <w:tc>
          <w:tcPr>
            <w:tcW w:w="810" w:type="dxa"/>
            <w:shd w:val="clear" w:color="000000" w:fill="auto"/>
          </w:tcPr>
          <w:p w:rsidR="003A67E0" w:rsidRPr="00A62B50" w:rsidRDefault="003A67E0" w:rsidP="0021568D">
            <w:pPr>
              <w:spacing w:line="240" w:lineRule="auto"/>
              <w:ind w:firstLine="0"/>
              <w:jc w:val="left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64.86</w:t>
            </w:r>
          </w:p>
        </w:tc>
      </w:tr>
      <w:tr w:rsidR="003A67E0" w:rsidRPr="00A62B50" w:rsidTr="0021568D">
        <w:trPr>
          <w:jc w:val="center"/>
        </w:trPr>
        <w:tc>
          <w:tcPr>
            <w:tcW w:w="985" w:type="dxa"/>
            <w:shd w:val="clear" w:color="000000" w:fill="auto"/>
          </w:tcPr>
          <w:p w:rsidR="003A67E0" w:rsidRPr="00A62B50" w:rsidRDefault="003A67E0" w:rsidP="0021568D">
            <w:pPr>
              <w:spacing w:line="240" w:lineRule="auto"/>
              <w:ind w:firstLine="0"/>
              <w:jc w:val="left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Standard Deviation</w:t>
            </w:r>
          </w:p>
        </w:tc>
        <w:tc>
          <w:tcPr>
            <w:tcW w:w="1085" w:type="dxa"/>
            <w:shd w:val="clear" w:color="000000" w:fill="auto"/>
          </w:tcPr>
          <w:p w:rsidR="003A67E0" w:rsidRPr="002643EA" w:rsidRDefault="003A67E0" w:rsidP="0021568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cs="Linux Libertine"/>
                <w14:ligatures w14:val="standard"/>
              </w:rPr>
              <w:t>1.55</w:t>
            </w:r>
          </w:p>
        </w:tc>
        <w:tc>
          <w:tcPr>
            <w:tcW w:w="1080" w:type="dxa"/>
            <w:shd w:val="clear" w:color="000000" w:fill="auto"/>
          </w:tcPr>
          <w:p w:rsidR="003A67E0" w:rsidRPr="00A62B50" w:rsidRDefault="003A67E0" w:rsidP="0021568D">
            <w:pPr>
              <w:spacing w:line="240" w:lineRule="auto"/>
              <w:ind w:firstLine="0"/>
              <w:jc w:val="left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1.39</w:t>
            </w:r>
          </w:p>
        </w:tc>
        <w:tc>
          <w:tcPr>
            <w:tcW w:w="810" w:type="dxa"/>
            <w:shd w:val="clear" w:color="000000" w:fill="auto"/>
          </w:tcPr>
          <w:p w:rsidR="003A67E0" w:rsidRPr="00A62B50" w:rsidRDefault="003A67E0" w:rsidP="0021568D">
            <w:pPr>
              <w:spacing w:line="240" w:lineRule="auto"/>
              <w:ind w:firstLine="0"/>
              <w:jc w:val="left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1.46</w:t>
            </w:r>
          </w:p>
        </w:tc>
      </w:tr>
    </w:tbl>
    <w:p w:rsidR="003A67E0" w:rsidRDefault="003A67E0"/>
    <w:sectPr w:rsidR="003A6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">
    <w:altName w:val="Cambria"/>
    <w:charset w:val="00"/>
    <w:family w:val="auto"/>
    <w:pitch w:val="variable"/>
    <w:sig w:usb0="E0000AFF" w:usb1="5200E5FB" w:usb2="02000020" w:usb3="00000000" w:csb0="000001BF" w:csb1="00000000"/>
  </w:font>
  <w:font w:name="Linux Biolinum">
    <w:altName w:val="Calibri"/>
    <w:charset w:val="00"/>
    <w:family w:val="auto"/>
    <w:pitch w:val="variable"/>
    <w:sig w:usb0="E0000AFF" w:usb1="5000E5FB" w:usb2="0000002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7E0"/>
    <w:rsid w:val="001926F7"/>
    <w:rsid w:val="003A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50D20"/>
  <w15:chartTrackingRefBased/>
  <w15:docId w15:val="{0891C3C9-F5C2-4CF9-9806-B52F99E2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7E0"/>
    <w:pPr>
      <w:spacing w:after="0" w:line="264" w:lineRule="auto"/>
      <w:ind w:firstLine="288"/>
      <w:jc w:val="both"/>
    </w:pPr>
    <w:rPr>
      <w:rFonts w:ascii="Linux Libertine" w:hAnsi="Linux Libertine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uiPriority w:val="1"/>
    <w:qFormat/>
    <w:rsid w:val="003A67E0"/>
    <w:rPr>
      <w:rFonts w:ascii="Linux Biolinum" w:hAnsi="Linux Biolinum"/>
      <w:b/>
      <w:color w:val="auto"/>
      <w:sz w:val="18"/>
    </w:rPr>
  </w:style>
  <w:style w:type="paragraph" w:customStyle="1" w:styleId="TableCaption">
    <w:name w:val="TableCaption"/>
    <w:link w:val="TableCaptionChar"/>
    <w:autoRedefine/>
    <w:qFormat/>
    <w:rsid w:val="003A67E0"/>
    <w:pPr>
      <w:spacing w:before="360" w:after="280" w:line="240" w:lineRule="auto"/>
      <w:ind w:left="2160"/>
      <w:jc w:val="both"/>
    </w:pPr>
    <w:rPr>
      <w:rFonts w:ascii="Linux Libertine" w:eastAsiaTheme="minorEastAsia" w:hAnsi="Linux Libertine" w:cs="Linux Biolinum"/>
      <w:sz w:val="18"/>
      <w14:ligatures w14:val="standard"/>
    </w:rPr>
  </w:style>
  <w:style w:type="character" w:customStyle="1" w:styleId="TableCaptionChar">
    <w:name w:val="TableCaption Char"/>
    <w:basedOn w:val="DefaultParagraphFont"/>
    <w:link w:val="TableCaption"/>
    <w:rsid w:val="003A67E0"/>
    <w:rPr>
      <w:rFonts w:ascii="Linux Libertine" w:eastAsiaTheme="minorEastAsia" w:hAnsi="Linux Libertine" w:cs="Linux Biolinum"/>
      <w:sz w:val="18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80F067EB</Template>
  <TotalTime>2</TotalTime>
  <Pages>1</Pages>
  <Words>94</Words>
  <Characters>539</Characters>
  <Application>Microsoft Office Word</Application>
  <DocSecurity>0</DocSecurity>
  <Lines>4</Lines>
  <Paragraphs>1</Paragraphs>
  <ScaleCrop>false</ScaleCrop>
  <Company>Microsoft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Aneek Barman Roy</dc:creator>
  <cp:keywords/>
  <dc:description/>
  <cp:lastModifiedBy>Aneek Barman Roy</cp:lastModifiedBy>
  <cp:revision>1</cp:revision>
  <dcterms:created xsi:type="dcterms:W3CDTF">2018-10-28T20:32:00Z</dcterms:created>
  <dcterms:modified xsi:type="dcterms:W3CDTF">2018-10-28T20:34:00Z</dcterms:modified>
</cp:coreProperties>
</file>